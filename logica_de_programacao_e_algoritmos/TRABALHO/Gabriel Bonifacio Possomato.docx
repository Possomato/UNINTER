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34611253" w:displacedByCustomXml="next"/>
    <w:bookmarkEnd w:id="0" w:displacedByCustomXml="next"/>
    <w:sdt>
      <w:sdtPr>
        <w:id w:val="1320146773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CD2268B" w14:textId="518DBE38" w:rsidR="00CD019A" w:rsidRDefault="008604EE" w:rsidP="008604EE">
          <w:pPr>
            <w:ind w:firstLine="0"/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A83B6E" wp14:editId="349B1804">
                    <wp:simplePos x="0" y="0"/>
                    <wp:positionH relativeFrom="column">
                      <wp:posOffset>-19050</wp:posOffset>
                    </wp:positionH>
                    <wp:positionV relativeFrom="paragraph">
                      <wp:posOffset>4343400</wp:posOffset>
                    </wp:positionV>
                    <wp:extent cx="6188710" cy="3219450"/>
                    <wp:effectExtent l="0" t="0" r="0" b="0"/>
                    <wp:wrapNone/>
                    <wp:docPr id="3" name="Caixa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88710" cy="3219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2C93AA" w14:textId="329DFD49" w:rsidR="009B17A9" w:rsidRDefault="009B17A9" w:rsidP="00846018">
                                <w:pPr>
                                  <w:pStyle w:val="11-TIPODETRABALHO"/>
                                </w:pPr>
                                <w:r>
                                  <w:t>ATIVIDADE PRÁTICA</w:t>
                                </w:r>
                                <w:r w:rsidR="001A72B4">
                                  <w:t>:</w:t>
                                </w:r>
                              </w:p>
                              <w:p w14:paraId="02FAB809" w14:textId="6B36219B" w:rsidR="009B17A9" w:rsidRPr="006E1914" w:rsidRDefault="006E1914" w:rsidP="005318AE">
                                <w:pPr>
                                  <w:pStyle w:val="12-NOMEDADISCIPLINA"/>
                                  <w:jc w:val="center"/>
                                  <w:rPr>
                                    <w:sz w:val="64"/>
                                    <w:szCs w:val="64"/>
                                  </w:rPr>
                                </w:pPr>
                                <w:r w:rsidRPr="006E1914">
                                  <w:rPr>
                                    <w:sz w:val="64"/>
                                    <w:szCs w:val="64"/>
                                  </w:rPr>
                                  <w:t>Lógica de Programação e Algoritmos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A83B6E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style="position:absolute;left:0;text-align:left;margin-left:-1.5pt;margin-top:342pt;width:487.3pt;height:25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" filled="f" stroked="f" strokeweight=".5pt">
                    <v:textbox>
                      <w:txbxContent>
                        <w:p w14:paraId="752C93AA" w14:textId="329DFD49" w:rsidR="009B17A9" w:rsidRDefault="009B17A9" w:rsidP="00846018">
                          <w:pPr>
                            <w:pStyle w:val="11-TIPODETRABALHO"/>
                          </w:pPr>
                          <w:r>
                            <w:t>ATIVIDADE PRÁTICA</w:t>
                          </w:r>
                          <w:r w:rsidR="001A72B4">
                            <w:t>:</w:t>
                          </w:r>
                        </w:p>
                        <w:p w14:paraId="02FAB809" w14:textId="6B36219B" w:rsidR="009B17A9" w:rsidRPr="006E1914" w:rsidRDefault="006E1914" w:rsidP="005318AE">
                          <w:pPr>
                            <w:pStyle w:val="12-NOMEDADISCIPLINA"/>
                            <w:jc w:val="center"/>
                            <w:rPr>
                              <w:sz w:val="64"/>
                              <w:szCs w:val="64"/>
                            </w:rPr>
                          </w:pPr>
                          <w:r w:rsidRPr="006E1914">
                            <w:rPr>
                              <w:sz w:val="64"/>
                              <w:szCs w:val="64"/>
                            </w:rPr>
                            <w:t>Lógica de Programação e Algoritmos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342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0F74479" wp14:editId="7F8A2A13">
                    <wp:simplePos x="0" y="0"/>
                    <wp:positionH relativeFrom="column">
                      <wp:posOffset>5383088</wp:posOffset>
                    </wp:positionH>
                    <wp:positionV relativeFrom="paragraph">
                      <wp:posOffset>3037</wp:posOffset>
                    </wp:positionV>
                    <wp:extent cx="809006" cy="685800"/>
                    <wp:effectExtent l="0" t="0" r="0" b="0"/>
                    <wp:wrapNone/>
                    <wp:docPr id="14" name="Caixa de Text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09006" cy="685800"/>
                            </a:xfrm>
                            <a:prstGeom prst="rect">
                              <a:avLst/>
                            </a:prstGeom>
                            <a:solidFill>
                              <a:srgbClr val="F5A607">
                                <a:alpha val="43000"/>
                              </a:srgbClr>
                            </a:solidFill>
                            <a:ln w="6350">
                              <a:noFill/>
                            </a:ln>
                            <a:effectLst>
                              <a:softEdge rad="25400"/>
                            </a:effectLst>
                          </wps:spPr>
                          <wps:txbx>
                            <w:txbxContent>
                              <w:p w14:paraId="6FE2AC8F" w14:textId="00EC09FB" w:rsidR="009B17A9" w:rsidRPr="00B3428C" w:rsidRDefault="009B17A9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B3428C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ANO</w:t>
                                </w:r>
                              </w:p>
                              <w:p w14:paraId="7A4796C8" w14:textId="101FC453" w:rsidR="009B17A9" w:rsidRPr="00B3428C" w:rsidRDefault="009B17A9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202</w:t>
                                </w:r>
                                <w:r w:rsidR="00FC3603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0F74479" id="Caixa de Texto 14" o:spid="_x0000_s1027" type="#_x0000_t202" style="position:absolute;left:0;text-align:left;margin-left:423.85pt;margin-top:.25pt;width:63.7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" fillcolor="#f5a607" stroked="f" strokeweight=".5pt">
                    <v:fill opacity="28270f"/>
                    <v:textbox>
                      <w:txbxContent>
                        <w:p w14:paraId="6FE2AC8F" w14:textId="00EC09FB" w:rsidR="009B17A9" w:rsidRPr="00B3428C" w:rsidRDefault="009B17A9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B3428C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ANO</w:t>
                          </w:r>
                        </w:p>
                        <w:p w14:paraId="7A4796C8" w14:textId="101FC453" w:rsidR="009B17A9" w:rsidRPr="00B3428C" w:rsidRDefault="009B17A9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202</w:t>
                          </w:r>
                          <w:r w:rsidR="00FC3603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E22DF" w:rsidRPr="007B0FCD">
            <w:rPr>
              <w:noProof/>
            </w:rPr>
            <w:drawing>
              <wp:inline distT="0" distB="0" distL="0" distR="0" wp14:anchorId="1AB9B1F5" wp14:editId="0609569F">
                <wp:extent cx="6157179" cy="6157179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63828" cy="6163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atte"/>
                      </pic:spPr>
                    </pic:pic>
                  </a:graphicData>
                </a:graphic>
              </wp:inline>
            </w:drawing>
          </w:r>
        </w:p>
      </w:sdtContent>
    </w:sdt>
    <w:p w14:paraId="7B3BB2A0" w14:textId="05D237AA" w:rsidR="00A23542" w:rsidRDefault="005318AE">
      <w:pPr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38AB29F" wp14:editId="4C712AB3">
                <wp:simplePos x="0" y="0"/>
                <wp:positionH relativeFrom="column">
                  <wp:posOffset>1308</wp:posOffset>
                </wp:positionH>
                <wp:positionV relativeFrom="paragraph">
                  <wp:posOffset>1750668</wp:posOffset>
                </wp:positionV>
                <wp:extent cx="6186731" cy="792480"/>
                <wp:effectExtent l="0" t="0" r="0" b="762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6731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8288F4" w14:textId="63C5C758" w:rsidR="009B17A9" w:rsidRDefault="00000943" w:rsidP="00D80AA7">
                            <w:pPr>
                              <w:pStyle w:val="13-AUTORIADOMATERIAL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Aluno:</w:t>
                            </w:r>
                          </w:p>
                          <w:p w14:paraId="2938E0AD" w14:textId="4CEBACAF" w:rsidR="00000943" w:rsidRPr="006540A1" w:rsidRDefault="004A71E0" w:rsidP="00D80AA7">
                            <w:pPr>
                              <w:pStyle w:val="13-AUTORIADOMATERIAL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Gabriel Bonifacio Possomato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AB29F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8" type="#_x0000_t202" style="position:absolute;left:0;text-align:left;margin-left:.1pt;margin-top:137.85pt;width:487.15pt;height:62.4pt;z-index:25164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" filled="f" stroked="f" strokeweight=".5pt">
                <v:textbox>
                  <w:txbxContent>
                    <w:p w14:paraId="268288F4" w14:textId="63C5C758" w:rsidR="009B17A9" w:rsidRDefault="00000943" w:rsidP="00D80AA7">
                      <w:pPr>
                        <w:pStyle w:val="13-AUTORIADOMATERIAL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Aluno:</w:t>
                      </w:r>
                    </w:p>
                    <w:p w14:paraId="2938E0AD" w14:textId="4CEBACAF" w:rsidR="00000943" w:rsidRPr="006540A1" w:rsidRDefault="004A71E0" w:rsidP="00D80AA7">
                      <w:pPr>
                        <w:pStyle w:val="13-AUTORIADOMATERIAL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Gabriel Bonifacio Possomato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 wp14:anchorId="2CD1A21E" wp14:editId="59B67984">
                <wp:simplePos x="0" y="0"/>
                <wp:positionH relativeFrom="column">
                  <wp:posOffset>1270</wp:posOffset>
                </wp:positionH>
                <wp:positionV relativeFrom="paragraph">
                  <wp:posOffset>1596590</wp:posOffset>
                </wp:positionV>
                <wp:extent cx="6185535" cy="939911"/>
                <wp:effectExtent l="0" t="0" r="5715" b="0"/>
                <wp:wrapNone/>
                <wp:docPr id="27" name="Fluxograma: Documen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939911"/>
                        </a:xfrm>
                        <a:prstGeom prst="flowChartDocument">
                          <a:avLst/>
                        </a:prstGeom>
                        <a:solidFill>
                          <a:srgbClr val="11316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CF81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27" o:spid="_x0000_s1026" type="#_x0000_t114" style="position:absolute;margin-left:.1pt;margin-top:125.7pt;width:487.05pt;height:74pt;rotation:180;z-index:-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" fillcolor="#113162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 wp14:anchorId="1E8101A5" wp14:editId="22C58300">
                <wp:simplePos x="0" y="0"/>
                <wp:positionH relativeFrom="column">
                  <wp:posOffset>4160</wp:posOffset>
                </wp:positionH>
                <wp:positionV relativeFrom="paragraph">
                  <wp:posOffset>1539239</wp:posOffset>
                </wp:positionV>
                <wp:extent cx="6198235" cy="1027431"/>
                <wp:effectExtent l="0" t="0" r="0" b="1270"/>
                <wp:wrapNone/>
                <wp:docPr id="28" name="Fluxograma: Documen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98235" cy="1027431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28E57" id="Fluxograma: Documento 28" o:spid="_x0000_s1026" type="#_x0000_t114" style="position:absolute;margin-left:.35pt;margin-top:121.2pt;width:488.05pt;height:80.9pt;rotation:180;z-index:-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26D8A0A7" wp14:editId="35C68E2E">
                <wp:simplePos x="0" y="0"/>
                <wp:positionH relativeFrom="column">
                  <wp:posOffset>3819</wp:posOffset>
                </wp:positionH>
                <wp:positionV relativeFrom="paragraph">
                  <wp:posOffset>1417319</wp:posOffset>
                </wp:positionV>
                <wp:extent cx="6185535" cy="1153160"/>
                <wp:effectExtent l="0" t="0" r="5715" b="8890"/>
                <wp:wrapNone/>
                <wp:docPr id="26" name="Fluxograma: Documen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1153160"/>
                        </a:xfrm>
                        <a:prstGeom prst="flowChartDocument">
                          <a:avLst/>
                        </a:prstGeom>
                        <a:solidFill>
                          <a:srgbClr val="F5A60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C0131" id="Fluxograma: Documento 26" o:spid="_x0000_s1026" type="#_x0000_t114" style="position:absolute;margin-left:.3pt;margin-top:111.6pt;width:487.05pt;height:90.8pt;rotation:180;z-index:-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" fillcolor="#f5a607" stroked="f" strokeweight="1pt"/>
            </w:pict>
          </mc:Fallback>
        </mc:AlternateContent>
      </w:r>
      <w:r w:rsidR="00A23542"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A23542" w14:paraId="13C260BC" w14:textId="77777777" w:rsidTr="00DE7B55">
        <w:tc>
          <w:tcPr>
            <w:tcW w:w="9716" w:type="dxa"/>
            <w:shd w:val="clear" w:color="auto" w:fill="113162"/>
          </w:tcPr>
          <w:p w14:paraId="4E71C352" w14:textId="78B13D00" w:rsidR="00A17062" w:rsidRDefault="00A23542" w:rsidP="00DE7B55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 xml:space="preserve">QUESTÃO </w:t>
            </w:r>
            <w:r w:rsidR="006540A1">
              <w:rPr>
                <w:b/>
                <w:bCs/>
                <w:color w:val="F5A607"/>
                <w:sz w:val="40"/>
                <w:szCs w:val="40"/>
              </w:rPr>
              <w:t>1</w:t>
            </w:r>
            <w:r w:rsidR="00DC2713">
              <w:rPr>
                <w:b/>
                <w:bCs/>
                <w:color w:val="F5A607"/>
                <w:sz w:val="40"/>
                <w:szCs w:val="40"/>
              </w:rPr>
              <w:t xml:space="preserve"> de </w:t>
            </w:r>
            <w:r w:rsidR="004664B7">
              <w:rPr>
                <w:b/>
                <w:bCs/>
                <w:color w:val="F5A607"/>
                <w:sz w:val="40"/>
                <w:szCs w:val="40"/>
              </w:rPr>
              <w:t>4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 xml:space="preserve"> (25 p</w:t>
            </w:r>
            <w:r w:rsidR="00F3408B">
              <w:rPr>
                <w:b/>
                <w:bCs/>
                <w:color w:val="F5A607"/>
                <w:sz w:val="40"/>
                <w:szCs w:val="40"/>
              </w:rPr>
              <w:t>on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>tos)</w:t>
            </w:r>
          </w:p>
          <w:p w14:paraId="3C408F33" w14:textId="4C3ED655" w:rsidR="00A23542" w:rsidRPr="008F6168" w:rsidRDefault="00BA09AA" w:rsidP="00DE7B55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</w:t>
            </w:r>
            <w:r w:rsidR="00A17062">
              <w:rPr>
                <w:b/>
                <w:bCs/>
                <w:color w:val="F5A607"/>
                <w:sz w:val="40"/>
                <w:szCs w:val="40"/>
              </w:rPr>
              <w:t>ONTEÚDO ATÉ AULA</w:t>
            </w:r>
            <w:r>
              <w:rPr>
                <w:b/>
                <w:bCs/>
                <w:color w:val="F5A607"/>
                <w:sz w:val="40"/>
                <w:szCs w:val="40"/>
              </w:rPr>
              <w:t xml:space="preserve"> 03</w:t>
            </w:r>
          </w:p>
        </w:tc>
      </w:tr>
      <w:tr w:rsidR="00A23542" w14:paraId="75894F3B" w14:textId="77777777" w:rsidTr="00DE7B55">
        <w:tc>
          <w:tcPr>
            <w:tcW w:w="9716" w:type="dxa"/>
          </w:tcPr>
          <w:p w14:paraId="38B4ECA0" w14:textId="6DB4D794" w:rsidR="000F45D1" w:rsidRPr="007A7CB1" w:rsidRDefault="00A23542" w:rsidP="008E5068">
            <w:pPr>
              <w:spacing w:before="120" w:after="120"/>
              <w:ind w:firstLine="0"/>
              <w:rPr>
                <w:b/>
                <w:bCs/>
                <w:color w:val="113162"/>
              </w:rPr>
            </w:pPr>
            <w:r w:rsidRPr="00000943">
              <w:rPr>
                <w:b/>
                <w:bCs/>
                <w:color w:val="113162"/>
                <w:sz w:val="24"/>
                <w:szCs w:val="24"/>
              </w:rPr>
              <w:t xml:space="preserve">Enunciado: </w:t>
            </w:r>
            <w:r w:rsidR="004B75AF" w:rsidRPr="001E44C4">
              <w:rPr>
                <w:b/>
                <w:bCs/>
                <w:color w:val="113162"/>
              </w:rPr>
              <w:t>Imagina-se que você é um dos programadores responsáveis pela</w:t>
            </w:r>
            <w:r w:rsidR="005A68B3" w:rsidRPr="001E44C4">
              <w:rPr>
                <w:b/>
                <w:bCs/>
                <w:color w:val="113162"/>
              </w:rPr>
              <w:t xml:space="preserve"> con</w:t>
            </w:r>
            <w:r w:rsidR="00482A32" w:rsidRPr="001E44C4">
              <w:rPr>
                <w:b/>
                <w:bCs/>
                <w:color w:val="113162"/>
              </w:rPr>
              <w:t>s</w:t>
            </w:r>
            <w:r w:rsidR="005A68B3" w:rsidRPr="001E44C4">
              <w:rPr>
                <w:b/>
                <w:bCs/>
                <w:color w:val="113162"/>
              </w:rPr>
              <w:t>tr</w:t>
            </w:r>
            <w:r w:rsidR="00482A32" w:rsidRPr="001E44C4">
              <w:rPr>
                <w:b/>
                <w:bCs/>
                <w:color w:val="113162"/>
              </w:rPr>
              <w:t>u</w:t>
            </w:r>
            <w:r w:rsidR="005A68B3" w:rsidRPr="001E44C4">
              <w:rPr>
                <w:b/>
                <w:bCs/>
                <w:color w:val="113162"/>
              </w:rPr>
              <w:t xml:space="preserve">ção de app de vendas para uma determinada empresa X </w:t>
            </w:r>
            <w:r w:rsidR="00D770A1" w:rsidRPr="001E44C4">
              <w:rPr>
                <w:b/>
                <w:bCs/>
                <w:color w:val="113162"/>
              </w:rPr>
              <w:t>que vende em atacado</w:t>
            </w:r>
            <w:r w:rsidR="005A68B3" w:rsidRPr="001E44C4">
              <w:rPr>
                <w:b/>
                <w:bCs/>
                <w:color w:val="113162"/>
              </w:rPr>
              <w:t>.</w:t>
            </w:r>
            <w:r w:rsidR="00A7780A">
              <w:rPr>
                <w:b/>
                <w:bCs/>
                <w:color w:val="113162"/>
              </w:rPr>
              <w:t xml:space="preserve"> </w:t>
            </w:r>
            <w:r w:rsidR="000F45D1" w:rsidRPr="001E44C4">
              <w:rPr>
                <w:b/>
                <w:bCs/>
                <w:color w:val="1F3864" w:themeColor="accent5" w:themeShade="80"/>
              </w:rPr>
              <w:t xml:space="preserve">Uma das estratégias de vendas dessa empresa X </w:t>
            </w:r>
            <w:r w:rsidR="00D0074E" w:rsidRPr="001E44C4">
              <w:rPr>
                <w:b/>
                <w:bCs/>
                <w:color w:val="1F3864" w:themeColor="accent5" w:themeShade="80"/>
              </w:rPr>
              <w:t xml:space="preserve">é dar desconto maiores por unidade </w:t>
            </w:r>
            <w:r w:rsidR="00A44F8C" w:rsidRPr="001E44C4">
              <w:rPr>
                <w:b/>
                <w:bCs/>
                <w:color w:val="1F3864" w:themeColor="accent5" w:themeShade="80"/>
              </w:rPr>
              <w:t>conforme a tabela abaixo:</w:t>
            </w:r>
          </w:p>
          <w:tbl>
            <w:tblPr>
              <w:tblStyle w:val="TabeladeGrade4-nfase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45"/>
              <w:gridCol w:w="4745"/>
            </w:tblGrid>
            <w:tr w:rsidR="009E6C5A" w14:paraId="723B56C8" w14:textId="77777777" w:rsidTr="007B353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1129D13C" w14:textId="3A7047FF" w:rsidR="009E6C5A" w:rsidRPr="009E6C5A" w:rsidRDefault="009E6C5A" w:rsidP="009E6C5A">
                  <w:pPr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9E6C5A">
                    <w:rPr>
                      <w:sz w:val="24"/>
                      <w:szCs w:val="24"/>
                    </w:rPr>
                    <w:t>Quantidades</w:t>
                  </w:r>
                </w:p>
              </w:tc>
              <w:tc>
                <w:tcPr>
                  <w:tcW w:w="4745" w:type="dxa"/>
                </w:tcPr>
                <w:p w14:paraId="0C4C9D4D" w14:textId="1F28EB8D" w:rsidR="009E6C5A" w:rsidRPr="009E6C5A" w:rsidRDefault="009E6C5A" w:rsidP="009E6C5A">
                  <w:pPr>
                    <w:ind w:firstLine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9E6C5A">
                    <w:rPr>
                      <w:sz w:val="24"/>
                      <w:szCs w:val="24"/>
                    </w:rPr>
                    <w:t>Desconto</w:t>
                  </w:r>
                </w:p>
              </w:tc>
            </w:tr>
            <w:tr w:rsidR="009E6C5A" w14:paraId="2424C00D" w14:textId="77777777" w:rsidTr="007B353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697D1F41" w14:textId="5B9F8FF6" w:rsidR="009E6C5A" w:rsidRDefault="00B2483A" w:rsidP="009E6C5A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Até 9</w:t>
                  </w:r>
                </w:p>
              </w:tc>
              <w:tc>
                <w:tcPr>
                  <w:tcW w:w="4745" w:type="dxa"/>
                </w:tcPr>
                <w:p w14:paraId="0024F056" w14:textId="5F3F49EF" w:rsidR="009E6C5A" w:rsidRDefault="00B65D7F" w:rsidP="009E6C5A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0%</w:t>
                  </w:r>
                  <w:r w:rsidR="002252E4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 na unidade</w:t>
                  </w:r>
                </w:p>
              </w:tc>
            </w:tr>
            <w:tr w:rsidR="009E6C5A" w14:paraId="0C6CE252" w14:textId="77777777" w:rsidTr="007B353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30E87E07" w14:textId="38131520" w:rsidR="009E6C5A" w:rsidRDefault="00B2483A" w:rsidP="009E6C5A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Entre 10 e 99</w:t>
                  </w:r>
                </w:p>
              </w:tc>
              <w:tc>
                <w:tcPr>
                  <w:tcW w:w="4745" w:type="dxa"/>
                </w:tcPr>
                <w:p w14:paraId="6237A975" w14:textId="754A4942" w:rsidR="009E6C5A" w:rsidRDefault="00B65D7F" w:rsidP="009E6C5A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5%</w:t>
                  </w:r>
                  <w:r w:rsidR="002252E4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 na unidade</w:t>
                  </w:r>
                </w:p>
              </w:tc>
            </w:tr>
            <w:tr w:rsidR="009E6C5A" w14:paraId="20E2A951" w14:textId="77777777" w:rsidTr="007B353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48331E15" w14:textId="7B1756FE" w:rsidR="009E6C5A" w:rsidRDefault="002C28BB" w:rsidP="009E6C5A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Entre 100 e 999</w:t>
                  </w:r>
                </w:p>
              </w:tc>
              <w:tc>
                <w:tcPr>
                  <w:tcW w:w="4745" w:type="dxa"/>
                </w:tcPr>
                <w:p w14:paraId="6C15F19B" w14:textId="3148CDCE" w:rsidR="009E6C5A" w:rsidRDefault="00B65D7F" w:rsidP="009E6C5A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10%</w:t>
                  </w:r>
                  <w:r w:rsidR="002252E4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 na unidade</w:t>
                  </w:r>
                </w:p>
              </w:tc>
            </w:tr>
            <w:tr w:rsidR="009E6C5A" w14:paraId="0A503773" w14:textId="77777777" w:rsidTr="007B353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32865262" w14:textId="01B22E08" w:rsidR="009E6C5A" w:rsidRDefault="00B65D7F" w:rsidP="009E6C5A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De 1000 para mais</w:t>
                  </w:r>
                </w:p>
              </w:tc>
              <w:tc>
                <w:tcPr>
                  <w:tcW w:w="4745" w:type="dxa"/>
                </w:tcPr>
                <w:p w14:paraId="661337CA" w14:textId="6E013F4A" w:rsidR="009E6C5A" w:rsidRDefault="00B65D7F" w:rsidP="009E6C5A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15%</w:t>
                  </w:r>
                  <w:r w:rsidR="002252E4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 </w:t>
                  </w:r>
                  <w:r w:rsidR="004D15B5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na unidade</w:t>
                  </w:r>
                </w:p>
              </w:tc>
            </w:tr>
          </w:tbl>
          <w:p w14:paraId="408568F3" w14:textId="6A6F335B" w:rsidR="00CB7FAE" w:rsidRDefault="00D33733" w:rsidP="00D33733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Elabore um programa em </w:t>
            </w:r>
            <w:r w:rsidR="002C2084">
              <w:rPr>
                <w:b/>
                <w:bCs/>
                <w:color w:val="1F3864" w:themeColor="accent5" w:themeShade="80"/>
                <w:sz w:val="24"/>
                <w:szCs w:val="24"/>
              </w:rPr>
              <w:t>P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ython </w:t>
            </w:r>
            <w:r w:rsidR="00847156">
              <w:rPr>
                <w:b/>
                <w:bCs/>
                <w:color w:val="1F3864" w:themeColor="accent5" w:themeShade="80"/>
                <w:sz w:val="24"/>
                <w:szCs w:val="24"/>
              </w:rPr>
              <w:t>que:</w:t>
            </w:r>
          </w:p>
          <w:p w14:paraId="0088C17D" w14:textId="2D6B00E4" w:rsidR="00847156" w:rsidRPr="00493FB9" w:rsidRDefault="00847156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Entre com o valor unitário do produto (</w:t>
            </w:r>
            <w:r w:rsidR="00A51CAC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Lembrar que número decimal é feito com ponto e não ví</w:t>
            </w:r>
            <w:r w:rsidR="009B1205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rgula</w:t>
            </w:r>
            <w:r w:rsidR="00A51CAC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)</w:t>
            </w:r>
            <w:r w:rsidR="00995E0D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43AECB7D" w14:textId="428FB555" w:rsidR="00847156" w:rsidRPr="00493FB9" w:rsidRDefault="002A6F60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Entre com a quantidade desse produto;</w:t>
            </w:r>
          </w:p>
          <w:p w14:paraId="0FCF2316" w14:textId="7D0DF11C" w:rsidR="006D782A" w:rsidRPr="00493FB9" w:rsidRDefault="006D782A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O programa deve retornar o valor total sem desconto</w:t>
            </w:r>
            <w:r w:rsidR="00995E0D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14B1C985" w14:textId="1AE7A78D" w:rsidR="005123AA" w:rsidRPr="00493FB9" w:rsidRDefault="002A6F60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O programa deve retornar </w:t>
            </w:r>
            <w:r w:rsidR="005123AA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o valor </w:t>
            </w:r>
            <w:r w:rsidR="006D782A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total após o desconto</w:t>
            </w:r>
            <w:r w:rsidR="00995E0D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6699CAC5" w14:textId="2A884BF8" w:rsidR="001E44C4" w:rsidRPr="00493FB9" w:rsidRDefault="00995E0D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Deve-se utilizar estruturas if, elif e else</w:t>
            </w:r>
            <w:r w:rsidR="00FB4C03"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(EXIGÊNCIA</w:t>
            </w:r>
            <w:r w:rsidR="00100429"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1 de 1</w:t>
            </w:r>
            <w:r w:rsidR="00FB4C03"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)</w:t>
            </w: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;</w:t>
            </w:r>
          </w:p>
          <w:p w14:paraId="2377DF9A" w14:textId="1B73B37B" w:rsidR="009612BA" w:rsidRPr="00493FB9" w:rsidRDefault="004C494F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 xml:space="preserve">Colocar um exemplo de SAIDA DE CONSOLE </w:t>
            </w:r>
            <w:r w:rsidR="0043471E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de</w:t>
            </w:r>
            <w:r w:rsidRPr="00493FB9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 xml:space="preserve"> compra de mais de 10 </w:t>
            </w:r>
            <w:proofErr w:type="spellStart"/>
            <w:r w:rsidR="0043471E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und</w:t>
            </w:r>
            <w:proofErr w:type="spellEnd"/>
            <w:r w:rsidR="00A7780A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.</w:t>
            </w:r>
            <w:r w:rsidR="00811557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 xml:space="preserve"> (para mostrar que o desconto foi aplicado)</w:t>
            </w:r>
          </w:p>
          <w:p w14:paraId="0EB440F3" w14:textId="7A6AF699" w:rsidR="00C45ADE" w:rsidRPr="006F0D05" w:rsidRDefault="00C45ADE" w:rsidP="00C45ADE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Segue o exemplo de SAIDA DE CONSOLE:</w:t>
            </w:r>
          </w:p>
          <w:p w14:paraId="0BA9F009" w14:textId="74834663" w:rsidR="00A23542" w:rsidRDefault="001D4E7D" w:rsidP="00DE7B55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32"/>
                <w:szCs w:val="32"/>
              </w:rPr>
            </w:pPr>
            <w:r>
              <w:rPr>
                <w:b/>
                <w:bCs/>
                <w:noProof/>
                <w:color w:val="113162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553D9E5C" wp14:editId="2E11A38B">
                      <wp:simplePos x="0" y="0"/>
                      <wp:positionH relativeFrom="column">
                        <wp:posOffset>2867085</wp:posOffset>
                      </wp:positionH>
                      <wp:positionV relativeFrom="paragraph">
                        <wp:posOffset>171127</wp:posOffset>
                      </wp:positionV>
                      <wp:extent cx="2453640" cy="341630"/>
                      <wp:effectExtent l="0" t="0" r="0" b="0"/>
                      <wp:wrapNone/>
                      <wp:docPr id="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53640" cy="341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CEDD933" w14:textId="77777777" w:rsidR="001D4E7D" w:rsidRPr="00BA7CFF" w:rsidRDefault="001D4E7D" w:rsidP="001D4E7D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BA7CFF">
                                    <w:rPr>
                                      <w:color w:val="FF0000"/>
                                    </w:rPr>
                                    <w:t>Colocar o seu nome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53D9E5C" id="Caixa de Texto 2" o:spid="_x0000_s1029" type="#_x0000_t202" style="position:absolute;left:0;text-align:left;margin-left:225.75pt;margin-top:13.45pt;width:193.2pt;height:26.9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" filled="f" stroked="f">
                      <v:textbox style="mso-fit-shape-to-text:t">
                        <w:txbxContent>
                          <w:p w14:paraId="3CEDD933" w14:textId="77777777" w:rsidR="001D4E7D" w:rsidRPr="00BA7CFF" w:rsidRDefault="001D4E7D" w:rsidP="001D4E7D">
                            <w:pPr>
                              <w:rPr>
                                <w:color w:val="FF0000"/>
                              </w:rPr>
                            </w:pPr>
                            <w:r w:rsidRPr="00BA7CFF">
                              <w:rPr>
                                <w:color w:val="FF0000"/>
                              </w:rPr>
                              <w:t>Colocar o seu nome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9441C" w:rsidRPr="0059441C">
              <w:rPr>
                <w:b/>
                <w:bCs/>
                <w:noProof/>
                <w:color w:val="1F3864" w:themeColor="accent5" w:themeShade="80"/>
                <w:sz w:val="32"/>
                <w:szCs w:val="32"/>
              </w:rPr>
              <w:drawing>
                <wp:inline distT="0" distB="0" distL="0" distR="0" wp14:anchorId="746BC595" wp14:editId="32689763">
                  <wp:extent cx="4954137" cy="1014499"/>
                  <wp:effectExtent l="0" t="0" r="0" b="0"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7738" cy="1019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432BF5" w14:textId="1D092064" w:rsidR="00C92449" w:rsidRDefault="003A53D3" w:rsidP="003A53D3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OBS: Para os números decimais ficarem com somente duas casas depois da </w:t>
            </w:r>
            <w:r w:rsidR="00906AAE">
              <w:rPr>
                <w:b/>
                <w:bCs/>
                <w:color w:val="1F3864" w:themeColor="accent5" w:themeShade="80"/>
                <w:sz w:val="24"/>
                <w:szCs w:val="24"/>
              </w:rPr>
              <w:t>vírgula utilize</w:t>
            </w:r>
            <w:r w:rsidR="00C2242F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{:.2f)</w:t>
            </w:r>
            <w:r w:rsidR="00C92449">
              <w:rPr>
                <w:b/>
                <w:bCs/>
                <w:color w:val="1F3864" w:themeColor="accent5" w:themeShade="80"/>
                <w:sz w:val="24"/>
                <w:szCs w:val="24"/>
              </w:rPr>
              <w:t>. Exemplo:</w:t>
            </w:r>
          </w:p>
          <w:p w14:paraId="105A5C08" w14:textId="3EA33F67" w:rsidR="00C2242F" w:rsidRPr="00736765" w:rsidRDefault="00C2242F" w:rsidP="00736765">
            <w:pPr>
              <w:pStyle w:val="Pr-formataoHTML"/>
              <w:shd w:val="clear" w:color="auto" w:fill="2B2B2B"/>
              <w:rPr>
                <w:color w:val="A9B7C6"/>
              </w:rPr>
            </w:pP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 xml:space="preserve">'O valor sem desconto foi: R$ {:.2f}' </w:t>
            </w:r>
            <w:r>
              <w:rPr>
                <w:color w:val="A9B7C6"/>
              </w:rPr>
              <w:t>.</w:t>
            </w:r>
            <w:proofErr w:type="spellStart"/>
            <w:r>
              <w:rPr>
                <w:color w:val="A9B7C6"/>
              </w:rPr>
              <w:t>format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sub_total</w:t>
            </w:r>
            <w:proofErr w:type="spellEnd"/>
            <w:r>
              <w:rPr>
                <w:color w:val="A9B7C6"/>
              </w:rPr>
              <w:t>))</w:t>
            </w:r>
          </w:p>
        </w:tc>
      </w:tr>
    </w:tbl>
    <w:p w14:paraId="3F09381C" w14:textId="77777777" w:rsidR="002B61A6" w:rsidRDefault="002B61A6" w:rsidP="002B61A6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4B75AF" w14:paraId="14E1E8B3" w14:textId="77777777" w:rsidTr="00DE7B55">
        <w:tc>
          <w:tcPr>
            <w:tcW w:w="9716" w:type="dxa"/>
            <w:shd w:val="clear" w:color="auto" w:fill="FFFFFF" w:themeFill="background1"/>
          </w:tcPr>
          <w:p w14:paraId="03ACBD2C" w14:textId="0DF8808C" w:rsidR="004B75AF" w:rsidRDefault="004B75AF" w:rsidP="00D0516E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presentação do Código </w:t>
            </w:r>
            <w:r w:rsidR="0005276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TEXTO)</w:t>
            </w:r>
          </w:p>
        </w:tc>
      </w:tr>
      <w:tr w:rsidR="004B75AF" w14:paraId="1D93AAB1" w14:textId="77777777" w:rsidTr="00DE7B55">
        <w:tc>
          <w:tcPr>
            <w:tcW w:w="9716" w:type="dxa"/>
            <w:shd w:val="clear" w:color="auto" w:fill="FFFFFF" w:themeFill="background1"/>
          </w:tcPr>
          <w:p w14:paraId="3C55F816" w14:textId="77777777" w:rsidR="004A71E0" w:rsidRPr="004A71E0" w:rsidRDefault="004A71E0" w:rsidP="004A71E0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71E0">
              <w:rPr>
                <w:rFonts w:ascii="Consolas" w:eastAsia="Times New Roman" w:hAnsi="Consolas" w:cs="Times New Roman"/>
                <w:color w:val="6272A4"/>
                <w:sz w:val="21"/>
                <w:szCs w:val="21"/>
              </w:rPr>
              <w:t># Exibe uma mensagem de boas-vindas para o usuário</w:t>
            </w:r>
          </w:p>
          <w:p w14:paraId="491B3211" w14:textId="77777777" w:rsidR="004A71E0" w:rsidRPr="004A71E0" w:rsidRDefault="004A71E0" w:rsidP="004A71E0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proofErr w:type="gramStart"/>
            <w:r w:rsidRPr="004A71E0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print</w:t>
            </w:r>
            <w:r w:rsidRPr="004A71E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4A71E0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r w:rsidRPr="004A71E0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Bem Vindo a Loja do Gabriel Bonifacio Possomato</w:t>
            </w:r>
            <w:r w:rsidRPr="004A71E0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r w:rsidRPr="004A71E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335C9A5B" w14:textId="77777777" w:rsidR="004A71E0" w:rsidRPr="004A71E0" w:rsidRDefault="004A71E0" w:rsidP="004A71E0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029A6948" w14:textId="77777777" w:rsidR="004A71E0" w:rsidRPr="004A71E0" w:rsidRDefault="004A71E0" w:rsidP="004A71E0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71E0">
              <w:rPr>
                <w:rFonts w:ascii="Consolas" w:eastAsia="Times New Roman" w:hAnsi="Consolas" w:cs="Times New Roman"/>
                <w:color w:val="6272A4"/>
                <w:sz w:val="21"/>
                <w:szCs w:val="21"/>
              </w:rPr>
              <w:t># Solicita que o usuário insira o valor do produto e armazena o valor na variável "valor1"</w:t>
            </w:r>
          </w:p>
          <w:p w14:paraId="78C5A8EC" w14:textId="77777777" w:rsidR="004A71E0" w:rsidRPr="004A71E0" w:rsidRDefault="004A71E0" w:rsidP="004A71E0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71E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valor1 </w:t>
            </w:r>
            <w:r w:rsidRPr="004A71E0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4A71E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4A71E0">
              <w:rPr>
                <w:rFonts w:ascii="Consolas" w:eastAsia="Times New Roman" w:hAnsi="Consolas" w:cs="Times New Roman"/>
                <w:color w:val="8BE9FD"/>
                <w:sz w:val="21"/>
                <w:szCs w:val="21"/>
              </w:rPr>
              <w:t>float</w:t>
            </w:r>
            <w:r w:rsidRPr="004A71E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4A71E0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input</w:t>
            </w:r>
            <w:r w:rsidRPr="004A71E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4A71E0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r w:rsidRPr="004A71E0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Entre com o valor do produto: </w:t>
            </w:r>
            <w:r w:rsidRPr="004A71E0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r w:rsidRPr="004A71E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))</w:t>
            </w:r>
          </w:p>
          <w:p w14:paraId="51EE67A9" w14:textId="77777777" w:rsidR="004A71E0" w:rsidRPr="004A71E0" w:rsidRDefault="004A71E0" w:rsidP="004A71E0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420BADF7" w14:textId="77777777" w:rsidR="004A71E0" w:rsidRPr="004A71E0" w:rsidRDefault="004A71E0" w:rsidP="004A71E0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71E0">
              <w:rPr>
                <w:rFonts w:ascii="Consolas" w:eastAsia="Times New Roman" w:hAnsi="Consolas" w:cs="Times New Roman"/>
                <w:color w:val="6272A4"/>
                <w:sz w:val="21"/>
                <w:szCs w:val="21"/>
              </w:rPr>
              <w:t># Solicita que o usuário insira a quantidade do produto e armazena o valor na variável "valor2"</w:t>
            </w:r>
          </w:p>
          <w:p w14:paraId="551DA1F7" w14:textId="77777777" w:rsidR="004A71E0" w:rsidRPr="004A71E0" w:rsidRDefault="004A71E0" w:rsidP="004A71E0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71E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valor2 </w:t>
            </w:r>
            <w:r w:rsidRPr="004A71E0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4A71E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4A71E0">
              <w:rPr>
                <w:rFonts w:ascii="Consolas" w:eastAsia="Times New Roman" w:hAnsi="Consolas" w:cs="Times New Roman"/>
                <w:color w:val="8BE9FD"/>
                <w:sz w:val="21"/>
                <w:szCs w:val="21"/>
              </w:rPr>
              <w:t>int</w:t>
            </w:r>
            <w:r w:rsidRPr="004A71E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4A71E0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input</w:t>
            </w:r>
            <w:r w:rsidRPr="004A71E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4A71E0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r w:rsidRPr="004A71E0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Entre com o valor da quantidade: </w:t>
            </w:r>
            <w:r w:rsidRPr="004A71E0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r w:rsidRPr="004A71E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))</w:t>
            </w:r>
          </w:p>
          <w:p w14:paraId="6CDB5446" w14:textId="77777777" w:rsidR="004A71E0" w:rsidRPr="004A71E0" w:rsidRDefault="004A71E0" w:rsidP="004A71E0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353CEF93" w14:textId="77777777" w:rsidR="004A71E0" w:rsidRPr="004A71E0" w:rsidRDefault="004A71E0" w:rsidP="004A71E0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71E0">
              <w:rPr>
                <w:rFonts w:ascii="Consolas" w:eastAsia="Times New Roman" w:hAnsi="Consolas" w:cs="Times New Roman"/>
                <w:color w:val="6272A4"/>
                <w:sz w:val="21"/>
                <w:szCs w:val="21"/>
              </w:rPr>
              <w:t># Calcula o valor total do produto multiplicando o valor pela quantidade</w:t>
            </w:r>
          </w:p>
          <w:p w14:paraId="7DBFB4D6" w14:textId="77777777" w:rsidR="004A71E0" w:rsidRPr="004A71E0" w:rsidRDefault="004A71E0" w:rsidP="004A71E0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71E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total </w:t>
            </w:r>
            <w:r w:rsidRPr="004A71E0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4A71E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valor1 </w:t>
            </w:r>
            <w:r w:rsidRPr="004A71E0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*</w:t>
            </w:r>
            <w:r w:rsidRPr="004A71E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valor2</w:t>
            </w:r>
          </w:p>
          <w:p w14:paraId="3E897F29" w14:textId="77777777" w:rsidR="004A71E0" w:rsidRPr="004A71E0" w:rsidRDefault="004A71E0" w:rsidP="004A71E0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3BE026D4" w14:textId="77777777" w:rsidR="004A71E0" w:rsidRPr="004A71E0" w:rsidRDefault="004A71E0" w:rsidP="004A71E0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71E0">
              <w:rPr>
                <w:rFonts w:ascii="Consolas" w:eastAsia="Times New Roman" w:hAnsi="Consolas" w:cs="Times New Roman"/>
                <w:color w:val="6272A4"/>
                <w:sz w:val="21"/>
                <w:szCs w:val="21"/>
              </w:rPr>
              <w:t># Verifica a quantidade do produto e aplica o desconto de acordo com as regras estabelecidas</w:t>
            </w:r>
          </w:p>
          <w:p w14:paraId="213E722D" w14:textId="77777777" w:rsidR="004A71E0" w:rsidRPr="004A71E0" w:rsidRDefault="004A71E0" w:rsidP="004A71E0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71E0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if</w:t>
            </w:r>
            <w:r w:rsidRPr="004A71E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valor2 </w:t>
            </w:r>
            <w:r w:rsidRPr="004A71E0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&lt;=</w:t>
            </w:r>
            <w:r w:rsidRPr="004A71E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A71E0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9</w:t>
            </w:r>
            <w:r w:rsidRPr="004A71E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:</w:t>
            </w:r>
          </w:p>
          <w:p w14:paraId="73AEF60C" w14:textId="77777777" w:rsidR="004A71E0" w:rsidRPr="004A71E0" w:rsidRDefault="004A71E0" w:rsidP="004A71E0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71E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porcentagem </w:t>
            </w:r>
            <w:r w:rsidRPr="004A71E0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4A71E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A71E0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r w:rsidRPr="004A71E0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(desconto 0%)</w:t>
            </w:r>
            <w:r w:rsidRPr="004A71E0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</w:p>
          <w:p w14:paraId="1A221210" w14:textId="77777777" w:rsidR="004A71E0" w:rsidRPr="004A71E0" w:rsidRDefault="004A71E0" w:rsidP="004A71E0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71E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desconto </w:t>
            </w:r>
            <w:r w:rsidRPr="004A71E0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4A71E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total</w:t>
            </w:r>
          </w:p>
          <w:p w14:paraId="281BB247" w14:textId="77777777" w:rsidR="004A71E0" w:rsidRPr="004A71E0" w:rsidRDefault="004A71E0" w:rsidP="004A71E0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71E0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elif</w:t>
            </w:r>
            <w:r w:rsidRPr="004A71E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valor2 </w:t>
            </w:r>
            <w:r w:rsidRPr="004A71E0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&gt;=</w:t>
            </w:r>
            <w:r w:rsidRPr="004A71E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A71E0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10</w:t>
            </w:r>
            <w:r w:rsidRPr="004A71E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A71E0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and</w:t>
            </w:r>
            <w:r w:rsidRPr="004A71E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valor2 </w:t>
            </w:r>
            <w:r w:rsidRPr="004A71E0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&lt;=</w:t>
            </w:r>
            <w:r w:rsidRPr="004A71E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A71E0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99</w:t>
            </w:r>
            <w:r w:rsidRPr="004A71E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:</w:t>
            </w:r>
          </w:p>
          <w:p w14:paraId="499305B0" w14:textId="77777777" w:rsidR="004A71E0" w:rsidRPr="004A71E0" w:rsidRDefault="004A71E0" w:rsidP="004A71E0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71E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porcentagem </w:t>
            </w:r>
            <w:r w:rsidRPr="004A71E0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4A71E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A71E0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r w:rsidRPr="004A71E0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(desconto 5%)</w:t>
            </w:r>
            <w:r w:rsidRPr="004A71E0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</w:p>
          <w:p w14:paraId="284E1E1C" w14:textId="77777777" w:rsidR="004A71E0" w:rsidRPr="004A71E0" w:rsidRDefault="004A71E0" w:rsidP="004A71E0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71E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desconto </w:t>
            </w:r>
            <w:r w:rsidRPr="004A71E0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4A71E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total </w:t>
            </w:r>
            <w:r w:rsidRPr="004A71E0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*</w:t>
            </w:r>
            <w:r w:rsidRPr="004A71E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A71E0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0.95</w:t>
            </w:r>
          </w:p>
          <w:p w14:paraId="57E5E499" w14:textId="77777777" w:rsidR="004A71E0" w:rsidRPr="004A71E0" w:rsidRDefault="004A71E0" w:rsidP="004A71E0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71E0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elif</w:t>
            </w:r>
            <w:r w:rsidRPr="004A71E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valor2 </w:t>
            </w:r>
            <w:r w:rsidRPr="004A71E0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&gt;=</w:t>
            </w:r>
            <w:r w:rsidRPr="004A71E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A71E0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100</w:t>
            </w:r>
            <w:r w:rsidRPr="004A71E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A71E0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and</w:t>
            </w:r>
            <w:r w:rsidRPr="004A71E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valor2 </w:t>
            </w:r>
            <w:r w:rsidRPr="004A71E0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&lt;=</w:t>
            </w:r>
            <w:r w:rsidRPr="004A71E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A71E0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999</w:t>
            </w:r>
            <w:r w:rsidRPr="004A71E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:</w:t>
            </w:r>
          </w:p>
          <w:p w14:paraId="297FA5EA" w14:textId="77777777" w:rsidR="004A71E0" w:rsidRPr="004A71E0" w:rsidRDefault="004A71E0" w:rsidP="004A71E0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71E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porcentagem </w:t>
            </w:r>
            <w:r w:rsidRPr="004A71E0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4A71E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A71E0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r w:rsidRPr="004A71E0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(desconto 10%)</w:t>
            </w:r>
            <w:r w:rsidRPr="004A71E0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</w:p>
          <w:p w14:paraId="210CBDCE" w14:textId="77777777" w:rsidR="004A71E0" w:rsidRPr="004A71E0" w:rsidRDefault="004A71E0" w:rsidP="004A71E0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71E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desconto </w:t>
            </w:r>
            <w:r w:rsidRPr="004A71E0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4A71E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total </w:t>
            </w:r>
            <w:r w:rsidRPr="004A71E0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*</w:t>
            </w:r>
            <w:r w:rsidRPr="004A71E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A71E0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0.90</w:t>
            </w:r>
          </w:p>
          <w:p w14:paraId="00DA395E" w14:textId="77777777" w:rsidR="004A71E0" w:rsidRPr="004A71E0" w:rsidRDefault="004A71E0" w:rsidP="004A71E0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71E0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else</w:t>
            </w:r>
            <w:r w:rsidRPr="004A71E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:</w:t>
            </w:r>
          </w:p>
          <w:p w14:paraId="4ED78119" w14:textId="77777777" w:rsidR="004A71E0" w:rsidRPr="004A71E0" w:rsidRDefault="004A71E0" w:rsidP="004A71E0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71E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porcentagem </w:t>
            </w:r>
            <w:r w:rsidRPr="004A71E0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4A71E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A71E0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r w:rsidRPr="004A71E0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(desconto 15%)</w:t>
            </w:r>
            <w:r w:rsidRPr="004A71E0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</w:p>
          <w:p w14:paraId="3C806D88" w14:textId="77777777" w:rsidR="004A71E0" w:rsidRPr="004A71E0" w:rsidRDefault="004A71E0" w:rsidP="004A71E0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71E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desconto </w:t>
            </w:r>
            <w:r w:rsidRPr="004A71E0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4A71E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total </w:t>
            </w:r>
            <w:r w:rsidRPr="004A71E0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*</w:t>
            </w:r>
            <w:r w:rsidRPr="004A71E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A71E0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0.85</w:t>
            </w:r>
          </w:p>
          <w:p w14:paraId="25F6CA5B" w14:textId="77777777" w:rsidR="004A71E0" w:rsidRPr="004A71E0" w:rsidRDefault="004A71E0" w:rsidP="004A71E0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07BDD7A2" w14:textId="77777777" w:rsidR="004A71E0" w:rsidRPr="004A71E0" w:rsidRDefault="004A71E0" w:rsidP="004A71E0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71E0">
              <w:rPr>
                <w:rFonts w:ascii="Consolas" w:eastAsia="Times New Roman" w:hAnsi="Consolas" w:cs="Times New Roman"/>
                <w:color w:val="6272A4"/>
                <w:sz w:val="21"/>
                <w:szCs w:val="21"/>
              </w:rPr>
              <w:t># Exibe o valor total do produto sem desconto</w:t>
            </w:r>
          </w:p>
          <w:p w14:paraId="19061BC6" w14:textId="77777777" w:rsidR="004A71E0" w:rsidRPr="004A71E0" w:rsidRDefault="004A71E0" w:rsidP="004A71E0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proofErr w:type="gramStart"/>
            <w:r w:rsidRPr="004A71E0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print</w:t>
            </w:r>
            <w:r w:rsidRPr="004A71E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4A71E0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f</w:t>
            </w:r>
            <w:r w:rsidRPr="004A71E0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'O valor sem desconto foi: R$ </w:t>
            </w:r>
            <w:r w:rsidRPr="004A71E0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{</w:t>
            </w:r>
            <w:r w:rsidRPr="004A71E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total</w:t>
            </w:r>
            <w:r w:rsidRPr="004A71E0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:.2f</w:t>
            </w:r>
            <w:r w:rsidRPr="004A71E0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}</w:t>
            </w:r>
            <w:r w:rsidRPr="004A71E0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'</w:t>
            </w:r>
            <w:r w:rsidRPr="004A71E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1A643E11" w14:textId="77777777" w:rsidR="004A71E0" w:rsidRPr="004A71E0" w:rsidRDefault="004A71E0" w:rsidP="004A71E0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12ADE26D" w14:textId="77777777" w:rsidR="004A71E0" w:rsidRPr="004A71E0" w:rsidRDefault="004A71E0" w:rsidP="004A71E0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71E0">
              <w:rPr>
                <w:rFonts w:ascii="Consolas" w:eastAsia="Times New Roman" w:hAnsi="Consolas" w:cs="Times New Roman"/>
                <w:color w:val="6272A4"/>
                <w:sz w:val="21"/>
                <w:szCs w:val="21"/>
              </w:rPr>
              <w:t># Exibe o valor do produto com desconto e a porcentagem de desconto aplicada</w:t>
            </w:r>
          </w:p>
          <w:p w14:paraId="33D437AE" w14:textId="77777777" w:rsidR="004A71E0" w:rsidRPr="004A71E0" w:rsidRDefault="004A71E0" w:rsidP="004A71E0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proofErr w:type="gramStart"/>
            <w:r w:rsidRPr="004A71E0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print</w:t>
            </w:r>
            <w:r w:rsidRPr="004A71E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4A71E0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f</w:t>
            </w:r>
            <w:r w:rsidRPr="004A71E0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'O valor com desconto foi: R$ </w:t>
            </w:r>
            <w:r w:rsidRPr="004A71E0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{</w:t>
            </w:r>
            <w:r w:rsidRPr="004A71E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desconto</w:t>
            </w:r>
            <w:r w:rsidRPr="004A71E0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:.2f</w:t>
            </w:r>
            <w:r w:rsidRPr="004A71E0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}</w:t>
            </w:r>
            <w:r w:rsidRPr="004A71E0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 </w:t>
            </w:r>
            <w:r w:rsidRPr="004A71E0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{</w:t>
            </w:r>
            <w:r w:rsidRPr="004A71E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porcentagem</w:t>
            </w:r>
            <w:r w:rsidRPr="004A71E0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}</w:t>
            </w:r>
            <w:r w:rsidRPr="004A71E0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'</w:t>
            </w:r>
            <w:r w:rsidRPr="004A71E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6F68DE02" w14:textId="77777777" w:rsidR="004A71E0" w:rsidRPr="004A71E0" w:rsidRDefault="004A71E0" w:rsidP="004A71E0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63CB7F2F" w14:textId="4DBD3D3E" w:rsidR="004A71E0" w:rsidRPr="0088030D" w:rsidRDefault="004A71E0" w:rsidP="004A71E0">
            <w:pPr>
              <w:ind w:firstLine="0"/>
              <w:jc w:val="left"/>
              <w:rPr>
                <w:rFonts w:eastAsia="Times New Roman"/>
                <w:color w:val="FF0000"/>
                <w:sz w:val="28"/>
                <w:szCs w:val="28"/>
              </w:rPr>
            </w:pPr>
          </w:p>
          <w:p w14:paraId="39A8D8D8" w14:textId="084C9CE7" w:rsidR="007A7CB1" w:rsidRPr="0088030D" w:rsidRDefault="007A7CB1" w:rsidP="000814F5">
            <w:pPr>
              <w:ind w:firstLine="0"/>
              <w:jc w:val="left"/>
              <w:rPr>
                <w:rFonts w:eastAsia="Times New Roman"/>
                <w:color w:val="FF0000"/>
                <w:sz w:val="28"/>
                <w:szCs w:val="28"/>
              </w:rPr>
            </w:pPr>
          </w:p>
        </w:tc>
      </w:tr>
    </w:tbl>
    <w:p w14:paraId="6BC71D73" w14:textId="7CA1DA1D" w:rsidR="004B75AF" w:rsidRDefault="004B75AF" w:rsidP="002B61A6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736765" w14:paraId="77EDEB4E" w14:textId="77777777" w:rsidTr="008C22B6">
        <w:tc>
          <w:tcPr>
            <w:tcW w:w="9716" w:type="dxa"/>
            <w:shd w:val="clear" w:color="auto" w:fill="FFFFFF" w:themeFill="background1"/>
          </w:tcPr>
          <w:p w14:paraId="63A97B59" w14:textId="416B35AF" w:rsidR="00736765" w:rsidRDefault="00736765" w:rsidP="00736765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Saída do Console</w:t>
            </w:r>
            <w:r w:rsidR="00CB7CFB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IMAGEM</w:t>
            </w:r>
            <w:r w:rsidR="006167AD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– PRINT DA TELA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)</w:t>
            </w:r>
          </w:p>
        </w:tc>
      </w:tr>
      <w:tr w:rsidR="00736765" w14:paraId="2F5CA179" w14:textId="77777777" w:rsidTr="008C22B6">
        <w:tc>
          <w:tcPr>
            <w:tcW w:w="9716" w:type="dxa"/>
            <w:shd w:val="clear" w:color="auto" w:fill="FFFFFF" w:themeFill="background1"/>
          </w:tcPr>
          <w:p w14:paraId="0B9D5F45" w14:textId="6E10472C" w:rsidR="00736765" w:rsidRPr="00493FB9" w:rsidRDefault="004A71E0" w:rsidP="000814F5">
            <w:pPr>
              <w:ind w:firstLine="0"/>
              <w:jc w:val="left"/>
              <w:rPr>
                <w:rFonts w:eastAsia="Times New Roman"/>
                <w:color w:val="FF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875268" wp14:editId="1413FF53">
                  <wp:extent cx="6036067" cy="952500"/>
                  <wp:effectExtent l="0" t="0" r="3175" b="0"/>
                  <wp:docPr id="204838580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38580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0456" cy="956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88C12B" w14:textId="77777777" w:rsidR="00811557" w:rsidRDefault="00811557" w:rsidP="00811557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2F3575" w14:paraId="17105B5C" w14:textId="77777777" w:rsidTr="00DE7B55">
        <w:tc>
          <w:tcPr>
            <w:tcW w:w="9716" w:type="dxa"/>
            <w:shd w:val="clear" w:color="auto" w:fill="113162"/>
          </w:tcPr>
          <w:p w14:paraId="045D3A96" w14:textId="4C1BA065" w:rsidR="002F3575" w:rsidRDefault="007A7CB1" w:rsidP="00DE7B55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br w:type="page"/>
            </w:r>
            <w:r w:rsidR="002F3575">
              <w:rPr>
                <w:b/>
                <w:bCs/>
                <w:color w:val="F5A607"/>
                <w:sz w:val="40"/>
                <w:szCs w:val="40"/>
              </w:rPr>
              <w:t>QUESTÃO 2</w:t>
            </w:r>
            <w:r w:rsidR="00DC2713">
              <w:rPr>
                <w:b/>
                <w:bCs/>
                <w:color w:val="F5A607"/>
                <w:sz w:val="40"/>
                <w:szCs w:val="40"/>
              </w:rPr>
              <w:t xml:space="preserve"> de </w:t>
            </w:r>
            <w:r w:rsidR="004664B7">
              <w:rPr>
                <w:b/>
                <w:bCs/>
                <w:color w:val="F5A607"/>
                <w:sz w:val="40"/>
                <w:szCs w:val="40"/>
              </w:rPr>
              <w:t>4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 xml:space="preserve"> (25 p</w:t>
            </w:r>
            <w:r w:rsidR="00DB041B">
              <w:rPr>
                <w:b/>
                <w:bCs/>
                <w:color w:val="F5A607"/>
                <w:sz w:val="40"/>
                <w:szCs w:val="40"/>
              </w:rPr>
              <w:t>on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>tos)</w:t>
            </w:r>
          </w:p>
          <w:p w14:paraId="139004AF" w14:textId="6860471D" w:rsidR="00193343" w:rsidRPr="00D91FAE" w:rsidRDefault="00193343" w:rsidP="00DE7B55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CONTEÚDO ATÉ AULA 04</w:t>
            </w:r>
          </w:p>
        </w:tc>
      </w:tr>
      <w:tr w:rsidR="002F3575" w14:paraId="0ABA256C" w14:textId="77777777" w:rsidTr="00DE7B55">
        <w:tc>
          <w:tcPr>
            <w:tcW w:w="9716" w:type="dxa"/>
          </w:tcPr>
          <w:p w14:paraId="1D9EB2A5" w14:textId="71EEE3A4" w:rsidR="00CF4223" w:rsidRDefault="002F3575" w:rsidP="008E5068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 w:rsidRPr="00000943">
              <w:rPr>
                <w:b/>
                <w:bCs/>
                <w:color w:val="113162"/>
                <w:sz w:val="24"/>
                <w:szCs w:val="24"/>
              </w:rPr>
              <w:t xml:space="preserve">Enunciado: </w:t>
            </w:r>
            <w:r w:rsidR="0035636F">
              <w:rPr>
                <w:b/>
                <w:bCs/>
                <w:color w:val="113162"/>
                <w:sz w:val="24"/>
                <w:szCs w:val="24"/>
              </w:rPr>
              <w:t xml:space="preserve">Você </w:t>
            </w:r>
            <w:r w:rsidR="0078570B">
              <w:rPr>
                <w:b/>
                <w:bCs/>
                <w:color w:val="113162"/>
                <w:sz w:val="24"/>
                <w:szCs w:val="24"/>
              </w:rPr>
              <w:t xml:space="preserve">e sua equipe de programadores foram contratados para desenvolver um app </w:t>
            </w:r>
            <w:r w:rsidR="00CF4223">
              <w:rPr>
                <w:b/>
                <w:bCs/>
                <w:color w:val="113162"/>
                <w:sz w:val="24"/>
                <w:szCs w:val="24"/>
              </w:rPr>
              <w:t xml:space="preserve">de vendas para uma lanchonete. </w:t>
            </w:r>
            <w:r w:rsidR="00A73DDF">
              <w:rPr>
                <w:b/>
                <w:bCs/>
                <w:color w:val="113162"/>
                <w:sz w:val="24"/>
                <w:szCs w:val="24"/>
              </w:rPr>
              <w:t>Você ficou com a parte de desenvolver a interface do cliente para retirada do produto.</w:t>
            </w:r>
          </w:p>
          <w:p w14:paraId="01FDE0B7" w14:textId="77B99102" w:rsidR="00A73DDF" w:rsidRPr="00CF4223" w:rsidRDefault="00A73DDF" w:rsidP="008E5068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A lanchonete possui </w:t>
            </w:r>
            <w:r w:rsidR="002641B6">
              <w:rPr>
                <w:b/>
                <w:bCs/>
                <w:color w:val="113162"/>
                <w:sz w:val="24"/>
                <w:szCs w:val="24"/>
              </w:rPr>
              <w:t xml:space="preserve">seguinte tabela de produtos </w:t>
            </w:r>
            <w:r w:rsidR="00D03ED5">
              <w:rPr>
                <w:b/>
                <w:bCs/>
                <w:color w:val="113162"/>
                <w:sz w:val="24"/>
                <w:szCs w:val="24"/>
              </w:rPr>
              <w:t>listados com</w:t>
            </w:r>
            <w:r w:rsidR="002641B6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D03ED5">
              <w:rPr>
                <w:b/>
                <w:bCs/>
                <w:color w:val="113162"/>
                <w:sz w:val="24"/>
                <w:szCs w:val="24"/>
              </w:rPr>
              <w:t>sua descrição,</w:t>
            </w:r>
            <w:r w:rsidR="002641B6">
              <w:rPr>
                <w:b/>
                <w:bCs/>
                <w:color w:val="113162"/>
                <w:sz w:val="24"/>
                <w:szCs w:val="24"/>
              </w:rPr>
              <w:t xml:space="preserve"> códigos e </w:t>
            </w:r>
            <w:r w:rsidR="00D03ED5">
              <w:rPr>
                <w:b/>
                <w:bCs/>
                <w:color w:val="113162"/>
                <w:sz w:val="24"/>
                <w:szCs w:val="24"/>
              </w:rPr>
              <w:t>valores</w:t>
            </w:r>
            <w:r w:rsidR="00AE641F">
              <w:rPr>
                <w:b/>
                <w:bCs/>
                <w:color w:val="113162"/>
                <w:sz w:val="24"/>
                <w:szCs w:val="24"/>
              </w:rPr>
              <w:t>:</w:t>
            </w:r>
          </w:p>
          <w:tbl>
            <w:tblPr>
              <w:tblStyle w:val="TabeladeGrade4-nfase6"/>
              <w:tblW w:w="9579" w:type="dxa"/>
              <w:tblLayout w:type="fixed"/>
              <w:tblLook w:val="04A0" w:firstRow="1" w:lastRow="0" w:firstColumn="1" w:lastColumn="0" w:noHBand="0" w:noVBand="1"/>
            </w:tblPr>
            <w:tblGrid>
              <w:gridCol w:w="1919"/>
              <w:gridCol w:w="5611"/>
              <w:gridCol w:w="2049"/>
            </w:tblGrid>
            <w:tr w:rsidR="00D03ED5" w14:paraId="04457D27" w14:textId="3D3B29AD" w:rsidTr="00EF559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9" w:type="dxa"/>
                </w:tcPr>
                <w:p w14:paraId="34607972" w14:textId="66C3C8B0" w:rsidR="00D03ED5" w:rsidRPr="009E6C5A" w:rsidRDefault="00D03ED5" w:rsidP="00EF5594">
                  <w:pPr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Código</w:t>
                  </w:r>
                </w:p>
              </w:tc>
              <w:tc>
                <w:tcPr>
                  <w:tcW w:w="5611" w:type="dxa"/>
                </w:tcPr>
                <w:p w14:paraId="741FD544" w14:textId="76AB61BB" w:rsidR="00D03ED5" w:rsidRPr="009E6C5A" w:rsidRDefault="00D03ED5" w:rsidP="00EF5594">
                  <w:pPr>
                    <w:ind w:firstLine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9E6C5A">
                    <w:rPr>
                      <w:sz w:val="24"/>
                      <w:szCs w:val="24"/>
                    </w:rPr>
                    <w:t>Des</w:t>
                  </w:r>
                  <w:r>
                    <w:rPr>
                      <w:sz w:val="24"/>
                      <w:szCs w:val="24"/>
                    </w:rPr>
                    <w:t>crição</w:t>
                  </w:r>
                </w:p>
              </w:tc>
              <w:tc>
                <w:tcPr>
                  <w:tcW w:w="2049" w:type="dxa"/>
                </w:tcPr>
                <w:p w14:paraId="21BAB2CF" w14:textId="2CD840ED" w:rsidR="00D03ED5" w:rsidRPr="009E6C5A" w:rsidRDefault="00D03ED5" w:rsidP="00EF5594">
                  <w:pPr>
                    <w:tabs>
                      <w:tab w:val="left" w:pos="1185"/>
                    </w:tabs>
                    <w:ind w:firstLine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Valor(R$)</w:t>
                  </w:r>
                </w:p>
              </w:tc>
            </w:tr>
            <w:tr w:rsidR="00D03ED5" w14:paraId="32B860E6" w14:textId="5055D94D" w:rsidTr="00EF559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9" w:type="dxa"/>
                </w:tcPr>
                <w:p w14:paraId="78DF06EC" w14:textId="321E6531" w:rsidR="00D03ED5" w:rsidRDefault="005D41EC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5611" w:type="dxa"/>
                </w:tcPr>
                <w:p w14:paraId="1F19900F" w14:textId="6E12CB08" w:rsidR="00D03ED5" w:rsidRDefault="005D41EC" w:rsidP="00EF5594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Cachorro-Quente</w:t>
                  </w:r>
                </w:p>
              </w:tc>
              <w:tc>
                <w:tcPr>
                  <w:tcW w:w="2049" w:type="dxa"/>
                </w:tcPr>
                <w:p w14:paraId="087E3572" w14:textId="3EB98222" w:rsidR="00D03ED5" w:rsidRDefault="00AE641F" w:rsidP="00EF5594">
                  <w:pPr>
                    <w:tabs>
                      <w:tab w:val="left" w:pos="1875"/>
                    </w:tabs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9</w:t>
                  </w:r>
                  <w:r w:rsidR="00EF5594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,00</w:t>
                  </w:r>
                </w:p>
              </w:tc>
            </w:tr>
            <w:tr w:rsidR="00D03ED5" w14:paraId="34A40356" w14:textId="1C0CBE8A" w:rsidTr="00EF5594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9" w:type="dxa"/>
                </w:tcPr>
                <w:p w14:paraId="666A1C0A" w14:textId="66A1684E" w:rsidR="00D03ED5" w:rsidRDefault="005D41EC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101</w:t>
                  </w:r>
                </w:p>
              </w:tc>
              <w:tc>
                <w:tcPr>
                  <w:tcW w:w="5611" w:type="dxa"/>
                </w:tcPr>
                <w:p w14:paraId="0FC28639" w14:textId="35F6C9BC" w:rsidR="00D03ED5" w:rsidRDefault="005D41EC" w:rsidP="00EF5594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Cachorro-Quente Duplo</w:t>
                  </w:r>
                </w:p>
              </w:tc>
              <w:tc>
                <w:tcPr>
                  <w:tcW w:w="2049" w:type="dxa"/>
                </w:tcPr>
                <w:p w14:paraId="2FF684E8" w14:textId="4A88639B" w:rsidR="00D03ED5" w:rsidRDefault="00EF5594" w:rsidP="00EF5594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</w:t>
                  </w:r>
                  <w:r w:rsidR="00AE641F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</w:t>
                  </w: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,00</w:t>
                  </w:r>
                </w:p>
              </w:tc>
            </w:tr>
            <w:tr w:rsidR="00D03ED5" w14:paraId="47BF5F2C" w14:textId="0611A0EF" w:rsidTr="00EF559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9" w:type="dxa"/>
                </w:tcPr>
                <w:p w14:paraId="1320D0CA" w14:textId="43F03663" w:rsidR="00D03ED5" w:rsidRDefault="005D41EC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102</w:t>
                  </w:r>
                </w:p>
              </w:tc>
              <w:tc>
                <w:tcPr>
                  <w:tcW w:w="5611" w:type="dxa"/>
                </w:tcPr>
                <w:p w14:paraId="6CF680FD" w14:textId="087DFCD9" w:rsidR="00D03ED5" w:rsidRDefault="005D41EC" w:rsidP="00EF5594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X-</w:t>
                  </w:r>
                  <w:r w:rsidR="00C10D26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Egg</w:t>
                  </w:r>
                </w:p>
              </w:tc>
              <w:tc>
                <w:tcPr>
                  <w:tcW w:w="2049" w:type="dxa"/>
                </w:tcPr>
                <w:p w14:paraId="6D579A55" w14:textId="656F412E" w:rsidR="00D03ED5" w:rsidRDefault="00C10D26" w:rsidP="00EF5594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</w:t>
                  </w:r>
                  <w:r w:rsidR="00AE641F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2</w:t>
                  </w: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,00</w:t>
                  </w:r>
                </w:p>
              </w:tc>
            </w:tr>
            <w:tr w:rsidR="00D03ED5" w14:paraId="2678A275" w14:textId="4213CE02" w:rsidTr="00EF5594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9" w:type="dxa"/>
                </w:tcPr>
                <w:p w14:paraId="13B2FF2B" w14:textId="43C005F8" w:rsidR="00D03ED5" w:rsidRDefault="005D41EC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lastRenderedPageBreak/>
                    <w:t>103</w:t>
                  </w:r>
                </w:p>
              </w:tc>
              <w:tc>
                <w:tcPr>
                  <w:tcW w:w="5611" w:type="dxa"/>
                </w:tcPr>
                <w:p w14:paraId="54F3C27A" w14:textId="167CE870" w:rsidR="00D03ED5" w:rsidRDefault="005D41EC" w:rsidP="00EF5594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X-Salada</w:t>
                  </w:r>
                </w:p>
              </w:tc>
              <w:tc>
                <w:tcPr>
                  <w:tcW w:w="2049" w:type="dxa"/>
                </w:tcPr>
                <w:p w14:paraId="0CD2F261" w14:textId="428FF2A7" w:rsidR="00D03ED5" w:rsidRDefault="00C10D26" w:rsidP="00EF5594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13,00</w:t>
                  </w:r>
                </w:p>
              </w:tc>
            </w:tr>
            <w:tr w:rsidR="005D41EC" w14:paraId="5050074B" w14:textId="77777777" w:rsidTr="00EF559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9" w:type="dxa"/>
                </w:tcPr>
                <w:p w14:paraId="6425A122" w14:textId="69AC6FDC" w:rsidR="005D41EC" w:rsidRDefault="005D41EC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104</w:t>
                  </w:r>
                </w:p>
              </w:tc>
              <w:tc>
                <w:tcPr>
                  <w:tcW w:w="5611" w:type="dxa"/>
                </w:tcPr>
                <w:p w14:paraId="12A37FAE" w14:textId="32A13329" w:rsidR="005D41EC" w:rsidRDefault="00EF5594" w:rsidP="00EF5594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X-</w:t>
                  </w:r>
                  <w:r w:rsidR="00AE641F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Bacon</w:t>
                  </w:r>
                </w:p>
              </w:tc>
              <w:tc>
                <w:tcPr>
                  <w:tcW w:w="2049" w:type="dxa"/>
                </w:tcPr>
                <w:p w14:paraId="2565E006" w14:textId="0A92AECA" w:rsidR="005D41EC" w:rsidRDefault="00C10D26" w:rsidP="00EF5594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14,00</w:t>
                  </w:r>
                </w:p>
              </w:tc>
            </w:tr>
            <w:tr w:rsidR="005D41EC" w14:paraId="37AF7031" w14:textId="77777777" w:rsidTr="00EF5594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9" w:type="dxa"/>
                </w:tcPr>
                <w:p w14:paraId="5E6AD602" w14:textId="58E07E08" w:rsidR="005D41EC" w:rsidRDefault="005D41EC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105</w:t>
                  </w:r>
                </w:p>
              </w:tc>
              <w:tc>
                <w:tcPr>
                  <w:tcW w:w="5611" w:type="dxa"/>
                </w:tcPr>
                <w:p w14:paraId="43A10682" w14:textId="1BA8B5DC" w:rsidR="005D41EC" w:rsidRDefault="00EF5594" w:rsidP="00EF5594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X-Tudo</w:t>
                  </w:r>
                </w:p>
              </w:tc>
              <w:tc>
                <w:tcPr>
                  <w:tcW w:w="2049" w:type="dxa"/>
                </w:tcPr>
                <w:p w14:paraId="138385C4" w14:textId="61138C9C" w:rsidR="005D41EC" w:rsidRDefault="00C10D26" w:rsidP="00EF5594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</w:t>
                  </w:r>
                  <w:r w:rsidR="00B42A73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7</w:t>
                  </w: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,00</w:t>
                  </w:r>
                </w:p>
              </w:tc>
            </w:tr>
            <w:tr w:rsidR="001C140D" w14:paraId="0BD6C940" w14:textId="77777777" w:rsidTr="00EF559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9" w:type="dxa"/>
                </w:tcPr>
                <w:p w14:paraId="53E72FD6" w14:textId="39206D53" w:rsidR="001C140D" w:rsidRDefault="001C140D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200</w:t>
                  </w:r>
                </w:p>
              </w:tc>
              <w:tc>
                <w:tcPr>
                  <w:tcW w:w="5611" w:type="dxa"/>
                </w:tcPr>
                <w:p w14:paraId="67230EC3" w14:textId="52E21698" w:rsidR="001C140D" w:rsidRDefault="001C140D" w:rsidP="00EF5594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Refrigerante Lata</w:t>
                  </w:r>
                </w:p>
              </w:tc>
              <w:tc>
                <w:tcPr>
                  <w:tcW w:w="2049" w:type="dxa"/>
                </w:tcPr>
                <w:p w14:paraId="46FA4FDE" w14:textId="7450071F" w:rsidR="001C140D" w:rsidRDefault="001C140D" w:rsidP="00EF5594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5,00</w:t>
                  </w:r>
                </w:p>
              </w:tc>
            </w:tr>
            <w:tr w:rsidR="001C140D" w14:paraId="221FFF4F" w14:textId="77777777" w:rsidTr="00EF5594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9" w:type="dxa"/>
                </w:tcPr>
                <w:p w14:paraId="0602162A" w14:textId="339CCD18" w:rsidR="001C140D" w:rsidRDefault="001C140D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201</w:t>
                  </w:r>
                </w:p>
              </w:tc>
              <w:tc>
                <w:tcPr>
                  <w:tcW w:w="5611" w:type="dxa"/>
                </w:tcPr>
                <w:p w14:paraId="1918F206" w14:textId="14895B5A" w:rsidR="001C140D" w:rsidRDefault="001C140D" w:rsidP="00EF5594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Chá Gelado</w:t>
                  </w:r>
                </w:p>
              </w:tc>
              <w:tc>
                <w:tcPr>
                  <w:tcW w:w="2049" w:type="dxa"/>
                </w:tcPr>
                <w:p w14:paraId="6D098AD5" w14:textId="1AF32A32" w:rsidR="001C140D" w:rsidRDefault="001C140D" w:rsidP="00EF5594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4,00</w:t>
                  </w:r>
                </w:p>
              </w:tc>
            </w:tr>
          </w:tbl>
          <w:p w14:paraId="7CFD17B3" w14:textId="77777777" w:rsidR="002F3575" w:rsidRDefault="002F3575" w:rsidP="00DE7B55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14:paraId="14832CE2" w14:textId="77777777" w:rsidR="002F3575" w:rsidRDefault="002F3575" w:rsidP="00DE7B55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Elabore um programa em Python que:</w:t>
            </w:r>
          </w:p>
          <w:p w14:paraId="2E09D60A" w14:textId="6FD40946" w:rsidR="002F3575" w:rsidRDefault="002F3575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Entre com </w:t>
            </w:r>
            <w:r w:rsidR="009934A7">
              <w:rPr>
                <w:b/>
                <w:bCs/>
                <w:color w:val="1F3864" w:themeColor="accent5" w:themeShade="80"/>
                <w:sz w:val="24"/>
                <w:szCs w:val="24"/>
              </w:rPr>
              <w:t>o código do produto desejado;</w:t>
            </w:r>
          </w:p>
          <w:p w14:paraId="7E47736D" w14:textId="6A0513D3" w:rsidR="009934A7" w:rsidRDefault="009934A7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Pergunte se o cliente quer pedir mais alguma</w:t>
            </w:r>
            <w:r w:rsidR="00432CD0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coisa</w:t>
            </w:r>
            <w:r w:rsidR="00A0698F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</w:t>
            </w:r>
            <w:r w:rsidR="00432CD0">
              <w:rPr>
                <w:b/>
                <w:bCs/>
                <w:color w:val="1F3864" w:themeColor="accent5" w:themeShade="80"/>
                <w:sz w:val="24"/>
                <w:szCs w:val="24"/>
              </w:rPr>
              <w:t>(se</w:t>
            </w:r>
            <w:r w:rsidR="00371DFD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sim repetir o passo item 2</w:t>
            </w:r>
            <w:r w:rsidR="000D1DDA">
              <w:rPr>
                <w:b/>
                <w:bCs/>
                <w:color w:val="1F3864" w:themeColor="accent5" w:themeShade="80"/>
                <w:sz w:val="24"/>
                <w:szCs w:val="24"/>
              </w:rPr>
              <w:t>.  Caso contr</w:t>
            </w:r>
            <w:r w:rsidR="00A0698F">
              <w:rPr>
                <w:b/>
                <w:bCs/>
                <w:color w:val="1F3864" w:themeColor="accent5" w:themeShade="80"/>
                <w:sz w:val="24"/>
                <w:szCs w:val="24"/>
              </w:rPr>
              <w:t>ário ir para próximo passo</w:t>
            </w:r>
            <w:r w:rsidR="00371DFD">
              <w:rPr>
                <w:b/>
                <w:bCs/>
                <w:color w:val="1F3864" w:themeColor="accent5" w:themeShade="80"/>
                <w:sz w:val="24"/>
                <w:szCs w:val="24"/>
              </w:rPr>
              <w:t>)</w:t>
            </w:r>
            <w:r w:rsidR="00184876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  <w:r w:rsidR="00371DFD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</w:t>
            </w:r>
          </w:p>
          <w:p w14:paraId="1DB591AE" w14:textId="51080C98" w:rsidR="00184876" w:rsidRPr="00184876" w:rsidRDefault="00A0698F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Encerre a conta do cliente com o valor total</w:t>
            </w:r>
            <w:r w:rsidR="00184876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5FD6A8EE" w14:textId="73838E98" w:rsidR="00A53D8E" w:rsidRDefault="00A53D8E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</w:pPr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Deve-se utilizar estruturas if, elif e else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(EXIGÊNCIA 1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de 3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);</w:t>
            </w:r>
          </w:p>
          <w:p w14:paraId="786BFB05" w14:textId="6A44420F" w:rsidR="00A53D8E" w:rsidRPr="00FD198D" w:rsidRDefault="00A53D8E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</w:pPr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Se a pessoa digitar um NÚMERO diferente dos da tabela printar na tela: ‘opção inválida’ e voltar para o </w:t>
            </w:r>
            <w:r w:rsidR="00F13EE2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menu </w:t>
            </w:r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(EXIGÊNCIA 2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de 3</w:t>
            </w:r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);</w:t>
            </w:r>
          </w:p>
          <w:p w14:paraId="074B38AF" w14:textId="38B89027" w:rsidR="002F3575" w:rsidRPr="00A61C46" w:rsidRDefault="00184876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</w:pP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Deve-se utilizar while, break</w:t>
            </w:r>
            <w:r w:rsidR="007B3916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, continue </w:t>
            </w:r>
            <w:r w:rsidR="0069085D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(EXIGÊNCIA </w:t>
            </w:r>
            <w:r w:rsidR="00FD198D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3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 de 3</w:t>
            </w:r>
            <w:r w:rsidR="0069085D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);</w:t>
            </w:r>
          </w:p>
          <w:p w14:paraId="737650D6" w14:textId="65538A12" w:rsidR="0069085D" w:rsidRPr="00A61C46" w:rsidRDefault="0069085D" w:rsidP="008E5068">
            <w:pPr>
              <w:pStyle w:val="PargrafodaLista"/>
              <w:numPr>
                <w:ilvl w:val="1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(DICA: utilizar o continue dentro else </w:t>
            </w:r>
            <w:r w:rsidR="00FD198D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que</w:t>
            </w: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 verifica a opção inválida)</w:t>
            </w:r>
          </w:p>
          <w:p w14:paraId="6BCA3C22" w14:textId="305B6112" w:rsidR="002F3575" w:rsidRPr="004C494F" w:rsidRDefault="00FD198D" w:rsidP="000F41F9">
            <w:pPr>
              <w:pStyle w:val="PargrafodaLista"/>
              <w:numPr>
                <w:ilvl w:val="1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(DICA: utilizar o break dentro elif que verifica a opção sair)</w:t>
            </w:r>
          </w:p>
          <w:p w14:paraId="7D8E760A" w14:textId="07A8F2FA" w:rsidR="004C494F" w:rsidRPr="004C494F" w:rsidRDefault="004C494F" w:rsidP="004C494F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FF0000"/>
                <w:sz w:val="24"/>
                <w:szCs w:val="24"/>
              </w:rPr>
            </w:pPr>
            <w:r w:rsidRPr="004C494F">
              <w:rPr>
                <w:b/>
                <w:bCs/>
                <w:color w:val="FF0000"/>
                <w:sz w:val="24"/>
                <w:szCs w:val="24"/>
              </w:rPr>
              <w:t>Colocar um exemplo de SAIDA DE CONSOLE com dois pedidos</w:t>
            </w:r>
          </w:p>
          <w:p w14:paraId="65CD286D" w14:textId="0D35AAA7" w:rsidR="004C494F" w:rsidRPr="004C494F" w:rsidRDefault="004C494F" w:rsidP="004C494F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FF0000"/>
                <w:sz w:val="24"/>
                <w:szCs w:val="24"/>
              </w:rPr>
            </w:pPr>
            <w:r w:rsidRPr="004C494F">
              <w:rPr>
                <w:b/>
                <w:bCs/>
                <w:color w:val="FF0000"/>
                <w:sz w:val="24"/>
                <w:szCs w:val="24"/>
              </w:rPr>
              <w:t>Colocar um exemplo de SAIDA DE CONSOLE com erro ao digitar no pedido</w:t>
            </w:r>
          </w:p>
          <w:p w14:paraId="7B41615E" w14:textId="0AAB1F48" w:rsidR="00C45ADE" w:rsidRPr="006F0D05" w:rsidRDefault="00C45ADE" w:rsidP="00C45ADE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Segue o exemplo de SAIDA DE CONSOLE:</w:t>
            </w:r>
          </w:p>
          <w:p w14:paraId="0055A693" w14:textId="05D5A054" w:rsidR="00B168C4" w:rsidRDefault="000F41F9" w:rsidP="00B168C4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2323F7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lastRenderedPageBreak/>
              <w:drawing>
                <wp:inline distT="0" distB="0" distL="0" distR="0" wp14:anchorId="32B2F0EB" wp14:editId="6F747454">
                  <wp:extent cx="5524436" cy="5534025"/>
                  <wp:effectExtent l="0" t="0" r="635" b="0"/>
                  <wp:docPr id="32" name="Image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9811" cy="5559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6DBB61" w14:textId="72D92B78" w:rsidR="000F41F9" w:rsidRPr="003A53D3" w:rsidRDefault="000F41F9" w:rsidP="00B168C4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Figura</w:t>
            </w:r>
            <w:r w:rsidR="006167AD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: </w:t>
            </w:r>
            <w:r w:rsidR="00EF0553">
              <w:rPr>
                <w:b/>
                <w:bCs/>
                <w:color w:val="1F3864" w:themeColor="accent5" w:themeShade="80"/>
                <w:sz w:val="24"/>
                <w:szCs w:val="24"/>
              </w:rPr>
              <w:t>Exemplo de programa co</w:t>
            </w:r>
            <w:r w:rsidR="00E975AD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m </w:t>
            </w:r>
            <w:r w:rsidR="00BB4B5A">
              <w:rPr>
                <w:b/>
                <w:bCs/>
                <w:color w:val="1F3864" w:themeColor="accent5" w:themeShade="80"/>
                <w:sz w:val="24"/>
                <w:szCs w:val="24"/>
              </w:rPr>
              <w:t>2</w:t>
            </w:r>
            <w:r w:rsidR="00E975AD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itens pedido</w:t>
            </w:r>
            <w:r w:rsidR="00BB4B5A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(Sendo que um deles teve uma tentativa com erro) </w:t>
            </w:r>
            <w:r w:rsidR="00C45ADE">
              <w:rPr>
                <w:b/>
                <w:bCs/>
                <w:color w:val="1F3864" w:themeColor="accent5" w:themeShade="80"/>
                <w:sz w:val="24"/>
                <w:szCs w:val="24"/>
              </w:rPr>
              <w:t>e no</w:t>
            </w:r>
            <w:r w:rsidR="001977CD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final o valor final é apresentado.</w:t>
            </w:r>
          </w:p>
        </w:tc>
      </w:tr>
    </w:tbl>
    <w:p w14:paraId="00525A65" w14:textId="49DF2123" w:rsidR="006402B3" w:rsidRDefault="006402B3" w:rsidP="006402B3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6402B3" w14:paraId="4817766B" w14:textId="77777777" w:rsidTr="00627A5E">
        <w:tc>
          <w:tcPr>
            <w:tcW w:w="9716" w:type="dxa"/>
            <w:shd w:val="clear" w:color="auto" w:fill="FFFFFF" w:themeFill="background1"/>
          </w:tcPr>
          <w:p w14:paraId="726281B8" w14:textId="3CB785D6" w:rsidR="006402B3" w:rsidRDefault="006402B3" w:rsidP="00292E5B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>presentação do Código</w:t>
            </w:r>
            <w:r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DA2909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</w:t>
            </w:r>
            <w:r w:rsidR="0005276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FORMATO TEXTO)</w:t>
            </w:r>
          </w:p>
        </w:tc>
      </w:tr>
      <w:tr w:rsidR="006402B3" w14:paraId="3271722C" w14:textId="77777777" w:rsidTr="00627A5E">
        <w:tc>
          <w:tcPr>
            <w:tcW w:w="9716" w:type="dxa"/>
            <w:shd w:val="clear" w:color="auto" w:fill="FFFFFF" w:themeFill="background1"/>
          </w:tcPr>
          <w:p w14:paraId="303D91E3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proofErr w:type="gramStart"/>
            <w:r w:rsidRPr="007B738D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print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Bem Vindo a Lanchonete do Gabriel Bonifacio Possomato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\n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\</w:t>
            </w:r>
          </w:p>
          <w:p w14:paraId="45128A8E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*******************cardápio*******************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\n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\</w:t>
            </w:r>
          </w:p>
          <w:p w14:paraId="735A424C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| Código |         Descrição       | Valor   |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\n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\</w:t>
            </w:r>
          </w:p>
          <w:p w14:paraId="68AE6035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|--------|-------------------------|---------|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\n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\</w:t>
            </w:r>
          </w:p>
          <w:p w14:paraId="04ADC22D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| 100    | Cachorro-Quente         |   9,</w:t>
            </w:r>
            <w:proofErr w:type="gramStart"/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00  |</w:t>
            </w:r>
            <w:proofErr w:type="gramEnd"/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\n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\</w:t>
            </w:r>
          </w:p>
          <w:p w14:paraId="18FEE190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| 101    | Cachorro-Quente Duplo   </w:t>
            </w:r>
            <w:proofErr w:type="gramStart"/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|  11</w:t>
            </w:r>
            <w:proofErr w:type="gramEnd"/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,00  |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\n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\</w:t>
            </w:r>
          </w:p>
          <w:p w14:paraId="0520010C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| 102    | X-</w:t>
            </w:r>
            <w:proofErr w:type="spellStart"/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Egg</w:t>
            </w:r>
            <w:proofErr w:type="spellEnd"/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                   </w:t>
            </w:r>
            <w:proofErr w:type="gramStart"/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|  12</w:t>
            </w:r>
            <w:proofErr w:type="gramEnd"/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,00  |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\n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\</w:t>
            </w:r>
          </w:p>
          <w:p w14:paraId="37D4D186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| 103    | X-Salada                </w:t>
            </w:r>
            <w:proofErr w:type="gramStart"/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|  13</w:t>
            </w:r>
            <w:proofErr w:type="gramEnd"/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,00  |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\n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\</w:t>
            </w:r>
          </w:p>
          <w:p w14:paraId="7A76C2F0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| 104    | X-Bacon                 </w:t>
            </w:r>
            <w:proofErr w:type="gramStart"/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|  14</w:t>
            </w:r>
            <w:proofErr w:type="gramEnd"/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,00  |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\n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\</w:t>
            </w:r>
          </w:p>
          <w:p w14:paraId="39217968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| 105    | X-Tudo                  </w:t>
            </w:r>
            <w:proofErr w:type="gramStart"/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|  17</w:t>
            </w:r>
            <w:proofErr w:type="gramEnd"/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,00  |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\n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\</w:t>
            </w:r>
          </w:p>
          <w:p w14:paraId="543B6D50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| 200    | Refrigerante Lata       |   5,</w:t>
            </w:r>
            <w:proofErr w:type="gramStart"/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00  |</w:t>
            </w:r>
            <w:proofErr w:type="gramEnd"/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\n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\</w:t>
            </w:r>
          </w:p>
          <w:p w14:paraId="06DD6A70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| 201    | Chá Gelado              |   4,</w:t>
            </w:r>
            <w:proofErr w:type="gramStart"/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00  |</w:t>
            </w:r>
            <w:proofErr w:type="gramEnd"/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7748EC07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4393C23A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6272A4"/>
                <w:sz w:val="21"/>
                <w:szCs w:val="21"/>
              </w:rPr>
              <w:t># Tabela de produtos</w:t>
            </w:r>
          </w:p>
          <w:p w14:paraId="168F0450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proofErr w:type="spellStart"/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tabela_produtos</w:t>
            </w:r>
            <w:proofErr w:type="spellEnd"/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{</w:t>
            </w:r>
          </w:p>
          <w:p w14:paraId="07A5315B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7B738D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100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: (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Cachorro-Quente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, </w:t>
            </w:r>
            <w:r w:rsidRPr="007B738D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9.00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),</w:t>
            </w:r>
          </w:p>
          <w:p w14:paraId="67631DB0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7B738D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101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: (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Cachorro-Quente Duplo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, </w:t>
            </w:r>
            <w:r w:rsidRPr="007B738D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11.00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),</w:t>
            </w:r>
          </w:p>
          <w:p w14:paraId="6076DA87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7B738D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102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: (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X-</w:t>
            </w:r>
            <w:proofErr w:type="spellStart"/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Egg</w:t>
            </w:r>
            <w:proofErr w:type="spellEnd"/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, </w:t>
            </w:r>
            <w:r w:rsidRPr="007B738D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12.00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),</w:t>
            </w:r>
          </w:p>
          <w:p w14:paraId="4AAA54F8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7B738D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103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: (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X-Salada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, </w:t>
            </w:r>
            <w:r w:rsidRPr="007B738D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13.00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),</w:t>
            </w:r>
          </w:p>
          <w:p w14:paraId="038A8577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7B738D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104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: (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X-Bacon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, </w:t>
            </w:r>
            <w:r w:rsidRPr="007B738D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14.00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),</w:t>
            </w:r>
          </w:p>
          <w:p w14:paraId="742ED1C3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7B738D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105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: (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X-Tudo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, </w:t>
            </w:r>
            <w:r w:rsidRPr="007B738D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17.00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),</w:t>
            </w:r>
          </w:p>
          <w:p w14:paraId="43321422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7B738D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200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: (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Refrigerante Lata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, </w:t>
            </w:r>
            <w:r w:rsidRPr="007B738D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5.00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),</w:t>
            </w:r>
          </w:p>
          <w:p w14:paraId="733B4493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7B738D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201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: (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Chá Gelado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, </w:t>
            </w:r>
            <w:r w:rsidRPr="007B738D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4.00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43C2AEA4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14:paraId="1EB2B182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4850793B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total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7B738D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0.0</w:t>
            </w:r>
          </w:p>
          <w:p w14:paraId="52479E54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2091EAD0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while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7B738D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True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:</w:t>
            </w:r>
          </w:p>
          <w:p w14:paraId="18E9EF6D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7B738D">
              <w:rPr>
                <w:rFonts w:ascii="Consolas" w:eastAsia="Times New Roman" w:hAnsi="Consolas" w:cs="Times New Roman"/>
                <w:color w:val="6272A4"/>
                <w:sz w:val="21"/>
                <w:szCs w:val="21"/>
              </w:rPr>
              <w:t># Entrada do código do produto</w:t>
            </w:r>
          </w:p>
          <w:p w14:paraId="6192F579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proofErr w:type="spellStart"/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codigo</w:t>
            </w:r>
            <w:proofErr w:type="spellEnd"/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7B738D">
              <w:rPr>
                <w:rFonts w:ascii="Consolas" w:eastAsia="Times New Roman" w:hAnsi="Consolas" w:cs="Times New Roman"/>
                <w:color w:val="8BE9FD"/>
                <w:sz w:val="21"/>
                <w:szCs w:val="21"/>
              </w:rPr>
              <w:t>int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7B738D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input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Digite o código do produto desejado: 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))</w:t>
            </w:r>
          </w:p>
          <w:p w14:paraId="5DE00ABB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770897B9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7B738D">
              <w:rPr>
                <w:rFonts w:ascii="Consolas" w:eastAsia="Times New Roman" w:hAnsi="Consolas" w:cs="Times New Roman"/>
                <w:color w:val="6272A4"/>
                <w:sz w:val="21"/>
                <w:szCs w:val="21"/>
              </w:rPr>
              <w:t># Verificação se o código é válido</w:t>
            </w:r>
          </w:p>
          <w:p w14:paraId="1FB194B6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if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codigo</w:t>
            </w:r>
            <w:proofErr w:type="spellEnd"/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not</w:t>
            </w:r>
            <w:proofErr w:type="spellEnd"/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in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tabela_produtos</w:t>
            </w:r>
            <w:proofErr w:type="spellEnd"/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:</w:t>
            </w:r>
          </w:p>
          <w:p w14:paraId="7AA2D15F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proofErr w:type="gramStart"/>
            <w:r w:rsidRPr="007B738D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print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Opção inválida. Tente novamente.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53471FBF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continue</w:t>
            </w:r>
          </w:p>
          <w:p w14:paraId="6A99D480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2A7A24D8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7B738D">
              <w:rPr>
                <w:rFonts w:ascii="Consolas" w:eastAsia="Times New Roman" w:hAnsi="Consolas" w:cs="Times New Roman"/>
                <w:color w:val="6272A4"/>
                <w:sz w:val="21"/>
                <w:szCs w:val="21"/>
              </w:rPr>
              <w:t># Adição do valor do produto ao total</w:t>
            </w:r>
          </w:p>
          <w:p w14:paraId="2AE42CFD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total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+=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tabela_produtos</w:t>
            </w:r>
            <w:proofErr w:type="spellEnd"/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[</w:t>
            </w:r>
            <w:proofErr w:type="spellStart"/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codigo</w:t>
            </w:r>
            <w:proofErr w:type="spellEnd"/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][</w:t>
            </w:r>
            <w:r w:rsidRPr="007B738D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1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]</w:t>
            </w:r>
          </w:p>
          <w:p w14:paraId="0E9EBA6F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7A62E39A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7B738D">
              <w:rPr>
                <w:rFonts w:ascii="Consolas" w:eastAsia="Times New Roman" w:hAnsi="Consolas" w:cs="Times New Roman"/>
                <w:color w:val="6272A4"/>
                <w:sz w:val="21"/>
                <w:szCs w:val="21"/>
              </w:rPr>
              <w:t># Impressão do produto selecionado e seu valor</w:t>
            </w:r>
          </w:p>
          <w:p w14:paraId="3EC27C63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7B738D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print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f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{</w:t>
            </w:r>
            <w:proofErr w:type="spellStart"/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tabela_produtos</w:t>
            </w:r>
            <w:proofErr w:type="spellEnd"/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[</w:t>
            </w:r>
            <w:proofErr w:type="spellStart"/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codigo</w:t>
            </w:r>
            <w:proofErr w:type="spellEnd"/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][</w:t>
            </w:r>
            <w:r w:rsidRPr="007B738D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0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]</w:t>
            </w:r>
            <w:r w:rsidRPr="007B738D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}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 - R$ </w:t>
            </w:r>
            <w:r w:rsidRPr="007B738D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{</w:t>
            </w:r>
            <w:proofErr w:type="spellStart"/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tabela_produtos</w:t>
            </w:r>
            <w:proofErr w:type="spellEnd"/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[</w:t>
            </w:r>
            <w:proofErr w:type="spellStart"/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codigo</w:t>
            </w:r>
            <w:proofErr w:type="spellEnd"/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][</w:t>
            </w:r>
            <w:r w:rsidRPr="007B738D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1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]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:.2f</w:t>
            </w:r>
            <w:r w:rsidRPr="007B738D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}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462ABC1B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707F1EFD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7B738D">
              <w:rPr>
                <w:rFonts w:ascii="Consolas" w:eastAsia="Times New Roman" w:hAnsi="Consolas" w:cs="Times New Roman"/>
                <w:color w:val="6272A4"/>
                <w:sz w:val="21"/>
                <w:szCs w:val="21"/>
              </w:rPr>
              <w:t># Pergunta se o cliente quer pedir mais alguma coisa</w:t>
            </w:r>
          </w:p>
          <w:p w14:paraId="57D4BF2D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while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7B738D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True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:</w:t>
            </w:r>
          </w:p>
          <w:p w14:paraId="17B71783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continuar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7B738D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input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Deseja pedir mais alguma coisa? (s/n): 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proofErr w:type="gramStart"/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).</w:t>
            </w:r>
            <w:proofErr w:type="spellStart"/>
            <w:r w:rsidRPr="007B738D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lower</w:t>
            </w:r>
            <w:proofErr w:type="spellEnd"/>
            <w:proofErr w:type="gramEnd"/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</w:t>
            </w:r>
          </w:p>
          <w:p w14:paraId="660DC139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if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continuar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==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s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:</w:t>
            </w:r>
          </w:p>
          <w:p w14:paraId="38BA903C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break</w:t>
            </w:r>
          </w:p>
          <w:p w14:paraId="683C102E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elif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continuar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==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n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:</w:t>
            </w:r>
          </w:p>
          <w:p w14:paraId="6345B25D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r w:rsidRPr="007B738D">
              <w:rPr>
                <w:rFonts w:ascii="Consolas" w:eastAsia="Times New Roman" w:hAnsi="Consolas" w:cs="Times New Roman"/>
                <w:color w:val="6272A4"/>
                <w:sz w:val="21"/>
                <w:szCs w:val="21"/>
              </w:rPr>
              <w:t># Encerramento da conta e impressão do valor total</w:t>
            </w:r>
          </w:p>
          <w:p w14:paraId="03D88B15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proofErr w:type="gramStart"/>
            <w:r w:rsidRPr="007B738D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print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spellStart"/>
            <w:proofErr w:type="gramEnd"/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f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"Total</w:t>
            </w:r>
            <w:proofErr w:type="spellEnd"/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 a pagar: R$ </w:t>
            </w:r>
            <w:r w:rsidRPr="007B738D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{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total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:.2f</w:t>
            </w:r>
            <w:r w:rsidRPr="007B738D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}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255C4A52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 w:rsidRPr="007B738D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exit</w:t>
            </w:r>
            <w:proofErr w:type="spellEnd"/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609BED46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else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:</w:t>
            </w:r>
          </w:p>
          <w:p w14:paraId="58EA8D31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proofErr w:type="gramStart"/>
            <w:r w:rsidRPr="007B738D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print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Opção inválida. Tente novamente.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393766D2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continue</w:t>
            </w:r>
          </w:p>
          <w:p w14:paraId="4726B16D" w14:textId="731CBAF7" w:rsidR="008D2BAC" w:rsidRPr="008D2BAC" w:rsidRDefault="008D2BAC" w:rsidP="000814F5">
            <w:pPr>
              <w:ind w:firstLine="0"/>
              <w:jc w:val="left"/>
              <w:rPr>
                <w:rFonts w:eastAsia="Times New Roman"/>
                <w:color w:val="FF0000"/>
                <w:sz w:val="28"/>
                <w:szCs w:val="28"/>
              </w:rPr>
            </w:pPr>
          </w:p>
        </w:tc>
      </w:tr>
    </w:tbl>
    <w:p w14:paraId="4535D814" w14:textId="77777777" w:rsidR="006402B3" w:rsidRDefault="006402B3" w:rsidP="006402B3">
      <w:pPr>
        <w:ind w:firstLine="0"/>
      </w:pPr>
    </w:p>
    <w:p w14:paraId="5A940D35" w14:textId="77777777" w:rsidR="007B738D" w:rsidRDefault="007B738D" w:rsidP="006402B3">
      <w:pPr>
        <w:ind w:firstLine="0"/>
      </w:pPr>
    </w:p>
    <w:p w14:paraId="0C44CC0E" w14:textId="77777777" w:rsidR="007B738D" w:rsidRDefault="007B738D" w:rsidP="006402B3">
      <w:pPr>
        <w:ind w:firstLine="0"/>
      </w:pPr>
    </w:p>
    <w:p w14:paraId="4236F050" w14:textId="77777777" w:rsidR="007B738D" w:rsidRDefault="007B738D" w:rsidP="006402B3">
      <w:pPr>
        <w:ind w:firstLine="0"/>
      </w:pPr>
    </w:p>
    <w:p w14:paraId="5F704E00" w14:textId="77777777" w:rsidR="007B738D" w:rsidRDefault="007B738D" w:rsidP="006402B3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E272DC" w14:paraId="2B3D0CE6" w14:textId="77777777" w:rsidTr="008C22B6">
        <w:tc>
          <w:tcPr>
            <w:tcW w:w="9716" w:type="dxa"/>
            <w:shd w:val="clear" w:color="auto" w:fill="FFFFFF" w:themeFill="background1"/>
          </w:tcPr>
          <w:p w14:paraId="55F175B2" w14:textId="7668E15F" w:rsidR="00E272DC" w:rsidRDefault="00E272DC" w:rsidP="00E272DC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Saída do Console</w:t>
            </w:r>
            <w:r w:rsidR="006167AD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IMAGEM</w:t>
            </w:r>
            <w:r w:rsidR="006167AD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– PRINT DA TELA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)</w:t>
            </w:r>
          </w:p>
        </w:tc>
      </w:tr>
      <w:tr w:rsidR="00E272DC" w14:paraId="6DCF74B1" w14:textId="77777777" w:rsidTr="008C22B6">
        <w:tc>
          <w:tcPr>
            <w:tcW w:w="9716" w:type="dxa"/>
            <w:shd w:val="clear" w:color="auto" w:fill="FFFFFF" w:themeFill="background1"/>
          </w:tcPr>
          <w:p w14:paraId="2108E896" w14:textId="4DD3A502" w:rsidR="00E477BA" w:rsidRPr="008D2BAC" w:rsidRDefault="007B738D" w:rsidP="000814F5">
            <w:pPr>
              <w:ind w:firstLine="0"/>
              <w:jc w:val="left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B6E0F19" wp14:editId="584615F6">
                  <wp:extent cx="6032500" cy="3374390"/>
                  <wp:effectExtent l="0" t="0" r="6350" b="0"/>
                  <wp:docPr id="11708717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8717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500" cy="337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2B3" w14:paraId="4F482FF4" w14:textId="77777777" w:rsidTr="00627A5E">
        <w:tc>
          <w:tcPr>
            <w:tcW w:w="9716" w:type="dxa"/>
            <w:shd w:val="clear" w:color="auto" w:fill="113162"/>
          </w:tcPr>
          <w:p w14:paraId="2713A1BA" w14:textId="17B21C7C" w:rsidR="006402B3" w:rsidRDefault="006402B3" w:rsidP="00627A5E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QUESTÃO 3</w:t>
            </w:r>
            <w:r w:rsidR="00DC2713">
              <w:rPr>
                <w:b/>
                <w:bCs/>
                <w:color w:val="F5A607"/>
                <w:sz w:val="40"/>
                <w:szCs w:val="40"/>
              </w:rPr>
              <w:t xml:space="preserve"> de </w:t>
            </w:r>
            <w:r w:rsidR="004664B7">
              <w:rPr>
                <w:b/>
                <w:bCs/>
                <w:color w:val="F5A607"/>
                <w:sz w:val="40"/>
                <w:szCs w:val="40"/>
              </w:rPr>
              <w:t>4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 xml:space="preserve"> (</w:t>
            </w:r>
            <w:r w:rsidR="00056244">
              <w:rPr>
                <w:b/>
                <w:bCs/>
                <w:color w:val="F5A607"/>
                <w:sz w:val="40"/>
                <w:szCs w:val="40"/>
              </w:rPr>
              <w:t>25 pontos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>)</w:t>
            </w:r>
          </w:p>
          <w:p w14:paraId="37303403" w14:textId="75745F62" w:rsidR="006402B3" w:rsidRPr="00D91FAE" w:rsidRDefault="006402B3" w:rsidP="00627A5E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CONTEÚDO ATÉ AULA 05</w:t>
            </w:r>
          </w:p>
        </w:tc>
      </w:tr>
      <w:tr w:rsidR="006402B3" w14:paraId="30811F29" w14:textId="77777777" w:rsidTr="00627A5E">
        <w:tc>
          <w:tcPr>
            <w:tcW w:w="9716" w:type="dxa"/>
          </w:tcPr>
          <w:p w14:paraId="16E9010D" w14:textId="77777777" w:rsidR="003A6852" w:rsidRDefault="006402B3" w:rsidP="008E5068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 w:rsidRPr="00000943">
              <w:rPr>
                <w:b/>
                <w:bCs/>
                <w:color w:val="113162"/>
                <w:sz w:val="24"/>
                <w:szCs w:val="24"/>
              </w:rPr>
              <w:t xml:space="preserve">Enunciado: </w:t>
            </w:r>
            <w:r w:rsidR="002B454F">
              <w:rPr>
                <w:b/>
                <w:bCs/>
                <w:color w:val="113162"/>
                <w:sz w:val="24"/>
                <w:szCs w:val="24"/>
              </w:rPr>
              <w:t xml:space="preserve">Imagina-se que você </w:t>
            </w:r>
            <w:r w:rsidR="004664B7">
              <w:rPr>
                <w:b/>
                <w:bCs/>
                <w:color w:val="113162"/>
                <w:sz w:val="24"/>
                <w:szCs w:val="24"/>
              </w:rPr>
              <w:t xml:space="preserve">e sua equipe foram contratados por uma empresa de logística </w:t>
            </w:r>
            <w:r w:rsidR="00045FF3">
              <w:rPr>
                <w:b/>
                <w:bCs/>
                <w:color w:val="113162"/>
                <w:sz w:val="24"/>
                <w:szCs w:val="24"/>
              </w:rPr>
              <w:t xml:space="preserve">que acabou de entrar no ramo. Essa empresa trabalha com encomendas de pequeno </w:t>
            </w:r>
            <w:r w:rsidR="003A6852">
              <w:rPr>
                <w:b/>
                <w:bCs/>
                <w:color w:val="113162"/>
                <w:sz w:val="24"/>
                <w:szCs w:val="24"/>
              </w:rPr>
              <w:t>e</w:t>
            </w:r>
            <w:r w:rsidR="00045FF3">
              <w:rPr>
                <w:b/>
                <w:bCs/>
                <w:color w:val="113162"/>
                <w:sz w:val="24"/>
                <w:szCs w:val="24"/>
              </w:rPr>
              <w:t xml:space="preserve"> médio</w:t>
            </w:r>
            <w:r w:rsidR="003A6852">
              <w:rPr>
                <w:b/>
                <w:bCs/>
                <w:color w:val="113162"/>
                <w:sz w:val="24"/>
                <w:szCs w:val="24"/>
              </w:rPr>
              <w:t xml:space="preserve"> porte</w:t>
            </w:r>
            <w:r w:rsidR="00045FF3">
              <w:rPr>
                <w:b/>
                <w:bCs/>
                <w:color w:val="113162"/>
                <w:sz w:val="24"/>
                <w:szCs w:val="24"/>
              </w:rPr>
              <w:t xml:space="preserve"> e opera somente entre 3 cidades.</w:t>
            </w:r>
          </w:p>
          <w:p w14:paraId="630BFF93" w14:textId="694AC660" w:rsidR="005D7B8B" w:rsidRDefault="003A6852" w:rsidP="008E5068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O valor que a empresa cobra por objeto é dado pela seguinte equação:</w:t>
            </w:r>
          </w:p>
          <w:p w14:paraId="2D018F9B" w14:textId="6BFC632E" w:rsidR="005C348E" w:rsidRPr="005D7B8B" w:rsidRDefault="00B76A8D" w:rsidP="00042480">
            <w:pPr>
              <w:spacing w:before="120" w:after="120"/>
              <w:ind w:firstLine="0"/>
              <w:jc w:val="center"/>
              <w:rPr>
                <w:b/>
                <w:bCs/>
                <w:color w:val="113162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113162"/>
                  <w:sz w:val="24"/>
                  <w:szCs w:val="24"/>
                </w:rPr>
                <m:t>total=dimensões*peso*rota</m:t>
              </m:r>
            </m:oMath>
            <w:r w:rsidR="00AB30F2">
              <w:rPr>
                <w:b/>
                <w:bCs/>
                <w:color w:val="113162"/>
                <w:sz w:val="24"/>
                <w:szCs w:val="24"/>
              </w:rPr>
              <w:t xml:space="preserve"> que você e sua equipe</w:t>
            </w:r>
          </w:p>
          <w:p w14:paraId="04A04BAB" w14:textId="7A39EAE2" w:rsidR="00596FE5" w:rsidRDefault="005D7B8B" w:rsidP="008E5068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Em que </w:t>
            </w:r>
            <w:r w:rsidR="00596FE5">
              <w:rPr>
                <w:b/>
                <w:bCs/>
                <w:color w:val="113162"/>
                <w:sz w:val="24"/>
                <w:szCs w:val="24"/>
              </w:rPr>
              <w:t xml:space="preserve">cada uma das variáveis que compõe o preço total é </w:t>
            </w:r>
            <w:r w:rsidR="004F696F">
              <w:rPr>
                <w:b/>
                <w:bCs/>
                <w:color w:val="113162"/>
                <w:sz w:val="24"/>
                <w:szCs w:val="24"/>
              </w:rPr>
              <w:t>quantizada</w:t>
            </w:r>
            <w:r w:rsidR="00596FE5">
              <w:rPr>
                <w:b/>
                <w:bCs/>
                <w:color w:val="113162"/>
                <w:sz w:val="24"/>
                <w:szCs w:val="24"/>
              </w:rPr>
              <w:t xml:space="preserve"> da seguinte maneira:</w:t>
            </w:r>
          </w:p>
          <w:p w14:paraId="01F4AFD8" w14:textId="77777777" w:rsidR="00596FE5" w:rsidRDefault="005C348E" w:rsidP="00596FE5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81"/>
              <w:gridCol w:w="4509"/>
            </w:tblGrid>
            <w:tr w:rsidR="00596FE5" w14:paraId="4BEAF0FD" w14:textId="77777777" w:rsidTr="00C93B49">
              <w:tc>
                <w:tcPr>
                  <w:tcW w:w="4981" w:type="dxa"/>
                </w:tcPr>
                <w:p w14:paraId="3F2E4E04" w14:textId="59C258CA" w:rsidR="00DD36C2" w:rsidRPr="00DD36C2" w:rsidRDefault="00DD36C2" w:rsidP="00142418">
                  <w:pPr>
                    <w:jc w:val="left"/>
                    <w:rPr>
                      <w:b/>
                      <w:bCs/>
                    </w:rPr>
                  </w:pPr>
                  <w:r w:rsidRPr="00DD36C2">
                    <w:rPr>
                      <w:b/>
                      <w:bCs/>
                    </w:rPr>
                    <w:t xml:space="preserve">Quadro 1: Dimensões versus </w:t>
                  </w:r>
                  <w:r w:rsidR="00142418">
                    <w:rPr>
                      <w:b/>
                      <w:bCs/>
                    </w:rPr>
                    <w:t>V</w:t>
                  </w:r>
                  <w:r w:rsidRPr="00DD36C2">
                    <w:rPr>
                      <w:b/>
                      <w:bCs/>
                    </w:rPr>
                    <w:t>alor</w:t>
                  </w:r>
                </w:p>
                <w:tbl>
                  <w:tblPr>
                    <w:tblStyle w:val="TabeladeGrade4-nfase4"/>
                    <w:tblW w:w="487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314"/>
                    <w:gridCol w:w="1559"/>
                  </w:tblGrid>
                  <w:tr w:rsidR="00E43996" w14:paraId="7845C716" w14:textId="77777777" w:rsidTr="0085019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314" w:type="dxa"/>
                      </w:tcPr>
                      <w:p w14:paraId="0A6FF4EA" w14:textId="08E0EC2C" w:rsidR="00E43996" w:rsidRPr="00A34CE4" w:rsidRDefault="00142418" w:rsidP="00142418">
                        <w:pPr>
                          <w:ind w:firstLine="0"/>
                          <w:jc w:val="lef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</w:t>
                        </w:r>
                        <w:r w:rsidR="00CD5977" w:rsidRPr="00A34CE4">
                          <w:rPr>
                            <w:sz w:val="24"/>
                            <w:szCs w:val="24"/>
                          </w:rPr>
                          <w:t>imensões (cm³)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04136CE9" w14:textId="4CD00C3B" w:rsidR="00E43996" w:rsidRPr="00A34CE4" w:rsidRDefault="00142418" w:rsidP="00142418">
                        <w:pPr>
                          <w:ind w:firstLine="0"/>
                          <w:jc w:val="lef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v</w:t>
                        </w:r>
                        <w:r w:rsidR="00CD5977" w:rsidRPr="00A34CE4">
                          <w:rPr>
                            <w:sz w:val="24"/>
                            <w:szCs w:val="24"/>
                          </w:rPr>
                          <w:t>alor</w:t>
                        </w:r>
                        <w:r w:rsidR="00E01AEB" w:rsidRPr="00A34CE4">
                          <w:rPr>
                            <w:sz w:val="24"/>
                            <w:szCs w:val="24"/>
                          </w:rPr>
                          <w:t xml:space="preserve"> (R$)</w:t>
                        </w:r>
                      </w:p>
                    </w:tc>
                  </w:tr>
                  <w:tr w:rsidR="00E43996" w14:paraId="37C822B4" w14:textId="77777777" w:rsidTr="0085019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314" w:type="dxa"/>
                      </w:tcPr>
                      <w:p w14:paraId="27F389C9" w14:textId="7A8343B6" w:rsidR="00E43996" w:rsidRPr="00CD5977" w:rsidRDefault="00850194" w:rsidP="00142418">
                        <w:pPr>
                          <w:ind w:firstLine="0"/>
                          <w:jc w:val="left"/>
                          <w:rPr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               v</w:t>
                        </w:r>
                        <w:r w:rsidR="00BC22ED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olume</w:t>
                        </w: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</w:t>
                        </w:r>
                        <w:r w:rsidR="00BD5138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&lt;</w:t>
                        </w:r>
                        <w:r w:rsidR="00CD5977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1000</w:t>
                        </w:r>
                        <w:r w:rsidR="00A51D66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44F9A1FC" w14:textId="7F1FB97E" w:rsidR="00E43996" w:rsidRDefault="002D6ACC" w:rsidP="00142418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</w:tr>
                  <w:tr w:rsidR="00E43996" w14:paraId="1362DE0B" w14:textId="77777777" w:rsidTr="00850194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314" w:type="dxa"/>
                      </w:tcPr>
                      <w:p w14:paraId="13E82B49" w14:textId="39D67640" w:rsidR="00E43996" w:rsidRDefault="00E01AEB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100</w:t>
                        </w:r>
                        <w:r w:rsidR="00A51D66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</w:t>
                        </w:r>
                        <w:r w:rsidR="00BD5138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 &lt;= volume &lt;</w:t>
                        </w: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10000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4CD14578" w14:textId="7616CCC7" w:rsidR="00E43996" w:rsidRDefault="00E01AEB" w:rsidP="00142418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20</w:t>
                        </w:r>
                      </w:p>
                    </w:tc>
                  </w:tr>
                  <w:tr w:rsidR="00BD5138" w14:paraId="2B3C5D0F" w14:textId="77777777" w:rsidTr="0085019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314" w:type="dxa"/>
                      </w:tcPr>
                      <w:p w14:paraId="52ED107B" w14:textId="5468BC17" w:rsidR="00BD5138" w:rsidRDefault="00BD5138" w:rsidP="00BD513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10000 &lt;= volume &lt; 30000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6B9E1945" w14:textId="11C75911" w:rsidR="00BD5138" w:rsidRDefault="00BD5138" w:rsidP="00BD5138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30</w:t>
                        </w:r>
                      </w:p>
                    </w:tc>
                  </w:tr>
                  <w:tr w:rsidR="00BD5138" w14:paraId="3E4CA7C9" w14:textId="77777777" w:rsidTr="00850194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314" w:type="dxa"/>
                      </w:tcPr>
                      <w:p w14:paraId="45CADEFE" w14:textId="6B6A8BDB" w:rsidR="00BD5138" w:rsidRDefault="00BD5138" w:rsidP="00BD513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30000 &lt;= volume &lt; 100000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12D98840" w14:textId="3DBC2B66" w:rsidR="00BD5138" w:rsidRDefault="00BD5138" w:rsidP="00BD5138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50</w:t>
                        </w:r>
                      </w:p>
                    </w:tc>
                  </w:tr>
                  <w:tr w:rsidR="00BD5138" w14:paraId="4F5DD43A" w14:textId="77777777" w:rsidTr="0085019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314" w:type="dxa"/>
                      </w:tcPr>
                      <w:p w14:paraId="6D227971" w14:textId="016FEBE7" w:rsidR="00BD5138" w:rsidRDefault="00850194" w:rsidP="00BD513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               </w:t>
                        </w:r>
                        <w:r w:rsidR="00C82392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v</w:t>
                        </w:r>
                        <w:r w:rsidR="00BD5138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olume</w:t>
                        </w:r>
                        <w:r w:rsidR="00C82392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</w:t>
                        </w:r>
                        <w:r w:rsidR="00BD5138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&gt;= 100000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5E99DA70" w14:textId="3CAC8D6D" w:rsidR="00BD5138" w:rsidRDefault="00BD5138" w:rsidP="00BD5138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 w:rsidRPr="00850194">
                          <w:rPr>
                            <w:b/>
                            <w:bCs/>
                            <w:color w:val="1F3864" w:themeColor="accent5" w:themeShade="80"/>
                          </w:rPr>
                          <w:t>Não é aceito</w:t>
                        </w:r>
                      </w:p>
                    </w:tc>
                  </w:tr>
                </w:tbl>
                <w:p w14:paraId="4395FBC5" w14:textId="77777777" w:rsidR="00A34CE4" w:rsidRDefault="00A34CE4" w:rsidP="00142418">
                  <w:pPr>
                    <w:ind w:firstLine="0"/>
                    <w:jc w:val="left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</w:p>
                <w:p w14:paraId="5250F522" w14:textId="2F7F596A" w:rsidR="00DD36C2" w:rsidRDefault="00DD36C2" w:rsidP="00142418">
                  <w:pPr>
                    <w:ind w:firstLine="0"/>
                    <w:jc w:val="left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4509" w:type="dxa"/>
                </w:tcPr>
                <w:p w14:paraId="3CB9664C" w14:textId="334E3514" w:rsidR="00A34CE4" w:rsidRDefault="008A2C96" w:rsidP="00142418">
                  <w:pPr>
                    <w:ind w:firstLine="0"/>
                    <w:jc w:val="left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Quadro 2: Peso </w:t>
                  </w:r>
                  <w:r w:rsidR="00142418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versus multiplicador</w:t>
                  </w:r>
                </w:p>
                <w:tbl>
                  <w:tblPr>
                    <w:tblStyle w:val="TabeladeGrade4-nfase6"/>
                    <w:tblW w:w="0" w:type="auto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111"/>
                    <w:gridCol w:w="1843"/>
                  </w:tblGrid>
                  <w:tr w:rsidR="008A2C96" w14:paraId="26900177" w14:textId="77777777" w:rsidTr="00C93B4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111" w:type="dxa"/>
                      </w:tcPr>
                      <w:p w14:paraId="2F9649E0" w14:textId="1ACB185D" w:rsidR="008A2C96" w:rsidRPr="00A34CE4" w:rsidRDefault="00142418" w:rsidP="00142418">
                        <w:pPr>
                          <w:ind w:firstLine="0"/>
                          <w:jc w:val="lef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</w:t>
                        </w:r>
                        <w:r w:rsidR="008A2C96" w:rsidRPr="00A34CE4">
                          <w:rPr>
                            <w:sz w:val="24"/>
                            <w:szCs w:val="24"/>
                          </w:rPr>
                          <w:t>eso(kg)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339CEF2B" w14:textId="608A681E" w:rsidR="008A2C96" w:rsidRPr="00A34CE4" w:rsidRDefault="00142418" w:rsidP="00142418">
                        <w:pPr>
                          <w:ind w:firstLine="0"/>
                          <w:jc w:val="lef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m</w:t>
                        </w:r>
                        <w:r w:rsidR="008A2C96" w:rsidRPr="00A34CE4">
                          <w:rPr>
                            <w:sz w:val="24"/>
                            <w:szCs w:val="24"/>
                          </w:rPr>
                          <w:t>ultiplicador</w:t>
                        </w:r>
                      </w:p>
                    </w:tc>
                  </w:tr>
                  <w:tr w:rsidR="008A2C96" w14:paraId="55AEC595" w14:textId="77777777" w:rsidTr="00C93B4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111" w:type="dxa"/>
                      </w:tcPr>
                      <w:p w14:paraId="7D94F896" w14:textId="67094298" w:rsidR="008A2C96" w:rsidRDefault="001B5D41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        </w:t>
                        </w:r>
                        <w:r w:rsidR="009C10C6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peso &lt;</w:t>
                        </w: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=</w:t>
                        </w:r>
                        <w:r w:rsidR="009C10C6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0.1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71181D6" w14:textId="77777777" w:rsidR="008A2C96" w:rsidRDefault="008A2C96" w:rsidP="00142418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 w:rsidR="008A2C96" w14:paraId="5A2E0666" w14:textId="77777777" w:rsidTr="00C93B49">
                    <w:trPr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111" w:type="dxa"/>
                      </w:tcPr>
                      <w:p w14:paraId="2CDED2FA" w14:textId="5E20FD39" w:rsidR="008A2C96" w:rsidRDefault="009C10C6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0.1 &lt;</w:t>
                        </w:r>
                        <w:r w:rsidR="00F8290C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peso &lt; 1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B507F3B" w14:textId="77777777" w:rsidR="008A2C96" w:rsidRDefault="008A2C96" w:rsidP="00142418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1.5</w:t>
                        </w:r>
                      </w:p>
                    </w:tc>
                  </w:tr>
                  <w:tr w:rsidR="008A2C96" w14:paraId="4308A89E" w14:textId="77777777" w:rsidTr="00C93B4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111" w:type="dxa"/>
                      </w:tcPr>
                      <w:p w14:paraId="32B85C95" w14:textId="4F111A0B" w:rsidR="008A2C96" w:rsidRDefault="009C10C6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1</w:t>
                        </w:r>
                        <w:r w:rsidR="00EB63CF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   &lt;</w:t>
                        </w:r>
                        <w:r w:rsidR="00F8290C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=</w:t>
                        </w:r>
                        <w:r w:rsidR="00EB63CF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peso &lt; 10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65C49EB0" w14:textId="77777777" w:rsidR="008A2C96" w:rsidRDefault="008A2C96" w:rsidP="00142418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</w:tr>
                  <w:tr w:rsidR="008A2C96" w14:paraId="6C5DCA69" w14:textId="77777777" w:rsidTr="00C93B49">
                    <w:trPr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111" w:type="dxa"/>
                      </w:tcPr>
                      <w:p w14:paraId="3E3997B4" w14:textId="65A0B9E6" w:rsidR="008A2C96" w:rsidRDefault="00EB63CF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10  &lt;</w:t>
                        </w:r>
                        <w:r w:rsidR="00F8290C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peso &lt; 30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27DBA38" w14:textId="77777777" w:rsidR="008A2C96" w:rsidRDefault="008A2C96" w:rsidP="00142418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</w:tr>
                  <w:tr w:rsidR="008A2C96" w14:paraId="0B72C4C8" w14:textId="77777777" w:rsidTr="00C93B4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111" w:type="dxa"/>
                      </w:tcPr>
                      <w:p w14:paraId="652B16B4" w14:textId="7F93BA45" w:rsidR="008A2C96" w:rsidRDefault="007355D7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       </w:t>
                        </w:r>
                        <w:r w:rsidR="00EB63CF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peso </w:t>
                        </w:r>
                        <w:r w:rsidR="00F8290C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=</w:t>
                        </w:r>
                        <w:r w:rsidR="00EB63CF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&gt;</w:t>
                        </w: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 </w:t>
                        </w:r>
                        <w:r w:rsidR="00EB63CF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30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112DB45" w14:textId="77777777" w:rsidR="008A2C96" w:rsidRDefault="008A2C96" w:rsidP="00142418">
                        <w:pPr>
                          <w:ind w:firstLine="0"/>
                          <w:jc w:val="lef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Não é aceito</w:t>
                        </w:r>
                      </w:p>
                    </w:tc>
                  </w:tr>
                </w:tbl>
                <w:p w14:paraId="06D8F2E5" w14:textId="27A33F20" w:rsidR="008A2C96" w:rsidRDefault="008A2C96" w:rsidP="00142418">
                  <w:pPr>
                    <w:ind w:firstLine="0"/>
                    <w:jc w:val="left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</w:p>
              </w:tc>
            </w:tr>
            <w:tr w:rsidR="00596FE5" w14:paraId="7D683339" w14:textId="77777777" w:rsidTr="00F35B26">
              <w:tc>
                <w:tcPr>
                  <w:tcW w:w="9490" w:type="dxa"/>
                  <w:gridSpan w:val="2"/>
                </w:tcPr>
                <w:p w14:paraId="1D53ADD6" w14:textId="3F1F4DEA" w:rsidR="00596FE5" w:rsidRDefault="008A2C96" w:rsidP="00142418">
                  <w:pPr>
                    <w:ind w:firstLine="0"/>
                    <w:jc w:val="left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Quadro 3: Rota </w:t>
                  </w:r>
                  <w:r w:rsidR="00142418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versus multiplicador</w:t>
                  </w:r>
                </w:p>
                <w:tbl>
                  <w:tblPr>
                    <w:tblStyle w:val="TabeladeGrade4-nfase2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33"/>
                    <w:gridCol w:w="3131"/>
                  </w:tblGrid>
                  <w:tr w:rsidR="008A2C96" w14:paraId="00928E7C" w14:textId="77777777" w:rsidTr="00142418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33" w:type="dxa"/>
                      </w:tcPr>
                      <w:p w14:paraId="2E40B466" w14:textId="67DBD9C3" w:rsidR="008A2C96" w:rsidRPr="00A34CE4" w:rsidRDefault="00142418" w:rsidP="00142418">
                        <w:pPr>
                          <w:ind w:firstLine="0"/>
                          <w:jc w:val="lef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</w:t>
                        </w:r>
                        <w:r w:rsidR="008A2C96" w:rsidRPr="00A34CE4">
                          <w:rPr>
                            <w:sz w:val="24"/>
                            <w:szCs w:val="24"/>
                          </w:rPr>
                          <w:t>ota</w:t>
                        </w:r>
                      </w:p>
                    </w:tc>
                    <w:tc>
                      <w:tcPr>
                        <w:tcW w:w="3131" w:type="dxa"/>
                      </w:tcPr>
                      <w:p w14:paraId="035575BD" w14:textId="7E8E1A99" w:rsidR="008A2C96" w:rsidRPr="00A34CE4" w:rsidRDefault="00142418" w:rsidP="00530AB3">
                        <w:pPr>
                          <w:ind w:firstLine="0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m</w:t>
                        </w:r>
                        <w:r w:rsidR="008A2C96" w:rsidRPr="00A34CE4">
                          <w:rPr>
                            <w:sz w:val="24"/>
                            <w:szCs w:val="24"/>
                          </w:rPr>
                          <w:t>ultiplicador</w:t>
                        </w:r>
                      </w:p>
                    </w:tc>
                  </w:tr>
                  <w:tr w:rsidR="008A2C96" w14:paraId="1BACF6A9" w14:textId="77777777" w:rsidTr="0014241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33" w:type="dxa"/>
                      </w:tcPr>
                      <w:p w14:paraId="1170CEB7" w14:textId="77777777" w:rsidR="008A2C96" w:rsidRDefault="008A2C96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RS - De Rio de Janeiro até São Paulo</w:t>
                        </w:r>
                      </w:p>
                    </w:tc>
                    <w:tc>
                      <w:tcPr>
                        <w:tcW w:w="3131" w:type="dxa"/>
                      </w:tcPr>
                      <w:p w14:paraId="2FB707A4" w14:textId="77777777" w:rsidR="008A2C96" w:rsidRDefault="008A2C96" w:rsidP="00142418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 w:rsidR="008A2C96" w14:paraId="395150E3" w14:textId="77777777" w:rsidTr="00142418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33" w:type="dxa"/>
                      </w:tcPr>
                      <w:p w14:paraId="557F6595" w14:textId="77777777" w:rsidR="008A2C96" w:rsidRDefault="008A2C96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SR - De São Paulo até Rio de Janeiro</w:t>
                        </w:r>
                      </w:p>
                    </w:tc>
                    <w:tc>
                      <w:tcPr>
                        <w:tcW w:w="3131" w:type="dxa"/>
                      </w:tcPr>
                      <w:p w14:paraId="1368DF75" w14:textId="77777777" w:rsidR="008A2C96" w:rsidRDefault="008A2C96" w:rsidP="00142418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 w:rsidR="008A2C96" w14:paraId="2F176EF7" w14:textId="77777777" w:rsidTr="0014241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33" w:type="dxa"/>
                      </w:tcPr>
                      <w:p w14:paraId="7F98F5F1" w14:textId="171FA214" w:rsidR="008A2C96" w:rsidRDefault="008A2C96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lastRenderedPageBreak/>
                          <w:t>BS -</w:t>
                        </w:r>
                        <w:r w:rsidR="00FB4649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De Brasília até São Paulo</w:t>
                        </w:r>
                      </w:p>
                    </w:tc>
                    <w:tc>
                      <w:tcPr>
                        <w:tcW w:w="3131" w:type="dxa"/>
                      </w:tcPr>
                      <w:p w14:paraId="2A202AD1" w14:textId="77777777" w:rsidR="008A2C96" w:rsidRDefault="008A2C96" w:rsidP="00142418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1.2</w:t>
                        </w:r>
                      </w:p>
                    </w:tc>
                  </w:tr>
                  <w:tr w:rsidR="008A2C96" w14:paraId="6CB483AC" w14:textId="77777777" w:rsidTr="00142418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33" w:type="dxa"/>
                      </w:tcPr>
                      <w:p w14:paraId="3108C7CF" w14:textId="77777777" w:rsidR="008A2C96" w:rsidRDefault="008A2C96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SB - De São Paulo até Brasília</w:t>
                        </w:r>
                      </w:p>
                    </w:tc>
                    <w:tc>
                      <w:tcPr>
                        <w:tcW w:w="3131" w:type="dxa"/>
                      </w:tcPr>
                      <w:p w14:paraId="38E60E04" w14:textId="77777777" w:rsidR="008A2C96" w:rsidRDefault="008A2C96" w:rsidP="00142418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1.2</w:t>
                        </w:r>
                      </w:p>
                    </w:tc>
                  </w:tr>
                  <w:tr w:rsidR="008A2C96" w14:paraId="366EE2BB" w14:textId="77777777" w:rsidTr="0014241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33" w:type="dxa"/>
                      </w:tcPr>
                      <w:p w14:paraId="642C3D9E" w14:textId="77777777" w:rsidR="008A2C96" w:rsidRDefault="008A2C96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BR - De Brasília até Rio de Janeiro</w:t>
                        </w:r>
                      </w:p>
                    </w:tc>
                    <w:tc>
                      <w:tcPr>
                        <w:tcW w:w="3131" w:type="dxa"/>
                      </w:tcPr>
                      <w:p w14:paraId="1044B20A" w14:textId="77777777" w:rsidR="008A2C96" w:rsidRDefault="008A2C96" w:rsidP="00142418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1.5</w:t>
                        </w:r>
                      </w:p>
                    </w:tc>
                  </w:tr>
                  <w:tr w:rsidR="008A2C96" w14:paraId="0884EC5C" w14:textId="77777777" w:rsidTr="00142418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33" w:type="dxa"/>
                      </w:tcPr>
                      <w:p w14:paraId="56FCE325" w14:textId="77777777" w:rsidR="008A2C96" w:rsidRDefault="008A2C96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RB - Rio de Janeiro até Brasília</w:t>
                        </w:r>
                      </w:p>
                    </w:tc>
                    <w:tc>
                      <w:tcPr>
                        <w:tcW w:w="3131" w:type="dxa"/>
                      </w:tcPr>
                      <w:p w14:paraId="3EA2D9A9" w14:textId="77777777" w:rsidR="008A2C96" w:rsidRDefault="008A2C96" w:rsidP="00142418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1.5</w:t>
                        </w:r>
                      </w:p>
                    </w:tc>
                  </w:tr>
                </w:tbl>
                <w:p w14:paraId="269A02BF" w14:textId="716DCFB7" w:rsidR="008A2C96" w:rsidRDefault="00C75794" w:rsidP="00142418">
                  <w:pPr>
                    <w:ind w:firstLine="0"/>
                    <w:jc w:val="left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Obs.: Pode-se mudar o nome das cidades e siglas. Utilizando 3 cidades está ótimo</w:t>
                  </w:r>
                </w:p>
              </w:tc>
            </w:tr>
          </w:tbl>
          <w:p w14:paraId="149A7F12" w14:textId="169C36F2" w:rsidR="006402B3" w:rsidRDefault="006402B3" w:rsidP="00596FE5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14:paraId="06099ED3" w14:textId="77777777" w:rsidR="006402B3" w:rsidRDefault="006402B3" w:rsidP="008E5068">
            <w:pPr>
              <w:spacing w:before="120" w:after="120"/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Elabore um programa em Python que:</w:t>
            </w:r>
          </w:p>
          <w:p w14:paraId="01F2328F" w14:textId="164A15D5" w:rsidR="004718EF" w:rsidRPr="004718EF" w:rsidRDefault="006402B3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Pergunte </w:t>
            </w:r>
            <w:r w:rsidR="00EB2B62">
              <w:rPr>
                <w:b/>
                <w:bCs/>
                <w:color w:val="1F3864" w:themeColor="accent5" w:themeShade="80"/>
                <w:sz w:val="24"/>
                <w:szCs w:val="24"/>
              </w:rPr>
              <w:t>a altura</w:t>
            </w:r>
            <w:r w:rsidR="004718EF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(em cm)</w:t>
            </w:r>
            <w:r w:rsidR="0002665B">
              <w:rPr>
                <w:b/>
                <w:bCs/>
                <w:color w:val="1F3864" w:themeColor="accent5" w:themeShade="80"/>
                <w:sz w:val="24"/>
                <w:szCs w:val="24"/>
              </w:rPr>
              <w:t>, comprimento</w:t>
            </w:r>
            <w:r w:rsidR="004718EF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(em cm)</w:t>
            </w:r>
            <w:r w:rsidR="0002665B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e </w:t>
            </w:r>
            <w:r w:rsidR="003070E5">
              <w:rPr>
                <w:b/>
                <w:bCs/>
                <w:color w:val="1F3864" w:themeColor="accent5" w:themeShade="80"/>
                <w:sz w:val="24"/>
                <w:szCs w:val="24"/>
              </w:rPr>
              <w:t>largura</w:t>
            </w:r>
            <w:r w:rsidR="001A2EBC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(</w:t>
            </w:r>
            <w:r w:rsidR="004718EF">
              <w:rPr>
                <w:b/>
                <w:bCs/>
                <w:color w:val="1F3864" w:themeColor="accent5" w:themeShade="80"/>
                <w:sz w:val="24"/>
                <w:szCs w:val="24"/>
              </w:rPr>
              <w:t>em cm)</w:t>
            </w:r>
            <w:r w:rsidR="0002665B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</w:t>
            </w:r>
            <w:r w:rsidR="00EB2B62">
              <w:rPr>
                <w:b/>
                <w:bCs/>
                <w:color w:val="1F3864" w:themeColor="accent5" w:themeShade="80"/>
                <w:sz w:val="24"/>
                <w:szCs w:val="24"/>
              </w:rPr>
              <w:t>do objeto</w:t>
            </w:r>
            <w:r w:rsidR="004718EF">
              <w:rPr>
                <w:b/>
                <w:bCs/>
                <w:color w:val="1F3864" w:themeColor="accent5" w:themeShade="80"/>
                <w:sz w:val="24"/>
                <w:szCs w:val="24"/>
              </w:rPr>
              <w:t>. S</w:t>
            </w:r>
            <w:r w:rsidR="0002665B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e digitar um valor não numérico </w:t>
            </w:r>
            <w:r w:rsidR="004718EF">
              <w:rPr>
                <w:b/>
                <w:bCs/>
                <w:color w:val="1F3864" w:themeColor="accent5" w:themeShade="80"/>
                <w:sz w:val="24"/>
                <w:szCs w:val="24"/>
              </w:rPr>
              <w:t>e/ou as dimensões passarem do limite aceito repetir a pergunta</w:t>
            </w:r>
            <w:r w:rsidR="007932DA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438A3F23" w14:textId="3BD5016A" w:rsidR="004718EF" w:rsidRDefault="004718EF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Pergunte o peso do objeto (em kg). Se digitar um valor não numérico e/ou o </w:t>
            </w:r>
            <w:r w:rsidR="00D93C9E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peso passar 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do limite aceito repetir a </w:t>
            </w:r>
            <w:r w:rsidR="00B22189">
              <w:rPr>
                <w:b/>
                <w:bCs/>
                <w:color w:val="1F3864" w:themeColor="accent5" w:themeShade="80"/>
                <w:sz w:val="24"/>
                <w:szCs w:val="24"/>
              </w:rPr>
              <w:t>pergunta;</w:t>
            </w:r>
          </w:p>
          <w:p w14:paraId="6770C6AD" w14:textId="3C5F2633" w:rsidR="007932DA" w:rsidRPr="00D93C9E" w:rsidRDefault="00D93C9E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Pergunte a rota do objeto. Se digitar uma opção que não esteja na tabela</w:t>
            </w:r>
            <w:r w:rsidR="001A2EBC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repetir a pergunta;</w:t>
            </w:r>
          </w:p>
          <w:p w14:paraId="6F929757" w14:textId="0A31150D" w:rsidR="006402B3" w:rsidRPr="00184876" w:rsidRDefault="006402B3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Encerre </w:t>
            </w:r>
            <w:r w:rsidR="00B22189">
              <w:rPr>
                <w:b/>
                <w:bCs/>
                <w:color w:val="1F3864" w:themeColor="accent5" w:themeShade="80"/>
                <w:sz w:val="24"/>
                <w:szCs w:val="24"/>
              </w:rPr>
              <w:t>o total a ser pago com base na equação desse enunciado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5A34184B" w14:textId="404D5F9B" w:rsidR="009C22CA" w:rsidRDefault="009C22CA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</w:pPr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Deve-se 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codificar uma função dimensoesObj</w:t>
            </w:r>
            <w:r w:rsidR="00581DB3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e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to (EXIGÊNCIA </w:t>
            </w:r>
            <w:r w:rsidR="00DD36C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1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de 3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);</w:t>
            </w:r>
          </w:p>
          <w:p w14:paraId="1B94E1D2" w14:textId="1932FCA3" w:rsidR="009C22CA" w:rsidRDefault="008F008F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Dentro da função </w:t>
            </w:r>
            <w:r w:rsidR="007E1F61">
              <w:rPr>
                <w:b/>
                <w:bCs/>
                <w:color w:val="1F3864" w:themeColor="accent5" w:themeShade="80"/>
                <w:highlight w:val="yellow"/>
              </w:rPr>
              <w:t>perguntar altura do objeto (em cm);</w:t>
            </w:r>
          </w:p>
          <w:p w14:paraId="1AA7111C" w14:textId="4C2286F9" w:rsidR="007E1F61" w:rsidRDefault="007E1F61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>Dentro da função perguntar o comprimento do objeto (em cm);</w:t>
            </w:r>
          </w:p>
          <w:p w14:paraId="2C93CD69" w14:textId="3991E4B8" w:rsidR="007E1F61" w:rsidRDefault="007E1F61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Dentro da função perguntar </w:t>
            </w:r>
            <w:r w:rsidR="00316760">
              <w:rPr>
                <w:b/>
                <w:bCs/>
                <w:color w:val="1F3864" w:themeColor="accent5" w:themeShade="80"/>
                <w:highlight w:val="yellow"/>
              </w:rPr>
              <w:t>a largura do objeto (em cm)</w:t>
            </w:r>
          </w:p>
          <w:p w14:paraId="09D941F9" w14:textId="72149496" w:rsidR="008F008F" w:rsidRDefault="00316760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>Calcular o volume</w:t>
            </w:r>
            <w:r w:rsidR="00CA0687">
              <w:rPr>
                <w:b/>
                <w:bCs/>
                <w:color w:val="1F3864" w:themeColor="accent5" w:themeShade="80"/>
                <w:highlight w:val="yellow"/>
              </w:rPr>
              <w:t xml:space="preserve"> (</w:t>
            </w:r>
            <w:r w:rsidR="002A5221">
              <w:rPr>
                <w:b/>
                <w:bCs/>
                <w:color w:val="1F3864" w:themeColor="accent5" w:themeShade="80"/>
                <w:highlight w:val="yellow"/>
              </w:rPr>
              <w:t xml:space="preserve">em </w:t>
            </w:r>
            <w:r w:rsidR="00CA0687">
              <w:rPr>
                <w:b/>
                <w:bCs/>
                <w:color w:val="1F3864" w:themeColor="accent5" w:themeShade="80"/>
                <w:highlight w:val="yellow"/>
              </w:rPr>
              <w:t>cm)</w:t>
            </w: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 da caixa </w:t>
            </w:r>
            <w:r w:rsidR="002A5221">
              <w:rPr>
                <w:b/>
                <w:bCs/>
                <w:color w:val="1F3864" w:themeColor="accent5" w:themeShade="80"/>
                <w:highlight w:val="yellow"/>
              </w:rPr>
              <w:t>p/a</w:t>
            </w:r>
            <w:r w:rsidR="00CA0687">
              <w:rPr>
                <w:b/>
                <w:bCs/>
                <w:color w:val="1F3864" w:themeColor="accent5" w:themeShade="80"/>
                <w:highlight w:val="yellow"/>
              </w:rPr>
              <w:t xml:space="preserve"> objeto </w:t>
            </w:r>
            <w:r w:rsidR="00BA4082">
              <w:rPr>
                <w:b/>
                <w:bCs/>
                <w:color w:val="1F3864" w:themeColor="accent5" w:themeShade="80"/>
                <w:highlight w:val="yellow"/>
              </w:rPr>
              <w:t>(altura*largura</w:t>
            </w:r>
            <w:r w:rsidR="00396376">
              <w:rPr>
                <w:b/>
                <w:bCs/>
                <w:color w:val="1F3864" w:themeColor="accent5" w:themeShade="80"/>
                <w:highlight w:val="yellow"/>
              </w:rPr>
              <w:t>*comprimento</w:t>
            </w:r>
            <w:r w:rsidR="00BA4082">
              <w:rPr>
                <w:b/>
                <w:bCs/>
                <w:color w:val="1F3864" w:themeColor="accent5" w:themeShade="80"/>
                <w:highlight w:val="yellow"/>
              </w:rPr>
              <w:t>)</w:t>
            </w:r>
            <w:r w:rsidR="00396376">
              <w:rPr>
                <w:b/>
                <w:bCs/>
                <w:color w:val="1F3864" w:themeColor="accent5" w:themeShade="80"/>
                <w:highlight w:val="yellow"/>
              </w:rPr>
              <w:t>;</w:t>
            </w:r>
          </w:p>
          <w:p w14:paraId="7EF5126C" w14:textId="67BBE38E" w:rsidR="008F008F" w:rsidRDefault="00396376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>Deve-se ter try/except para o caso do usuário digitar um valor não numérico;</w:t>
            </w:r>
          </w:p>
          <w:p w14:paraId="20BB8D11" w14:textId="65FB4806" w:rsidR="00DD36C2" w:rsidRDefault="00DD36C2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>Deve-se retornar o valor em (RS) conforme a Quadro 1</w:t>
            </w:r>
          </w:p>
          <w:p w14:paraId="0A186D62" w14:textId="7744D322" w:rsidR="002C2457" w:rsidRPr="002C2457" w:rsidRDefault="002C2457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</w:pPr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Deve-se codificar uma função </w:t>
            </w:r>
            <w:r w:rsidR="00533B85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peso</w:t>
            </w:r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Obj</w:t>
            </w:r>
            <w:r w:rsidR="00530AB3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e</w:t>
            </w:r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to (EXIGÊNCIA 2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 de 3</w:t>
            </w:r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);</w:t>
            </w:r>
          </w:p>
          <w:p w14:paraId="6628EF7D" w14:textId="4B74CE0E" w:rsidR="002C2457" w:rsidRPr="002C2457" w:rsidRDefault="002C2457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2C2457">
              <w:rPr>
                <w:b/>
                <w:bCs/>
                <w:color w:val="1F3864" w:themeColor="accent5" w:themeShade="80"/>
                <w:highlight w:val="cyan"/>
              </w:rPr>
              <w:t xml:space="preserve">Dentro da função perguntar </w:t>
            </w:r>
            <w:r>
              <w:rPr>
                <w:b/>
                <w:bCs/>
                <w:color w:val="1F3864" w:themeColor="accent5" w:themeShade="80"/>
                <w:highlight w:val="cyan"/>
              </w:rPr>
              <w:t>peso</w:t>
            </w:r>
            <w:r w:rsidRPr="002C2457">
              <w:rPr>
                <w:b/>
                <w:bCs/>
                <w:color w:val="1F3864" w:themeColor="accent5" w:themeShade="80"/>
                <w:highlight w:val="cyan"/>
              </w:rPr>
              <w:t xml:space="preserve"> do objeto (em </w:t>
            </w:r>
            <w:r>
              <w:rPr>
                <w:b/>
                <w:bCs/>
                <w:color w:val="1F3864" w:themeColor="accent5" w:themeShade="80"/>
                <w:highlight w:val="cyan"/>
              </w:rPr>
              <w:t>kg</w:t>
            </w:r>
            <w:r w:rsidRPr="002C2457">
              <w:rPr>
                <w:b/>
                <w:bCs/>
                <w:color w:val="1F3864" w:themeColor="accent5" w:themeShade="80"/>
                <w:highlight w:val="cyan"/>
              </w:rPr>
              <w:t>);</w:t>
            </w:r>
          </w:p>
          <w:p w14:paraId="1828D10A" w14:textId="752176E3" w:rsidR="002C2457" w:rsidRDefault="002C2457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2C2457">
              <w:rPr>
                <w:b/>
                <w:bCs/>
                <w:color w:val="1F3864" w:themeColor="accent5" w:themeShade="80"/>
                <w:highlight w:val="cyan"/>
              </w:rPr>
              <w:t>Deve-se ter um try/except para o caso de o usuário digitar um valor não numérico;</w:t>
            </w:r>
          </w:p>
          <w:p w14:paraId="01E64E0C" w14:textId="6A817837" w:rsidR="00B71673" w:rsidRPr="002C2457" w:rsidRDefault="00B71673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 xml:space="preserve">Deve-se retornar o </w:t>
            </w:r>
            <w:r w:rsidR="00EB599B">
              <w:rPr>
                <w:b/>
                <w:bCs/>
                <w:color w:val="1F3864" w:themeColor="accent5" w:themeShade="80"/>
                <w:highlight w:val="cyan"/>
              </w:rPr>
              <w:t>multiplicador conforme o Quadro 2</w:t>
            </w:r>
          </w:p>
          <w:p w14:paraId="3243AA7D" w14:textId="503828C3" w:rsidR="00E9632D" w:rsidRPr="00AB6A7B" w:rsidRDefault="00E9632D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</w:pPr>
            <w:r w:rsidRPr="00AB6A7B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Deve-se codificar uma função rotaObjeto (EXIGÊNCIA 3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de 3</w:t>
            </w:r>
            <w:r w:rsidRPr="00AB6A7B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);</w:t>
            </w:r>
          </w:p>
          <w:p w14:paraId="68F03DB2" w14:textId="36B10C97" w:rsidR="00E9632D" w:rsidRDefault="00E9632D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 w:rsidRPr="00AB6A7B">
              <w:rPr>
                <w:b/>
                <w:bCs/>
                <w:color w:val="1F3864" w:themeColor="accent5" w:themeShade="80"/>
                <w:highlight w:val="green"/>
              </w:rPr>
              <w:t>Dentro da função perguntar a rota do objeto desejada (</w:t>
            </w:r>
            <w:r w:rsidR="00091221" w:rsidRPr="00AB6A7B">
              <w:rPr>
                <w:b/>
                <w:bCs/>
                <w:color w:val="1F3864" w:themeColor="accent5" w:themeShade="80"/>
                <w:highlight w:val="green"/>
              </w:rPr>
              <w:t>Sugestão: utilize</w:t>
            </w:r>
            <w:r w:rsidRPr="00AB6A7B">
              <w:rPr>
                <w:b/>
                <w:bCs/>
                <w:color w:val="1F3864" w:themeColor="accent5" w:themeShade="80"/>
                <w:highlight w:val="green"/>
              </w:rPr>
              <w:t xml:space="preserve"> as siglas para facili</w:t>
            </w:r>
            <w:r w:rsidR="00091221" w:rsidRPr="00AB6A7B">
              <w:rPr>
                <w:b/>
                <w:bCs/>
                <w:color w:val="1F3864" w:themeColor="accent5" w:themeShade="80"/>
                <w:highlight w:val="green"/>
              </w:rPr>
              <w:t>tar os testes</w:t>
            </w:r>
            <w:r w:rsidRPr="00AB6A7B">
              <w:rPr>
                <w:b/>
                <w:bCs/>
                <w:color w:val="1F3864" w:themeColor="accent5" w:themeShade="80"/>
                <w:highlight w:val="green"/>
              </w:rPr>
              <w:t>);</w:t>
            </w:r>
          </w:p>
          <w:p w14:paraId="4DB1C5E1" w14:textId="0FC31981" w:rsidR="00BD48D2" w:rsidRDefault="00BD48D2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>
              <w:rPr>
                <w:b/>
                <w:bCs/>
                <w:color w:val="1F3864" w:themeColor="accent5" w:themeShade="80"/>
                <w:highlight w:val="green"/>
              </w:rPr>
              <w:t>OBS: PODE MUDAR O NOME DAS CIDADES E SUAS SIGLAS</w:t>
            </w:r>
          </w:p>
          <w:p w14:paraId="4B3696B0" w14:textId="7A15C69A" w:rsidR="00AB6A7B" w:rsidRDefault="00EB599B" w:rsidP="00D31129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>
              <w:rPr>
                <w:b/>
                <w:bCs/>
                <w:color w:val="1F3864" w:themeColor="accent5" w:themeShade="80"/>
                <w:highlight w:val="green"/>
              </w:rPr>
              <w:t>Deve-se retornar o multiplicador conforme o Quadro 3</w:t>
            </w:r>
          </w:p>
          <w:p w14:paraId="40A32116" w14:textId="051BE209" w:rsidR="00D320E0" w:rsidRPr="00D320E0" w:rsidRDefault="006B7B22" w:rsidP="00D320E0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Colocar um exemplo de</w:t>
            </w:r>
            <w:r w:rsidR="00F746EA" w:rsidRPr="00D320E0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F746EA">
              <w:rPr>
                <w:b/>
                <w:bCs/>
                <w:color w:val="FF0000"/>
                <w:sz w:val="24"/>
                <w:szCs w:val="24"/>
              </w:rPr>
              <w:t>SAIDA DE CONSOLE</w:t>
            </w:r>
            <w:r>
              <w:rPr>
                <w:b/>
                <w:bCs/>
                <w:color w:val="FF0000"/>
                <w:sz w:val="24"/>
                <w:szCs w:val="24"/>
              </w:rPr>
              <w:t xml:space="preserve"> uma encomenda com peso</w:t>
            </w:r>
            <w:r w:rsidR="00F746EA">
              <w:rPr>
                <w:b/>
                <w:bCs/>
                <w:color w:val="FF0000"/>
                <w:sz w:val="24"/>
                <w:szCs w:val="24"/>
              </w:rPr>
              <w:t>, dimensões e rota válidos</w:t>
            </w:r>
          </w:p>
          <w:p w14:paraId="17DD3F5A" w14:textId="487A83C2" w:rsidR="006B7B22" w:rsidRPr="00D320E0" w:rsidRDefault="006B7B22" w:rsidP="006B7B22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FF0000"/>
                <w:sz w:val="24"/>
                <w:szCs w:val="24"/>
              </w:rPr>
            </w:pPr>
            <w:r w:rsidRPr="00D320E0">
              <w:rPr>
                <w:b/>
                <w:bCs/>
                <w:color w:val="FF0000"/>
                <w:sz w:val="24"/>
                <w:szCs w:val="24"/>
              </w:rPr>
              <w:t xml:space="preserve">Colocar um exemplo de </w:t>
            </w:r>
            <w:r>
              <w:rPr>
                <w:b/>
                <w:bCs/>
                <w:color w:val="FF0000"/>
                <w:sz w:val="24"/>
                <w:szCs w:val="24"/>
              </w:rPr>
              <w:t xml:space="preserve">SAIDA DE CONSOLE com o </w:t>
            </w:r>
            <w:r w:rsidRPr="00D320E0">
              <w:rPr>
                <w:b/>
                <w:bCs/>
                <w:color w:val="FF0000"/>
                <w:sz w:val="24"/>
                <w:szCs w:val="24"/>
              </w:rPr>
              <w:t>tratamento de erro quando digitado um valor não numérico</w:t>
            </w:r>
            <w:r>
              <w:rPr>
                <w:b/>
                <w:bCs/>
                <w:color w:val="FF0000"/>
                <w:sz w:val="24"/>
                <w:szCs w:val="24"/>
              </w:rPr>
              <w:t xml:space="preserve"> é digitado no campo peso ou dimensões</w:t>
            </w:r>
            <w:r w:rsidRPr="00D320E0">
              <w:rPr>
                <w:b/>
                <w:bCs/>
                <w:color w:val="FF0000"/>
                <w:sz w:val="24"/>
                <w:szCs w:val="24"/>
              </w:rPr>
              <w:t>)</w:t>
            </w:r>
            <w:r w:rsidR="001D4E7D">
              <w:rPr>
                <w:b/>
                <w:bCs/>
                <w:noProof/>
                <w:color w:val="113162"/>
                <w:sz w:val="24"/>
                <w:szCs w:val="24"/>
              </w:rPr>
              <w:t xml:space="preserve"> </w:t>
            </w:r>
          </w:p>
          <w:p w14:paraId="03E8F101" w14:textId="62686E2E" w:rsidR="006402B3" w:rsidRDefault="006402B3" w:rsidP="00627A5E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14:paraId="61E0C823" w14:textId="1F1D8E42" w:rsidR="007B353A" w:rsidRDefault="001D4E7D" w:rsidP="007B353A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noProof/>
                <w:color w:val="113162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4E45E976" wp14:editId="542DC309">
                      <wp:simplePos x="0" y="0"/>
                      <wp:positionH relativeFrom="column">
                        <wp:posOffset>3414156</wp:posOffset>
                      </wp:positionH>
                      <wp:positionV relativeFrom="paragraph">
                        <wp:posOffset>129864</wp:posOffset>
                      </wp:positionV>
                      <wp:extent cx="2453640" cy="341630"/>
                      <wp:effectExtent l="0" t="0" r="0" b="0"/>
                      <wp:wrapNone/>
                      <wp:docPr id="8" name="Caixa de Text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53640" cy="341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9B8D342" w14:textId="77777777" w:rsidR="001D4E7D" w:rsidRPr="00BA7CFF" w:rsidRDefault="001D4E7D" w:rsidP="001D4E7D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BA7CFF">
                                    <w:rPr>
                                      <w:color w:val="FF0000"/>
                                    </w:rPr>
                                    <w:t>Colocar o seu nome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E45E976" id="Caixa de Texto 8" o:spid="_x0000_s1030" type="#_x0000_t202" style="position:absolute;left:0;text-align:left;margin-left:268.85pt;margin-top:10.25pt;width:193.2pt;height:26.9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" filled="f" stroked="f">
                      <v:textbox style="mso-fit-shape-to-text:t">
                        <w:txbxContent>
                          <w:p w14:paraId="09B8D342" w14:textId="77777777" w:rsidR="001D4E7D" w:rsidRPr="00BA7CFF" w:rsidRDefault="001D4E7D" w:rsidP="001D4E7D">
                            <w:pPr>
                              <w:rPr>
                                <w:color w:val="FF0000"/>
                              </w:rPr>
                            </w:pPr>
                            <w:r w:rsidRPr="00BA7CFF">
                              <w:rPr>
                                <w:color w:val="FF0000"/>
                              </w:rPr>
                              <w:t>Colocar o seu nome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5ADE">
              <w:rPr>
                <w:b/>
                <w:bCs/>
                <w:color w:val="1F3864" w:themeColor="accent5" w:themeShade="80"/>
                <w:sz w:val="24"/>
                <w:szCs w:val="24"/>
              </w:rPr>
              <w:t>Segue o exemplo de SAIDA DE CONSOLE:</w:t>
            </w:r>
          </w:p>
          <w:p w14:paraId="1F19EC9F" w14:textId="12791626" w:rsidR="006402B3" w:rsidRDefault="00B77E05" w:rsidP="005F3EA5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B77E05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lastRenderedPageBreak/>
              <w:drawing>
                <wp:inline distT="0" distB="0" distL="0" distR="0" wp14:anchorId="7D42DC75" wp14:editId="5B284BE3">
                  <wp:extent cx="5914084" cy="548640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4559" cy="5496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FA4DA2" w14:textId="5DA32A0E" w:rsidR="006167AD" w:rsidRPr="003A53D3" w:rsidRDefault="006167AD" w:rsidP="005F3EA5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Figura: Exemplo de programa com tratamento de valor </w:t>
            </w:r>
            <w:r w:rsidR="00B431DC">
              <w:rPr>
                <w:b/>
                <w:bCs/>
                <w:color w:val="1F3864" w:themeColor="accent5" w:themeShade="80"/>
                <w:sz w:val="24"/>
                <w:szCs w:val="24"/>
              </w:rPr>
              <w:t>e erro de digitação</w:t>
            </w:r>
          </w:p>
        </w:tc>
      </w:tr>
      <w:tr w:rsidR="006402B3" w14:paraId="358DE924" w14:textId="77777777" w:rsidTr="00627A5E">
        <w:tc>
          <w:tcPr>
            <w:tcW w:w="9716" w:type="dxa"/>
            <w:shd w:val="clear" w:color="auto" w:fill="FFFFFF" w:themeFill="background1"/>
          </w:tcPr>
          <w:p w14:paraId="0E6AE2DD" w14:textId="057DBE45" w:rsidR="006402B3" w:rsidRDefault="006402B3" w:rsidP="001D4072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lastRenderedPageBreak/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>presentação do Código</w:t>
            </w:r>
            <w:r w:rsid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05276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TEXTO)</w:t>
            </w:r>
          </w:p>
        </w:tc>
      </w:tr>
      <w:tr w:rsidR="006402B3" w14:paraId="4B2E25CE" w14:textId="77777777" w:rsidTr="00627A5E">
        <w:tc>
          <w:tcPr>
            <w:tcW w:w="9716" w:type="dxa"/>
            <w:shd w:val="clear" w:color="auto" w:fill="FFFFFF" w:themeFill="background1"/>
          </w:tcPr>
          <w:p w14:paraId="5A61F66A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7B3721B0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6272A4"/>
                <w:sz w:val="21"/>
                <w:szCs w:val="21"/>
              </w:rPr>
              <w:t># identificador</w:t>
            </w:r>
          </w:p>
          <w:p w14:paraId="0D144D55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proofErr w:type="gramStart"/>
            <w:r w:rsidRPr="007B738D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print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Bem Vindo a Companhia de Logística Gabriel Bonifacio Possomato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5EE77B09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7167FB35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6272A4"/>
                <w:sz w:val="21"/>
                <w:szCs w:val="21"/>
              </w:rPr>
              <w:t># definindo a função dimensoesObjeto que irá receber as dimensões (altura, largura e comprimento)</w:t>
            </w:r>
          </w:p>
          <w:p w14:paraId="3D1D1285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6272A4"/>
                <w:sz w:val="21"/>
                <w:szCs w:val="21"/>
              </w:rPr>
              <w:t># do objeto e calcular o volume da caixa para o objeto, retornando o valor em (RS) conforme a Quadro 1</w:t>
            </w:r>
          </w:p>
          <w:p w14:paraId="1F5C524F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def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7B738D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dimensoesObjeto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):</w:t>
            </w:r>
          </w:p>
          <w:p w14:paraId="33CE59F2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while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7B738D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True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:</w:t>
            </w:r>
          </w:p>
          <w:p w14:paraId="0E5D6A11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try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:</w:t>
            </w:r>
          </w:p>
          <w:p w14:paraId="30BAB6CA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altura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7B738D">
              <w:rPr>
                <w:rFonts w:ascii="Consolas" w:eastAsia="Times New Roman" w:hAnsi="Consolas" w:cs="Times New Roman"/>
                <w:color w:val="8BE9FD"/>
                <w:sz w:val="21"/>
                <w:szCs w:val="21"/>
              </w:rPr>
              <w:t>float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7B738D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input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Digite a altura do objeto (em cm): 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))</w:t>
            </w:r>
          </w:p>
          <w:p w14:paraId="06032819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largura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7B738D">
              <w:rPr>
                <w:rFonts w:ascii="Consolas" w:eastAsia="Times New Roman" w:hAnsi="Consolas" w:cs="Times New Roman"/>
                <w:color w:val="8BE9FD"/>
                <w:sz w:val="21"/>
                <w:szCs w:val="21"/>
              </w:rPr>
              <w:t>float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7B738D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input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Digite a largura do objeto (em cm): 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))</w:t>
            </w:r>
          </w:p>
          <w:p w14:paraId="4225E9D9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comprimento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7B738D">
              <w:rPr>
                <w:rFonts w:ascii="Consolas" w:eastAsia="Times New Roman" w:hAnsi="Consolas" w:cs="Times New Roman"/>
                <w:color w:val="8BE9FD"/>
                <w:sz w:val="21"/>
                <w:szCs w:val="21"/>
              </w:rPr>
              <w:t>float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7B738D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input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Digite o comprimento do objeto (em cm): 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))</w:t>
            </w:r>
          </w:p>
          <w:p w14:paraId="43890E76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r w:rsidRPr="007B738D">
              <w:rPr>
                <w:rFonts w:ascii="Consolas" w:eastAsia="Times New Roman" w:hAnsi="Consolas" w:cs="Times New Roman"/>
                <w:color w:val="6272A4"/>
                <w:sz w:val="21"/>
                <w:szCs w:val="21"/>
              </w:rPr>
              <w:t># calculando o volume do objeto em cm³</w:t>
            </w:r>
          </w:p>
          <w:p w14:paraId="7BFC9C88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lastRenderedPageBreak/>
              <w:t xml:space="preserve">            volume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altura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*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largura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*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comprimento</w:t>
            </w:r>
          </w:p>
          <w:p w14:paraId="250DFB2E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proofErr w:type="gramStart"/>
            <w:r w:rsidRPr="007B738D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print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f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"Volume do objeto: </w:t>
            </w:r>
            <w:r w:rsidRPr="007B738D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{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volume</w:t>
            </w:r>
            <w:r w:rsidRPr="007B738D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}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 cm³"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2469CB3C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r w:rsidRPr="007B738D">
              <w:rPr>
                <w:rFonts w:ascii="Consolas" w:eastAsia="Times New Roman" w:hAnsi="Consolas" w:cs="Times New Roman"/>
                <w:color w:val="6272A4"/>
                <w:sz w:val="21"/>
                <w:szCs w:val="21"/>
              </w:rPr>
              <w:t># verificando o valor do volume para determinar o valor do objeto conforme a Quadro 1</w:t>
            </w:r>
          </w:p>
          <w:p w14:paraId="09A68721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if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volume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&lt;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7B738D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1000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:</w:t>
            </w:r>
          </w:p>
          <w:p w14:paraId="549AB7A8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return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7B738D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10</w:t>
            </w:r>
          </w:p>
          <w:p w14:paraId="4E848A7D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elif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volume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&lt;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7B738D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10000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:</w:t>
            </w:r>
          </w:p>
          <w:p w14:paraId="4DC1AAD0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return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7B738D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20</w:t>
            </w:r>
          </w:p>
          <w:p w14:paraId="19C2B965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elif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volume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&lt;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7B738D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30000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:</w:t>
            </w:r>
          </w:p>
          <w:p w14:paraId="5E4F0446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return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7B738D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30</w:t>
            </w:r>
          </w:p>
          <w:p w14:paraId="1863CE32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elif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volume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&lt;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7B738D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100000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:</w:t>
            </w:r>
          </w:p>
          <w:p w14:paraId="47EA02B2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return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7B738D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50</w:t>
            </w:r>
          </w:p>
          <w:p w14:paraId="777638C8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else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:</w:t>
            </w:r>
          </w:p>
          <w:p w14:paraId="0D6D53DC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</w:t>
            </w:r>
            <w:proofErr w:type="gramStart"/>
            <w:r w:rsidRPr="007B738D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print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O objeto é muito grande para ser transportado. Tente novamente.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3636D47F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continue</w:t>
            </w:r>
          </w:p>
          <w:p w14:paraId="7082E11A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except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7B738D">
              <w:rPr>
                <w:rFonts w:ascii="Consolas" w:eastAsia="Times New Roman" w:hAnsi="Consolas" w:cs="Times New Roman"/>
                <w:color w:val="8BE9FD"/>
                <w:sz w:val="21"/>
                <w:szCs w:val="21"/>
              </w:rPr>
              <w:t>ValueError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:</w:t>
            </w:r>
          </w:p>
          <w:p w14:paraId="6802A1E5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proofErr w:type="gramStart"/>
            <w:r w:rsidRPr="007B738D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print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Valor inválido. Tente novamente.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4809CD58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continue</w:t>
            </w:r>
          </w:p>
          <w:p w14:paraId="3B178C2D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116960B5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6272A4"/>
                <w:sz w:val="21"/>
                <w:szCs w:val="21"/>
              </w:rPr>
              <w:t># definindo a função pesoObjeto que irá receber o peso do objeto e retornar o multiplicador</w:t>
            </w:r>
          </w:p>
          <w:p w14:paraId="12AFC8BD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6272A4"/>
                <w:sz w:val="21"/>
                <w:szCs w:val="21"/>
              </w:rPr>
              <w:t># conforme o Quadro 2</w:t>
            </w:r>
          </w:p>
          <w:p w14:paraId="7CB4AAFC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def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7B738D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pesoObjeto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):</w:t>
            </w:r>
          </w:p>
          <w:p w14:paraId="3A108BD2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while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7B738D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True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:</w:t>
            </w:r>
          </w:p>
          <w:p w14:paraId="27D0BDF3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try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:</w:t>
            </w:r>
          </w:p>
          <w:p w14:paraId="0E13D1C5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peso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7B738D">
              <w:rPr>
                <w:rFonts w:ascii="Consolas" w:eastAsia="Times New Roman" w:hAnsi="Consolas" w:cs="Times New Roman"/>
                <w:color w:val="8BE9FD"/>
                <w:sz w:val="21"/>
                <w:szCs w:val="21"/>
              </w:rPr>
              <w:t>float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7B738D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input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Digite o peso do objeto (em kg): 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))</w:t>
            </w:r>
          </w:p>
          <w:p w14:paraId="296338C7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r w:rsidRPr="007B738D">
              <w:rPr>
                <w:rFonts w:ascii="Consolas" w:eastAsia="Times New Roman" w:hAnsi="Consolas" w:cs="Times New Roman"/>
                <w:color w:val="6272A4"/>
                <w:sz w:val="21"/>
                <w:szCs w:val="21"/>
              </w:rPr>
              <w:t># verificando o valor do peso para determinar o multiplicador conforme o Quadro 2</w:t>
            </w:r>
          </w:p>
          <w:p w14:paraId="5E85E556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if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peso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&lt;=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7B738D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0.1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:</w:t>
            </w:r>
          </w:p>
          <w:p w14:paraId="51BBF32D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return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7B738D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1</w:t>
            </w:r>
          </w:p>
          <w:p w14:paraId="326CE482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elif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peso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&lt;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7B738D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1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:</w:t>
            </w:r>
          </w:p>
          <w:p w14:paraId="16871CEE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return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7B738D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1.5</w:t>
            </w:r>
          </w:p>
          <w:p w14:paraId="586D97CC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elif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peso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&lt;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7B738D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10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:</w:t>
            </w:r>
          </w:p>
          <w:p w14:paraId="7F6555EE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return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7B738D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2</w:t>
            </w:r>
          </w:p>
          <w:p w14:paraId="6D9E9015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elif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peso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&lt;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7B738D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30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:</w:t>
            </w:r>
          </w:p>
          <w:p w14:paraId="770A62F2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return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7B738D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3</w:t>
            </w:r>
          </w:p>
          <w:p w14:paraId="6482DEB7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else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:</w:t>
            </w:r>
          </w:p>
          <w:p w14:paraId="0BA6F59D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</w:t>
            </w:r>
            <w:proofErr w:type="gramStart"/>
            <w:r w:rsidRPr="007B738D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print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O objeto é muito pesado para ser transportado.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1F29476D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continue</w:t>
            </w:r>
          </w:p>
          <w:p w14:paraId="0DA5EDB4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except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7B738D">
              <w:rPr>
                <w:rFonts w:ascii="Consolas" w:eastAsia="Times New Roman" w:hAnsi="Consolas" w:cs="Times New Roman"/>
                <w:color w:val="8BE9FD"/>
                <w:sz w:val="21"/>
                <w:szCs w:val="21"/>
              </w:rPr>
              <w:t>ValueError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:</w:t>
            </w:r>
          </w:p>
          <w:p w14:paraId="319CC259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proofErr w:type="gramStart"/>
            <w:r w:rsidRPr="007B738D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print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Valor inválido. Tente novamente.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65D88D66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continue</w:t>
            </w:r>
          </w:p>
          <w:p w14:paraId="3FB55D51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2BC9CF68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6272A4"/>
                <w:sz w:val="21"/>
                <w:szCs w:val="21"/>
              </w:rPr>
              <w:t># definindo a função rotaObjeto que irá receber a rota do objeto e retornar o multiplicador</w:t>
            </w:r>
          </w:p>
          <w:p w14:paraId="7826A098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6272A4"/>
                <w:sz w:val="21"/>
                <w:szCs w:val="21"/>
              </w:rPr>
              <w:t># conforme o Quadro 3</w:t>
            </w:r>
          </w:p>
          <w:p w14:paraId="7CEBE2EC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def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7B738D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rotaObjeto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):</w:t>
            </w:r>
          </w:p>
          <w:p w14:paraId="006D73BF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lastRenderedPageBreak/>
              <w:t xml:space="preserve">   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while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7B738D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True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:</w:t>
            </w:r>
          </w:p>
          <w:p w14:paraId="01FE0B2E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try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:</w:t>
            </w:r>
          </w:p>
          <w:p w14:paraId="09FF9E4F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rota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7B738D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input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Selecione a rota: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\n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\</w:t>
            </w:r>
          </w:p>
          <w:p w14:paraId="2E68FD53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        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BR - De Brasília para Rio de Janeiro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\n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\</w:t>
            </w:r>
          </w:p>
          <w:p w14:paraId="0CCB2255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        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BS - De Brasília para São Paulo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\n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\</w:t>
            </w:r>
          </w:p>
          <w:p w14:paraId="67F0D4B1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        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RB - De Rio de Janeiro para Brasília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\n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\</w:t>
            </w:r>
          </w:p>
          <w:p w14:paraId="1D1C84E3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        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RS - De Rio de Janeiro para São Paulo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\n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\</w:t>
            </w:r>
          </w:p>
          <w:p w14:paraId="6A22B23B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        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SR - De São Paulo para Rio de Janeiro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\n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\</w:t>
            </w:r>
          </w:p>
          <w:p w14:paraId="501C835C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        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SB - De São Paulo para Brasília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\n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\</w:t>
            </w:r>
          </w:p>
          <w:p w14:paraId="70E838E9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        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&gt;&gt;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17DC3058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r w:rsidRPr="007B738D">
              <w:rPr>
                <w:rFonts w:ascii="Consolas" w:eastAsia="Times New Roman" w:hAnsi="Consolas" w:cs="Times New Roman"/>
                <w:color w:val="6272A4"/>
                <w:sz w:val="21"/>
                <w:szCs w:val="21"/>
              </w:rPr>
              <w:t># verificando a rota para determinar o multiplicador conforme o Quadro 3</w:t>
            </w:r>
          </w:p>
          <w:p w14:paraId="75375072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if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rota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==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RS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or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rota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==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SR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:</w:t>
            </w:r>
          </w:p>
          <w:p w14:paraId="66161342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return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7B738D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1</w:t>
            </w:r>
          </w:p>
          <w:p w14:paraId="77EDAFE7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elif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rota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==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BS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or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rota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==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SB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:</w:t>
            </w:r>
          </w:p>
          <w:p w14:paraId="74822474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return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7B738D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1.2</w:t>
            </w:r>
          </w:p>
          <w:p w14:paraId="3FBD79F1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elif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rota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==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BR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or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rota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==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RB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:</w:t>
            </w:r>
          </w:p>
          <w:p w14:paraId="62FBD982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return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7B738D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1.5</w:t>
            </w:r>
          </w:p>
          <w:p w14:paraId="72D42A96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else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:</w:t>
            </w:r>
          </w:p>
          <w:p w14:paraId="5072BEF1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</w:t>
            </w:r>
            <w:proofErr w:type="gramStart"/>
            <w:r w:rsidRPr="007B738D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print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Rota inválida. Tente novamente.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5D140688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continue</w:t>
            </w:r>
          </w:p>
          <w:p w14:paraId="644B6738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except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7B738D">
              <w:rPr>
                <w:rFonts w:ascii="Consolas" w:eastAsia="Times New Roman" w:hAnsi="Consolas" w:cs="Times New Roman"/>
                <w:color w:val="8BE9FD"/>
                <w:sz w:val="21"/>
                <w:szCs w:val="21"/>
              </w:rPr>
              <w:t>ValueError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:</w:t>
            </w:r>
          </w:p>
          <w:p w14:paraId="3BC3CB0D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proofErr w:type="gramStart"/>
            <w:r w:rsidRPr="007B738D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print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Valor inválido. Tente novamente.</w:t>
            </w:r>
            <w:r w:rsidRPr="007B738D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6151874A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continue</w:t>
            </w:r>
          </w:p>
          <w:p w14:paraId="0FC00C5C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55A6DD2B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6272A4"/>
                <w:sz w:val="21"/>
                <w:szCs w:val="21"/>
              </w:rPr>
              <w:t># obtendo as informações do objeto e da rota</w:t>
            </w:r>
          </w:p>
          <w:p w14:paraId="7D7F99DA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valor_dimensoes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7B738D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dimensoesObjeto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233E3B3B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valor_peso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7B738D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pesoObjeto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257303CD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valor_rota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7B738D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rotaObjeto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4865A03F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7DC16361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6272A4"/>
                <w:sz w:val="21"/>
                <w:szCs w:val="21"/>
              </w:rPr>
              <w:t># calculando o valor total a ser pago com base na equação fornecida no enunciado</w:t>
            </w:r>
          </w:p>
          <w:p w14:paraId="7F0E7FEA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valor_total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valor_dimensoes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*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valor_peso 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*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valor_rota</w:t>
            </w:r>
          </w:p>
          <w:p w14:paraId="6A4E21A0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526CED70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7B738D">
              <w:rPr>
                <w:rFonts w:ascii="Consolas" w:eastAsia="Times New Roman" w:hAnsi="Consolas" w:cs="Times New Roman"/>
                <w:color w:val="6272A4"/>
                <w:sz w:val="21"/>
                <w:szCs w:val="21"/>
              </w:rPr>
              <w:t># exibindo o valor total a ser pago</w:t>
            </w:r>
          </w:p>
          <w:p w14:paraId="37DDB442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proofErr w:type="gramStart"/>
            <w:r w:rsidRPr="007B738D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print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f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"O valor total a ser pago é de R$</w:t>
            </w:r>
            <w:r w:rsidRPr="007B738D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{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valor_total</w:t>
            </w:r>
            <w:r w:rsidRPr="007B738D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:.2f</w:t>
            </w:r>
            <w:r w:rsidRPr="007B738D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}</w:t>
            </w:r>
            <w:r w:rsidRPr="007B738D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."</w:t>
            </w:r>
            <w:r w:rsidRPr="007B738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4F592842" w14:textId="77777777" w:rsidR="007B738D" w:rsidRPr="007B738D" w:rsidRDefault="007B738D" w:rsidP="007B738D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2035CE0A" w14:textId="4B3C10EB" w:rsidR="006402B3" w:rsidRPr="0005040A" w:rsidRDefault="006402B3" w:rsidP="000814F5">
            <w:pPr>
              <w:ind w:firstLine="0"/>
              <w:jc w:val="left"/>
              <w:rPr>
                <w:rFonts w:eastAsia="Times New Roman"/>
                <w:color w:val="FF0000"/>
                <w:sz w:val="28"/>
                <w:szCs w:val="28"/>
              </w:rPr>
            </w:pPr>
          </w:p>
        </w:tc>
      </w:tr>
    </w:tbl>
    <w:p w14:paraId="446D3750" w14:textId="70E865E6" w:rsidR="006402B3" w:rsidRDefault="006402B3" w:rsidP="006402B3">
      <w:pPr>
        <w:ind w:firstLine="0"/>
      </w:pPr>
    </w:p>
    <w:p w14:paraId="1D3C797A" w14:textId="77777777" w:rsidR="007B738D" w:rsidRDefault="007B738D" w:rsidP="006402B3">
      <w:pPr>
        <w:ind w:firstLine="0"/>
      </w:pPr>
    </w:p>
    <w:p w14:paraId="2161E0D3" w14:textId="77777777" w:rsidR="007B738D" w:rsidRDefault="007B738D" w:rsidP="006402B3">
      <w:pPr>
        <w:ind w:firstLine="0"/>
      </w:pPr>
    </w:p>
    <w:p w14:paraId="299B6A9D" w14:textId="77777777" w:rsidR="007B738D" w:rsidRDefault="007B738D" w:rsidP="006402B3">
      <w:pPr>
        <w:ind w:firstLine="0"/>
      </w:pPr>
    </w:p>
    <w:p w14:paraId="5B386531" w14:textId="77777777" w:rsidR="007B738D" w:rsidRDefault="007B738D" w:rsidP="006402B3">
      <w:pPr>
        <w:ind w:firstLine="0"/>
      </w:pPr>
    </w:p>
    <w:p w14:paraId="11F1ED34" w14:textId="77777777" w:rsidR="007B738D" w:rsidRDefault="007B738D" w:rsidP="006402B3">
      <w:pPr>
        <w:ind w:firstLine="0"/>
      </w:pPr>
    </w:p>
    <w:p w14:paraId="4928EF6C" w14:textId="77777777" w:rsidR="007B738D" w:rsidRDefault="007B738D" w:rsidP="006402B3">
      <w:pPr>
        <w:ind w:firstLine="0"/>
      </w:pPr>
    </w:p>
    <w:p w14:paraId="3F9C8A29" w14:textId="77777777" w:rsidR="007B738D" w:rsidRDefault="007B738D" w:rsidP="006402B3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1D4072" w14:paraId="4FCC7360" w14:textId="77777777" w:rsidTr="008C22B6">
        <w:tc>
          <w:tcPr>
            <w:tcW w:w="9716" w:type="dxa"/>
            <w:shd w:val="clear" w:color="auto" w:fill="FFFFFF" w:themeFill="background1"/>
          </w:tcPr>
          <w:p w14:paraId="272EF728" w14:textId="22E5F261" w:rsidR="001D4072" w:rsidRDefault="001D4072" w:rsidP="001D4072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lastRenderedPageBreak/>
              <w:t>Saída do Console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IMAGEM</w:t>
            </w:r>
            <w:r w:rsidR="006167AD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– PRINT DA TELA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)</w:t>
            </w:r>
          </w:p>
        </w:tc>
      </w:tr>
      <w:tr w:rsidR="001D4072" w14:paraId="5D8762AF" w14:textId="77777777" w:rsidTr="008C22B6">
        <w:tc>
          <w:tcPr>
            <w:tcW w:w="9716" w:type="dxa"/>
            <w:shd w:val="clear" w:color="auto" w:fill="FFFFFF" w:themeFill="background1"/>
          </w:tcPr>
          <w:p w14:paraId="0AC25D71" w14:textId="65A36E57" w:rsidR="003E125A" w:rsidRPr="0005040A" w:rsidRDefault="007B738D" w:rsidP="000814F5">
            <w:pPr>
              <w:ind w:firstLine="0"/>
              <w:jc w:val="left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9CCE7C1" wp14:editId="54E3C362">
                  <wp:extent cx="6032500" cy="5583555"/>
                  <wp:effectExtent l="0" t="0" r="6350" b="0"/>
                  <wp:docPr id="25171354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71354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500" cy="558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691A98" w14:textId="69BCFD06" w:rsidR="005F3EA5" w:rsidRDefault="005F3EA5" w:rsidP="00F746EA">
      <w:pPr>
        <w:ind w:firstLine="0"/>
      </w:pPr>
    </w:p>
    <w:p w14:paraId="68F4CCED" w14:textId="5A588960" w:rsidR="00D31129" w:rsidRDefault="005F3EA5" w:rsidP="005F3EA5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D05CCE" w14:paraId="290B3264" w14:textId="77777777" w:rsidTr="008C22B6">
        <w:tc>
          <w:tcPr>
            <w:tcW w:w="9716" w:type="dxa"/>
            <w:shd w:val="clear" w:color="auto" w:fill="113162"/>
          </w:tcPr>
          <w:p w14:paraId="786EC342" w14:textId="137923C3" w:rsidR="00D05CCE" w:rsidRDefault="00D05CCE" w:rsidP="008C22B6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>QUESTÃO 4 de 4 (25</w:t>
            </w:r>
            <w:r w:rsidR="00056244">
              <w:rPr>
                <w:b/>
                <w:bCs/>
                <w:color w:val="F5A607"/>
                <w:sz w:val="40"/>
                <w:szCs w:val="40"/>
              </w:rPr>
              <w:t xml:space="preserve"> </w:t>
            </w:r>
            <w:r>
              <w:rPr>
                <w:b/>
                <w:bCs/>
                <w:color w:val="F5A607"/>
                <w:sz w:val="40"/>
                <w:szCs w:val="40"/>
              </w:rPr>
              <w:t>p</w:t>
            </w:r>
            <w:r w:rsidR="00056244">
              <w:rPr>
                <w:b/>
                <w:bCs/>
                <w:color w:val="F5A607"/>
                <w:sz w:val="40"/>
                <w:szCs w:val="40"/>
              </w:rPr>
              <w:t>on</w:t>
            </w:r>
            <w:r>
              <w:rPr>
                <w:b/>
                <w:bCs/>
                <w:color w:val="F5A607"/>
                <w:sz w:val="40"/>
                <w:szCs w:val="40"/>
              </w:rPr>
              <w:t>tos)</w:t>
            </w:r>
          </w:p>
          <w:p w14:paraId="4C45B3B0" w14:textId="5EE68C78" w:rsidR="00D05CCE" w:rsidRPr="00D91FAE" w:rsidRDefault="00D05CCE" w:rsidP="008C22B6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CONTEÚDO ATÉ AULA 06</w:t>
            </w:r>
          </w:p>
        </w:tc>
      </w:tr>
      <w:tr w:rsidR="00D05CCE" w14:paraId="49119C5A" w14:textId="77777777" w:rsidTr="008C22B6">
        <w:tc>
          <w:tcPr>
            <w:tcW w:w="9716" w:type="dxa"/>
          </w:tcPr>
          <w:p w14:paraId="57ECA62A" w14:textId="59D6E72F" w:rsidR="00002E07" w:rsidRDefault="00D05CCE" w:rsidP="008C22B6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 w:rsidRPr="00000943">
              <w:rPr>
                <w:b/>
                <w:bCs/>
                <w:color w:val="113162"/>
                <w:sz w:val="24"/>
                <w:szCs w:val="24"/>
              </w:rPr>
              <w:t xml:space="preserve">Enunciado: </w:t>
            </w:r>
            <w:r>
              <w:rPr>
                <w:b/>
                <w:bCs/>
                <w:color w:val="113162"/>
                <w:sz w:val="24"/>
                <w:szCs w:val="24"/>
              </w:rPr>
              <w:t xml:space="preserve">Imagina-se que você </w:t>
            </w:r>
            <w:r w:rsidR="00805FBF">
              <w:rPr>
                <w:b/>
                <w:bCs/>
                <w:color w:val="113162"/>
                <w:sz w:val="24"/>
                <w:szCs w:val="24"/>
              </w:rPr>
              <w:t>está desenvolvendo um software</w:t>
            </w:r>
            <w:r w:rsidR="00002E07">
              <w:rPr>
                <w:b/>
                <w:bCs/>
                <w:color w:val="113162"/>
                <w:sz w:val="24"/>
                <w:szCs w:val="24"/>
              </w:rPr>
              <w:t xml:space="preserve"> de controle de estoque</w:t>
            </w:r>
            <w:r w:rsidR="00805FBF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8F34BB">
              <w:rPr>
                <w:b/>
                <w:bCs/>
                <w:color w:val="113162"/>
                <w:sz w:val="24"/>
                <w:szCs w:val="24"/>
              </w:rPr>
              <w:t>para uma bic</w:t>
            </w:r>
            <w:r w:rsidR="00002E07">
              <w:rPr>
                <w:b/>
                <w:bCs/>
                <w:color w:val="113162"/>
                <w:sz w:val="24"/>
                <w:szCs w:val="24"/>
              </w:rPr>
              <w:t xml:space="preserve">icletaria. Este software </w:t>
            </w:r>
            <w:r w:rsidR="00737EFE">
              <w:rPr>
                <w:b/>
                <w:bCs/>
                <w:color w:val="113162"/>
                <w:sz w:val="24"/>
                <w:szCs w:val="24"/>
              </w:rPr>
              <w:t>deve ter o seguinte menu</w:t>
            </w:r>
            <w:r w:rsidR="00EC2742">
              <w:rPr>
                <w:b/>
                <w:bCs/>
                <w:color w:val="113162"/>
                <w:sz w:val="24"/>
                <w:szCs w:val="24"/>
              </w:rPr>
              <w:t xml:space="preserve"> e opções</w:t>
            </w:r>
            <w:r w:rsidR="000A13AF">
              <w:rPr>
                <w:b/>
                <w:bCs/>
                <w:color w:val="113162"/>
                <w:sz w:val="24"/>
                <w:szCs w:val="24"/>
              </w:rPr>
              <w:t>:</w:t>
            </w:r>
          </w:p>
          <w:p w14:paraId="171AC0D1" w14:textId="1841F716" w:rsidR="00F75623" w:rsidRDefault="00BD1E13" w:rsidP="00F75623">
            <w:pPr>
              <w:pStyle w:val="PargrafodaLista"/>
              <w:numPr>
                <w:ilvl w:val="0"/>
                <w:numId w:val="5"/>
              </w:numPr>
              <w:spacing w:before="120" w:after="12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Cadastrar</w:t>
            </w:r>
            <w:r w:rsidR="00DC43D7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113162"/>
                <w:sz w:val="24"/>
                <w:szCs w:val="24"/>
              </w:rPr>
              <w:t>Peça</w:t>
            </w:r>
          </w:p>
          <w:p w14:paraId="3EF80854" w14:textId="35B0C110" w:rsidR="00DC43D7" w:rsidRPr="00F75623" w:rsidRDefault="00DC43D7" w:rsidP="00F75623">
            <w:pPr>
              <w:pStyle w:val="PargrafodaLista"/>
              <w:numPr>
                <w:ilvl w:val="0"/>
                <w:numId w:val="5"/>
              </w:numPr>
              <w:spacing w:before="120" w:after="120" w:line="360" w:lineRule="auto"/>
              <w:rPr>
                <w:b/>
                <w:bCs/>
                <w:color w:val="113162"/>
                <w:sz w:val="24"/>
                <w:szCs w:val="24"/>
              </w:rPr>
            </w:pPr>
            <w:r w:rsidRPr="00F75623">
              <w:rPr>
                <w:b/>
                <w:bCs/>
                <w:color w:val="113162"/>
                <w:sz w:val="24"/>
                <w:szCs w:val="24"/>
              </w:rPr>
              <w:t xml:space="preserve">Consultar </w:t>
            </w:r>
            <w:r w:rsidR="00BD1E13" w:rsidRPr="00F75623">
              <w:rPr>
                <w:b/>
                <w:bCs/>
                <w:color w:val="113162"/>
                <w:sz w:val="24"/>
                <w:szCs w:val="24"/>
              </w:rPr>
              <w:t>Peça</w:t>
            </w:r>
          </w:p>
          <w:p w14:paraId="629CB517" w14:textId="0EB33479" w:rsidR="00F8180D" w:rsidRDefault="00800AD7" w:rsidP="000266E3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Consultar </w:t>
            </w:r>
            <w:r w:rsidR="00F60451">
              <w:rPr>
                <w:b/>
                <w:bCs/>
                <w:color w:val="113162"/>
                <w:sz w:val="24"/>
                <w:szCs w:val="24"/>
              </w:rPr>
              <w:t>Todas</w:t>
            </w:r>
            <w:r w:rsidR="00556142">
              <w:rPr>
                <w:b/>
                <w:bCs/>
                <w:color w:val="113162"/>
                <w:sz w:val="24"/>
                <w:szCs w:val="24"/>
              </w:rPr>
              <w:t xml:space="preserve"> as Peças</w:t>
            </w:r>
          </w:p>
          <w:p w14:paraId="35BB3449" w14:textId="207E3E1B" w:rsidR="00682D3C" w:rsidRDefault="00682D3C" w:rsidP="000266E3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Consulta</w:t>
            </w:r>
            <w:r w:rsidR="00DF07CA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556142">
              <w:rPr>
                <w:b/>
                <w:bCs/>
                <w:color w:val="113162"/>
                <w:sz w:val="24"/>
                <w:szCs w:val="24"/>
              </w:rPr>
              <w:t>Peças por</w:t>
            </w:r>
            <w:r w:rsidR="00DF07CA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082A10">
              <w:rPr>
                <w:b/>
                <w:bCs/>
                <w:color w:val="113162"/>
                <w:sz w:val="24"/>
                <w:szCs w:val="24"/>
              </w:rPr>
              <w:t>Código</w:t>
            </w:r>
          </w:p>
          <w:p w14:paraId="5F5F5407" w14:textId="03D82FDD" w:rsidR="00565D03" w:rsidRDefault="00565D03" w:rsidP="000266E3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Consulta </w:t>
            </w:r>
            <w:r w:rsidR="00556142">
              <w:rPr>
                <w:b/>
                <w:bCs/>
                <w:color w:val="113162"/>
                <w:sz w:val="24"/>
                <w:szCs w:val="24"/>
              </w:rPr>
              <w:t>Peças por</w:t>
            </w:r>
            <w:r w:rsidR="004D0611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082A10">
              <w:rPr>
                <w:b/>
                <w:bCs/>
                <w:color w:val="113162"/>
                <w:sz w:val="24"/>
                <w:szCs w:val="24"/>
              </w:rPr>
              <w:t>Fabricante</w:t>
            </w:r>
          </w:p>
          <w:p w14:paraId="3A62EFC5" w14:textId="6D3E81C6" w:rsidR="00565D03" w:rsidRDefault="00565D03" w:rsidP="000266E3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Retornar </w:t>
            </w:r>
          </w:p>
          <w:p w14:paraId="0AA01230" w14:textId="1476E0FB" w:rsidR="005C4C62" w:rsidRDefault="004D0611" w:rsidP="000A13AF">
            <w:pPr>
              <w:pStyle w:val="PargrafodaLista"/>
              <w:numPr>
                <w:ilvl w:val="0"/>
                <w:numId w:val="5"/>
              </w:numPr>
              <w:spacing w:before="120" w:after="12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Remover Peça</w:t>
            </w:r>
          </w:p>
          <w:p w14:paraId="1D7081CB" w14:textId="43628417" w:rsidR="00D05CCE" w:rsidRPr="00B6139D" w:rsidRDefault="004D0611" w:rsidP="00B6139D">
            <w:pPr>
              <w:pStyle w:val="PargrafodaLista"/>
              <w:numPr>
                <w:ilvl w:val="0"/>
                <w:numId w:val="5"/>
              </w:numPr>
              <w:spacing w:before="120" w:after="12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Sair</w:t>
            </w:r>
          </w:p>
          <w:p w14:paraId="002FFE79" w14:textId="77777777" w:rsidR="00D05CCE" w:rsidRDefault="00D05CCE" w:rsidP="008C22B6">
            <w:pPr>
              <w:spacing w:before="120" w:after="120"/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Elabore um programa em Python que:</w:t>
            </w:r>
          </w:p>
          <w:p w14:paraId="2EAD3FA0" w14:textId="6E3172AA" w:rsidR="00D05CCE" w:rsidRDefault="00D05CCE" w:rsidP="00D05CC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</w:pPr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Deve-se 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codificar uma função </w:t>
            </w:r>
            <w:r w:rsidR="00B31F70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cadastrarPeca</w:t>
            </w:r>
            <w:r w:rsidR="00933D7A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(código)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(EXIGÊNCIA 1);</w:t>
            </w:r>
          </w:p>
          <w:p w14:paraId="476E983E" w14:textId="7A77884F" w:rsidR="00D05CCE" w:rsidRDefault="00933D7A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Essa função recebe como parâmetro um código </w:t>
            </w:r>
            <w:r w:rsidR="00A810C8">
              <w:rPr>
                <w:b/>
                <w:bCs/>
                <w:color w:val="1F3864" w:themeColor="accent5" w:themeShade="80"/>
                <w:highlight w:val="yellow"/>
              </w:rPr>
              <w:t xml:space="preserve">exclusivo para cada </w:t>
            </w:r>
            <w:r w:rsidR="00F64D2D">
              <w:rPr>
                <w:b/>
                <w:bCs/>
                <w:color w:val="1F3864" w:themeColor="accent5" w:themeShade="80"/>
                <w:highlight w:val="yellow"/>
              </w:rPr>
              <w:t>peça</w:t>
            </w:r>
            <w:r w:rsidR="00A810C8">
              <w:rPr>
                <w:b/>
                <w:bCs/>
                <w:color w:val="1F3864" w:themeColor="accent5" w:themeShade="80"/>
                <w:highlight w:val="yellow"/>
              </w:rPr>
              <w:t xml:space="preserve"> cadastrado (DICA: utilize um contador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 xml:space="preserve"> como parâmetro) </w:t>
            </w:r>
          </w:p>
          <w:p w14:paraId="78D3686C" w14:textId="3685E7BA" w:rsidR="00D05CCE" w:rsidRDefault="00D05CCE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Dentro da função perguntar 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>o nome da peça;</w:t>
            </w:r>
          </w:p>
          <w:p w14:paraId="6159F8A2" w14:textId="5CE866A9" w:rsidR="00D05CCE" w:rsidRDefault="00D05CCE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Dentro da função perguntar 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>o fabricante da peça;</w:t>
            </w:r>
          </w:p>
          <w:p w14:paraId="53A4535D" w14:textId="4184F03B" w:rsidR="00D05CCE" w:rsidRDefault="00127C1D" w:rsidP="00127C1D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>Dentro da função perguntar o valor da peça</w:t>
            </w:r>
          </w:p>
          <w:p w14:paraId="5A99FDEC" w14:textId="563D5729" w:rsidR="00D05CCE" w:rsidRDefault="00016740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Cada peça cadastrada deve </w:t>
            </w:r>
            <w:r w:rsidR="000D53F3">
              <w:rPr>
                <w:b/>
                <w:bCs/>
                <w:color w:val="1F3864" w:themeColor="accent5" w:themeShade="80"/>
                <w:highlight w:val="yellow"/>
              </w:rPr>
              <w:t xml:space="preserve">ter os seus dados armazenados num </w:t>
            </w:r>
            <w:r w:rsidR="00871899">
              <w:rPr>
                <w:b/>
                <w:bCs/>
                <w:color w:val="1F3864" w:themeColor="accent5" w:themeShade="80"/>
                <w:highlight w:val="yellow"/>
              </w:rPr>
              <w:t>DICIONÁRIO</w:t>
            </w:r>
            <w:r w:rsidR="00291CCB">
              <w:rPr>
                <w:b/>
                <w:bCs/>
                <w:color w:val="1F3864" w:themeColor="accent5" w:themeShade="80"/>
                <w:highlight w:val="yellow"/>
              </w:rPr>
              <w:t xml:space="preserve"> (</w:t>
            </w:r>
            <w:r w:rsidR="00931260">
              <w:rPr>
                <w:b/>
                <w:bCs/>
                <w:color w:val="1F3864" w:themeColor="accent5" w:themeShade="80"/>
                <w:highlight w:val="yellow"/>
              </w:rPr>
              <w:t>DICA: Conferir material escrito da p. 2</w:t>
            </w:r>
            <w:r w:rsidR="004461A1">
              <w:rPr>
                <w:b/>
                <w:bCs/>
                <w:color w:val="1F3864" w:themeColor="accent5" w:themeShade="80"/>
                <w:highlight w:val="yellow"/>
              </w:rPr>
              <w:t>2 até p24</w:t>
            </w:r>
            <w:r w:rsidR="007056B7">
              <w:rPr>
                <w:b/>
                <w:bCs/>
                <w:color w:val="1F3864" w:themeColor="accent5" w:themeShade="80"/>
                <w:highlight w:val="yellow"/>
              </w:rPr>
              <w:t xml:space="preserve">  da AULA 06</w:t>
            </w:r>
            <w:r w:rsidR="009772B8">
              <w:rPr>
                <w:b/>
                <w:bCs/>
                <w:color w:val="1F3864" w:themeColor="accent5" w:themeShade="80"/>
                <w:highlight w:val="yellow"/>
              </w:rPr>
              <w:t>)</w:t>
            </w:r>
          </w:p>
          <w:p w14:paraId="3A814D91" w14:textId="3657AE18" w:rsidR="00D05CCE" w:rsidRPr="002C2457" w:rsidRDefault="00D05CCE" w:rsidP="00D05CC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</w:pPr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Deve-se codificar uma função </w:t>
            </w:r>
            <w:r w:rsidR="00D21898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consultarPeca</w:t>
            </w:r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(EXIGÊNCIA 2);</w:t>
            </w:r>
          </w:p>
          <w:p w14:paraId="0D897790" w14:textId="447D2506" w:rsidR="00D05CCE" w:rsidRDefault="00D05CCE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2C2457">
              <w:rPr>
                <w:b/>
                <w:bCs/>
                <w:color w:val="1F3864" w:themeColor="accent5" w:themeShade="80"/>
                <w:highlight w:val="cyan"/>
              </w:rPr>
              <w:t xml:space="preserve">Dentro da função </w:t>
            </w:r>
            <w:r w:rsidR="002366A6">
              <w:rPr>
                <w:b/>
                <w:bCs/>
                <w:color w:val="1F3864" w:themeColor="accent5" w:themeShade="80"/>
                <w:highlight w:val="cyan"/>
              </w:rPr>
              <w:t>ter um menu com as seguintes opções:</w:t>
            </w:r>
          </w:p>
          <w:p w14:paraId="47F88502" w14:textId="550BCF8D" w:rsidR="00C345EF" w:rsidRPr="00C345EF" w:rsidRDefault="002366A6" w:rsidP="00C345EF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>Consultar Todas as Peça</w:t>
            </w:r>
            <w:r w:rsidR="006174F9">
              <w:rPr>
                <w:b/>
                <w:bCs/>
                <w:color w:val="1F3864" w:themeColor="accent5" w:themeShade="80"/>
                <w:highlight w:val="cyan"/>
              </w:rPr>
              <w:t>s</w:t>
            </w:r>
          </w:p>
          <w:p w14:paraId="4E2E2110" w14:textId="6DF74382" w:rsidR="002366A6" w:rsidRDefault="002366A6" w:rsidP="002366A6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 xml:space="preserve">Consultar Peças por </w:t>
            </w:r>
            <w:r w:rsidR="002C3875">
              <w:rPr>
                <w:b/>
                <w:bCs/>
                <w:color w:val="1F3864" w:themeColor="accent5" w:themeShade="80"/>
                <w:highlight w:val="cyan"/>
              </w:rPr>
              <w:t>Código</w:t>
            </w:r>
          </w:p>
          <w:p w14:paraId="2864DC1B" w14:textId="26F17BA8" w:rsidR="002C3875" w:rsidRDefault="002C3875" w:rsidP="002366A6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>Consultar Peças por Fabricante</w:t>
            </w:r>
          </w:p>
          <w:p w14:paraId="1DE053C5" w14:textId="432D14D9" w:rsidR="00D05CCE" w:rsidRPr="00D31129" w:rsidRDefault="002C3875" w:rsidP="00D31129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>Retornar</w:t>
            </w:r>
          </w:p>
          <w:p w14:paraId="41FA746C" w14:textId="55F7A86C" w:rsidR="00D05CCE" w:rsidRPr="00AB6A7B" w:rsidRDefault="00D05CCE" w:rsidP="00D05CC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</w:pPr>
            <w:r w:rsidRPr="00AB6A7B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Deve-se codificar uma função chamada </w:t>
            </w:r>
            <w:r w:rsidR="006174F9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removerPeca</w:t>
            </w:r>
            <w:r w:rsidRPr="00AB6A7B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(EXIGÊNCIA 3);</w:t>
            </w:r>
          </w:p>
          <w:p w14:paraId="693FEAF7" w14:textId="50A4851D" w:rsidR="00D05CCE" w:rsidRDefault="00D05CCE" w:rsidP="006174F9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 w:rsidRPr="00AB6A7B">
              <w:rPr>
                <w:b/>
                <w:bCs/>
                <w:color w:val="1F3864" w:themeColor="accent5" w:themeShade="80"/>
                <w:highlight w:val="green"/>
              </w:rPr>
              <w:t xml:space="preserve">Dentro da função perguntar </w:t>
            </w:r>
            <w:r w:rsidR="006174F9">
              <w:rPr>
                <w:b/>
                <w:bCs/>
                <w:color w:val="1F3864" w:themeColor="accent5" w:themeShade="80"/>
                <w:highlight w:val="green"/>
              </w:rPr>
              <w:t>qual o código do produto que se deseja remover do cadastro</w:t>
            </w:r>
            <w:r w:rsidR="00554E54">
              <w:rPr>
                <w:b/>
                <w:bCs/>
                <w:color w:val="1F3864" w:themeColor="accent5" w:themeShade="80"/>
                <w:highlight w:val="green"/>
              </w:rPr>
              <w:t xml:space="preserve"> (da lista de dicionário)</w:t>
            </w:r>
          </w:p>
          <w:p w14:paraId="03364A10" w14:textId="0B4CD486" w:rsidR="000D34DE" w:rsidRPr="005676B5" w:rsidRDefault="000D34DE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FF0000"/>
              </w:rPr>
            </w:pPr>
            <w:r w:rsidRPr="005676B5">
              <w:rPr>
                <w:b/>
                <w:bCs/>
                <w:color w:val="FF0000"/>
              </w:rPr>
              <w:t xml:space="preserve">Colocar </w:t>
            </w:r>
            <w:r w:rsidR="005676B5">
              <w:rPr>
                <w:b/>
                <w:bCs/>
                <w:color w:val="FF0000"/>
              </w:rPr>
              <w:t>um exemplo de SAIDA DO CONSOLE</w:t>
            </w:r>
            <w:r w:rsidRPr="005676B5">
              <w:rPr>
                <w:b/>
                <w:bCs/>
                <w:color w:val="FF0000"/>
              </w:rPr>
              <w:t xml:space="preserve"> </w:t>
            </w:r>
            <w:r w:rsidR="005676B5">
              <w:rPr>
                <w:b/>
                <w:bCs/>
                <w:color w:val="FF0000"/>
              </w:rPr>
              <w:t>com o cadastro</w:t>
            </w:r>
            <w:r w:rsidRPr="005676B5">
              <w:rPr>
                <w:b/>
                <w:bCs/>
                <w:color w:val="FF0000"/>
              </w:rPr>
              <w:t xml:space="preserve"> de 3 (ou mais) peças. </w:t>
            </w:r>
            <w:r w:rsidR="00301853">
              <w:rPr>
                <w:b/>
                <w:bCs/>
                <w:color w:val="FF0000"/>
              </w:rPr>
              <w:t>Sendo que</w:t>
            </w:r>
            <w:r w:rsidRPr="005676B5">
              <w:rPr>
                <w:b/>
                <w:bCs/>
                <w:color w:val="FF0000"/>
              </w:rPr>
              <w:t xml:space="preserve"> 2 delas do mesmo fabricante – ver figura 1</w:t>
            </w:r>
          </w:p>
          <w:p w14:paraId="54C3E82E" w14:textId="3CB51E01" w:rsidR="000D34DE" w:rsidRPr="004E083E" w:rsidRDefault="00301853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C45911" w:themeColor="accent2" w:themeShade="BF"/>
              </w:rPr>
            </w:pPr>
            <w:r w:rsidRPr="004E083E">
              <w:rPr>
                <w:b/>
                <w:bCs/>
                <w:color w:val="C45911" w:themeColor="accent2" w:themeShade="BF"/>
              </w:rPr>
              <w:t>Colocar um exemplo de SAIDA DO CONSOLE</w:t>
            </w:r>
            <w:r w:rsidR="000D34DE" w:rsidRPr="004E083E">
              <w:rPr>
                <w:b/>
                <w:bCs/>
                <w:color w:val="C45911" w:themeColor="accent2" w:themeShade="BF"/>
              </w:rPr>
              <w:t xml:space="preserve"> </w:t>
            </w:r>
            <w:r w:rsidRPr="004E083E">
              <w:rPr>
                <w:b/>
                <w:bCs/>
                <w:color w:val="C45911" w:themeColor="accent2" w:themeShade="BF"/>
              </w:rPr>
              <w:t>c</w:t>
            </w:r>
            <w:r w:rsidR="00386B78" w:rsidRPr="004E083E">
              <w:rPr>
                <w:b/>
                <w:bCs/>
                <w:color w:val="C45911" w:themeColor="accent2" w:themeShade="BF"/>
              </w:rPr>
              <w:t xml:space="preserve">om a consulta a todas as peças cadastradas </w:t>
            </w:r>
            <w:r w:rsidR="000D34DE" w:rsidRPr="004E083E">
              <w:rPr>
                <w:b/>
                <w:bCs/>
                <w:color w:val="C45911" w:themeColor="accent2" w:themeShade="BF"/>
              </w:rPr>
              <w:t>– ver figura 2</w:t>
            </w:r>
          </w:p>
          <w:p w14:paraId="7AAF1888" w14:textId="715CBF7F" w:rsidR="000D34DE" w:rsidRPr="004E083E" w:rsidRDefault="004E083E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FF0000"/>
              </w:rPr>
            </w:pPr>
            <w:r w:rsidRPr="004E083E">
              <w:rPr>
                <w:b/>
                <w:bCs/>
                <w:color w:val="FF0000"/>
              </w:rPr>
              <w:t xml:space="preserve">Colocar um exemplo de SAIDA DO CONSOLE </w:t>
            </w:r>
            <w:r>
              <w:rPr>
                <w:b/>
                <w:bCs/>
                <w:color w:val="FF0000"/>
              </w:rPr>
              <w:t>com uma consulta por código</w:t>
            </w:r>
            <w:r w:rsidR="000D34DE" w:rsidRPr="004E083E">
              <w:rPr>
                <w:b/>
                <w:bCs/>
                <w:color w:val="FF0000"/>
              </w:rPr>
              <w:t xml:space="preserve"> – ver figura 3</w:t>
            </w:r>
          </w:p>
          <w:p w14:paraId="2A4D18DC" w14:textId="300D4051" w:rsidR="000D34DE" w:rsidRPr="004E083E" w:rsidRDefault="004E083E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C45911" w:themeColor="accent2" w:themeShade="BF"/>
              </w:rPr>
            </w:pPr>
            <w:r w:rsidRPr="004E083E">
              <w:rPr>
                <w:b/>
                <w:bCs/>
                <w:color w:val="C45911" w:themeColor="accent2" w:themeShade="BF"/>
              </w:rPr>
              <w:t xml:space="preserve">Colocar um exemplo de SAIDA DO CONSOLE </w:t>
            </w:r>
            <w:r>
              <w:rPr>
                <w:b/>
                <w:bCs/>
                <w:color w:val="C45911" w:themeColor="accent2" w:themeShade="BF"/>
              </w:rPr>
              <w:t>com uma consulta por fabricante</w:t>
            </w:r>
            <w:r w:rsidR="000D34DE" w:rsidRPr="004E083E">
              <w:rPr>
                <w:b/>
                <w:bCs/>
                <w:color w:val="C45911" w:themeColor="accent2" w:themeShade="BF"/>
              </w:rPr>
              <w:t xml:space="preserve"> – ver figura 4</w:t>
            </w:r>
          </w:p>
          <w:p w14:paraId="1A3F97F8" w14:textId="7C4988D2" w:rsidR="000D34DE" w:rsidRPr="004E083E" w:rsidRDefault="004E083E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FF0000"/>
              </w:rPr>
            </w:pPr>
            <w:r w:rsidRPr="004E083E">
              <w:rPr>
                <w:b/>
                <w:bCs/>
                <w:color w:val="FF0000"/>
              </w:rPr>
              <w:t xml:space="preserve">Colocar um exemplo de SAIDA DO CONSOLE </w:t>
            </w:r>
            <w:r>
              <w:rPr>
                <w:b/>
                <w:bCs/>
                <w:color w:val="FF0000"/>
              </w:rPr>
              <w:t>ao remover um cadastro e mostrando depois todos os cadastros</w:t>
            </w:r>
            <w:r w:rsidR="000D34DE" w:rsidRPr="004E083E">
              <w:rPr>
                <w:b/>
                <w:bCs/>
                <w:color w:val="FF0000"/>
              </w:rPr>
              <w:t>– ver figura 5</w:t>
            </w:r>
          </w:p>
          <w:p w14:paraId="4FD009BD" w14:textId="77777777" w:rsidR="00D05CCE" w:rsidRDefault="00D05CCE" w:rsidP="008C22B6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14:paraId="7B128354" w14:textId="16CA307C" w:rsidR="00D05CCE" w:rsidRPr="006F0D05" w:rsidRDefault="00D05CCE" w:rsidP="008C22B6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Segue o</w:t>
            </w:r>
            <w:r w:rsidR="006A54AA">
              <w:rPr>
                <w:b/>
                <w:bCs/>
                <w:color w:val="1F3864" w:themeColor="accent5" w:themeShade="80"/>
                <w:sz w:val="24"/>
                <w:szCs w:val="24"/>
              </w:rPr>
              <w:t>s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exemplo</w:t>
            </w:r>
            <w:r w:rsidR="006A54AA">
              <w:rPr>
                <w:b/>
                <w:bCs/>
                <w:color w:val="1F3864" w:themeColor="accent5" w:themeShade="80"/>
                <w:sz w:val="24"/>
                <w:szCs w:val="24"/>
              </w:rPr>
              <w:t>s</w:t>
            </w:r>
            <w:r w:rsidR="00C45ADE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de SAIDA DE CONSOLE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:</w:t>
            </w:r>
          </w:p>
          <w:p w14:paraId="40411281" w14:textId="01BEF98C" w:rsidR="00D05CCE" w:rsidRDefault="00D05CCE" w:rsidP="008C22B6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 xml:space="preserve"> </w:t>
            </w:r>
            <w:r w:rsidR="00742113" w:rsidRPr="00742113">
              <w:rPr>
                <w:noProof/>
              </w:rPr>
              <w:drawing>
                <wp:inline distT="0" distB="0" distL="0" distR="0" wp14:anchorId="78D8B80E" wp14:editId="693CE4E3">
                  <wp:extent cx="5816009" cy="8440395"/>
                  <wp:effectExtent l="0" t="0" r="0" b="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r="18283"/>
                          <a:stretch/>
                        </pic:blipFill>
                        <pic:spPr bwMode="auto">
                          <a:xfrm>
                            <a:off x="0" y="0"/>
                            <a:ext cx="5830851" cy="8461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6EA680D" w14:textId="2073DD3C" w:rsidR="002168F0" w:rsidRPr="005610DE" w:rsidRDefault="005610DE" w:rsidP="005610DE">
            <w:pPr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Figura</w:t>
            </w:r>
            <w:r w:rsidR="002168F0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 xml:space="preserve"> 1: Exemplo de </w:t>
            </w:r>
            <w:r w:rsidR="00AD5E0F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C</w:t>
            </w:r>
            <w:r w:rsidR="002168F0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adastr</w:t>
            </w:r>
            <w:r w:rsidR="00AD5E0F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ar</w:t>
            </w:r>
            <w:r w:rsidR="002168F0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 xml:space="preserve"> de três peças. Perceba que 2 delas tem o mesmo fabricante</w:t>
            </w:r>
            <w:r w:rsidR="00A82FCE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.</w:t>
            </w:r>
          </w:p>
          <w:p w14:paraId="68A77BB6" w14:textId="4A390FB5" w:rsidR="00A82FCE" w:rsidRDefault="00251DCD" w:rsidP="008C22B6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251DCD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lastRenderedPageBreak/>
              <w:drawing>
                <wp:inline distT="0" distB="0" distL="0" distR="0" wp14:anchorId="0A1C73A4" wp14:editId="41F55966">
                  <wp:extent cx="6098540" cy="8596154"/>
                  <wp:effectExtent l="0" t="0" r="0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478" cy="8631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13E7B5" w14:textId="430FEF4F" w:rsidR="00951339" w:rsidRDefault="00A82FCE" w:rsidP="00705A65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Figura 2: Exemplo de Consulta </w:t>
            </w:r>
            <w:r w:rsidR="00F50219">
              <w:rPr>
                <w:b/>
                <w:bCs/>
                <w:color w:val="1F3864" w:themeColor="accent5" w:themeShade="80"/>
                <w:sz w:val="24"/>
                <w:szCs w:val="24"/>
              </w:rPr>
              <w:t>Todas as Peças</w:t>
            </w:r>
            <w:r w:rsidR="00951339">
              <w:rPr>
                <w:b/>
                <w:bCs/>
                <w:color w:val="1F3864" w:themeColor="accent5" w:themeShade="80"/>
                <w:sz w:val="24"/>
                <w:szCs w:val="24"/>
              </w:rPr>
              <w:t>.</w:t>
            </w:r>
          </w:p>
          <w:p w14:paraId="4E349CAB" w14:textId="7475B256" w:rsidR="00951339" w:rsidRDefault="00951339" w:rsidP="008C22B6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951339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lastRenderedPageBreak/>
              <w:drawing>
                <wp:inline distT="0" distB="0" distL="0" distR="0" wp14:anchorId="62478F77" wp14:editId="7CAF029A">
                  <wp:extent cx="6156796" cy="8629650"/>
                  <wp:effectExtent l="0" t="0" r="0" b="0"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r="20369"/>
                          <a:stretch/>
                        </pic:blipFill>
                        <pic:spPr bwMode="auto">
                          <a:xfrm>
                            <a:off x="0" y="0"/>
                            <a:ext cx="6185683" cy="867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FA1A73B" w14:textId="12BB59FC" w:rsidR="00E0614F" w:rsidRDefault="00951339" w:rsidP="006C700B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Figura 3: Exemplo de Consultar por Código.</w:t>
            </w:r>
          </w:p>
          <w:p w14:paraId="70E60191" w14:textId="173F8337" w:rsidR="00E0614F" w:rsidRDefault="00E750FE" w:rsidP="002B0D72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E750F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lastRenderedPageBreak/>
              <w:drawing>
                <wp:inline distT="0" distB="0" distL="0" distR="0" wp14:anchorId="3464DD1A" wp14:editId="4E36E1FE">
                  <wp:extent cx="6162675" cy="8629496"/>
                  <wp:effectExtent l="0" t="0" r="0" b="635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r="3123"/>
                          <a:stretch/>
                        </pic:blipFill>
                        <pic:spPr bwMode="auto">
                          <a:xfrm>
                            <a:off x="0" y="0"/>
                            <a:ext cx="6184957" cy="8660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1306B95" w14:textId="013F19D7" w:rsidR="00E0614F" w:rsidRDefault="00E0614F" w:rsidP="00E0614F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Figura </w:t>
            </w:r>
            <w:r w:rsidR="00FB274A">
              <w:rPr>
                <w:b/>
                <w:bCs/>
                <w:color w:val="1F3864" w:themeColor="accent5" w:themeShade="80"/>
                <w:sz w:val="24"/>
                <w:szCs w:val="24"/>
              </w:rPr>
              <w:t>4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: Exemplo de Consultar Peças por </w:t>
            </w:r>
            <w:r w:rsidR="002B0D72">
              <w:rPr>
                <w:b/>
                <w:bCs/>
                <w:color w:val="1F3864" w:themeColor="accent5" w:themeShade="80"/>
                <w:sz w:val="24"/>
                <w:szCs w:val="24"/>
              </w:rPr>
              <w:t>Fabricante</w:t>
            </w:r>
          </w:p>
          <w:p w14:paraId="51087AA4" w14:textId="1FACD512" w:rsidR="000B02DA" w:rsidRDefault="00135ACE" w:rsidP="008C22B6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135AC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lastRenderedPageBreak/>
              <w:drawing>
                <wp:inline distT="0" distB="0" distL="0" distR="0" wp14:anchorId="4476C73D" wp14:editId="5C7B079F">
                  <wp:extent cx="5572125" cy="8409780"/>
                  <wp:effectExtent l="0" t="0" r="0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9330" cy="8435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452E65" w14:textId="5CD4A01C" w:rsidR="000B02DA" w:rsidRPr="003A53D3" w:rsidRDefault="000B02DA" w:rsidP="008C22B6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Figura </w:t>
            </w:r>
            <w:r w:rsidR="00FB274A">
              <w:rPr>
                <w:b/>
                <w:bCs/>
                <w:color w:val="1F3864" w:themeColor="accent5" w:themeShade="80"/>
                <w:sz w:val="24"/>
                <w:szCs w:val="24"/>
              </w:rPr>
              <w:t>5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: Exemplo de </w:t>
            </w:r>
            <w:r w:rsidR="00D73121">
              <w:rPr>
                <w:b/>
                <w:bCs/>
                <w:color w:val="1F3864" w:themeColor="accent5" w:themeShade="80"/>
                <w:sz w:val="24"/>
                <w:szCs w:val="24"/>
              </w:rPr>
              <w:t>Remover Peça do cadastro e depois Consultar Todas as Peças. Veja que a peça de código 1 foi removida e não aparece mais no sistema</w:t>
            </w:r>
            <w:r w:rsidR="00C92FEE">
              <w:rPr>
                <w:b/>
                <w:bCs/>
                <w:color w:val="1F3864" w:themeColor="accent5" w:themeShade="80"/>
                <w:sz w:val="24"/>
                <w:szCs w:val="24"/>
              </w:rPr>
              <w:t>.</w:t>
            </w:r>
          </w:p>
        </w:tc>
      </w:tr>
    </w:tbl>
    <w:p w14:paraId="43A8035C" w14:textId="77777777" w:rsidR="00D05CCE" w:rsidRDefault="00D05CCE" w:rsidP="00D05CCE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D05CCE" w14:paraId="4CDB3C3D" w14:textId="77777777" w:rsidTr="008C22B6">
        <w:tc>
          <w:tcPr>
            <w:tcW w:w="9716" w:type="dxa"/>
            <w:shd w:val="clear" w:color="auto" w:fill="FFFFFF" w:themeFill="background1"/>
          </w:tcPr>
          <w:p w14:paraId="1F95B205" w14:textId="7A7CC5A6" w:rsidR="00D05CCE" w:rsidRDefault="00D05CCE" w:rsidP="009C1484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>presentação do Código</w:t>
            </w:r>
            <w:r w:rsid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05276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TEXTO)</w:t>
            </w:r>
          </w:p>
        </w:tc>
      </w:tr>
      <w:tr w:rsidR="00D05CCE" w14:paraId="2C0CC09B" w14:textId="77777777" w:rsidTr="008C22B6">
        <w:tc>
          <w:tcPr>
            <w:tcW w:w="9716" w:type="dxa"/>
            <w:shd w:val="clear" w:color="auto" w:fill="FFFFFF" w:themeFill="background1"/>
          </w:tcPr>
          <w:p w14:paraId="6EC3B891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6272A4"/>
                <w:sz w:val="21"/>
                <w:szCs w:val="21"/>
              </w:rPr>
              <w:t># identificador</w:t>
            </w:r>
          </w:p>
          <w:p w14:paraId="658C8889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proofErr w:type="gramStart"/>
            <w:r w:rsidRPr="00B1244A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print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Bem Vindo ao Controle de Estoque do Gabriel Bonifacio Possomato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5B5EE555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6290C77E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6272A4"/>
                <w:sz w:val="21"/>
                <w:szCs w:val="21"/>
              </w:rPr>
              <w:t># Inicialização do contador de códigos</w:t>
            </w:r>
          </w:p>
          <w:p w14:paraId="67420FE7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proofErr w:type="spellStart"/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codigo</w:t>
            </w:r>
            <w:proofErr w:type="spellEnd"/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B1244A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1</w:t>
            </w:r>
          </w:p>
          <w:p w14:paraId="6C68F6AB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11CBF197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6272A4"/>
                <w:sz w:val="21"/>
                <w:szCs w:val="21"/>
              </w:rPr>
              <w:t># Lista de peças cadastradas</w:t>
            </w:r>
          </w:p>
          <w:p w14:paraId="57FFDDE2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pecas 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[]</w:t>
            </w:r>
          </w:p>
          <w:p w14:paraId="0DF01181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4DDC32A4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6272A4"/>
                <w:sz w:val="21"/>
                <w:szCs w:val="21"/>
              </w:rPr>
              <w:t># Função para cadastrar peça</w:t>
            </w:r>
          </w:p>
          <w:p w14:paraId="138FA0F0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def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1244A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cadastrarPeca</w:t>
            </w:r>
            <w:proofErr w:type="spellEnd"/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):</w:t>
            </w:r>
          </w:p>
          <w:p w14:paraId="081DC51F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global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codigo</w:t>
            </w:r>
            <w:proofErr w:type="spellEnd"/>
          </w:p>
          <w:p w14:paraId="791FF6FF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proofErr w:type="gramStart"/>
            <w:r w:rsidRPr="00B1244A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print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f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\</w:t>
            </w:r>
            <w:proofErr w:type="spellStart"/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n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Código</w:t>
            </w:r>
            <w:proofErr w:type="spellEnd"/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 da Peça: </w:t>
            </w:r>
            <w:r w:rsidRPr="00B1244A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{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codigo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:03d</w:t>
            </w:r>
            <w:r w:rsidRPr="00B1244A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}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5A539271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contador 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f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{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codigo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:03d</w:t>
            </w:r>
            <w:r w:rsidRPr="00B1244A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}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"</w:t>
            </w:r>
          </w:p>
          <w:p w14:paraId="5325D1FD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peca 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{}</w:t>
            </w:r>
          </w:p>
          <w:p w14:paraId="6CF5C80D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peca[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proofErr w:type="spellStart"/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codigo</w:t>
            </w:r>
            <w:proofErr w:type="spellEnd"/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] 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codigo</w:t>
            </w:r>
            <w:proofErr w:type="spellEnd"/>
          </w:p>
          <w:p w14:paraId="2C087F34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peca[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nome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] 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B1244A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input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Digite o nome da peça: 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5D04B7B2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peca[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fabricante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] 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B1244A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input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Digite o fabricante da peça: 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1907FE49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peca[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valor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] 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B1244A">
              <w:rPr>
                <w:rFonts w:ascii="Consolas" w:eastAsia="Times New Roman" w:hAnsi="Consolas" w:cs="Times New Roman"/>
                <w:color w:val="8BE9FD"/>
                <w:sz w:val="21"/>
                <w:szCs w:val="21"/>
              </w:rPr>
              <w:t>float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B1244A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input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Digite o valor da peça: 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))</w:t>
            </w:r>
          </w:p>
          <w:p w14:paraId="62B2E918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pecas.</w:t>
            </w:r>
            <w:r w:rsidRPr="00B1244A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append</w:t>
            </w:r>
            <w:proofErr w:type="spellEnd"/>
            <w:proofErr w:type="gramEnd"/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(peca)</w:t>
            </w:r>
          </w:p>
          <w:p w14:paraId="04A52EDD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proofErr w:type="spellStart"/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codigo</w:t>
            </w:r>
            <w:proofErr w:type="spellEnd"/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+=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B1244A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1</w:t>
            </w:r>
          </w:p>
          <w:p w14:paraId="50039266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proofErr w:type="gramStart"/>
            <w:r w:rsidRPr="00B1244A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print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Peça cadastrada com sucesso!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\n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34144326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0860D875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6272A4"/>
                <w:sz w:val="21"/>
                <w:szCs w:val="21"/>
              </w:rPr>
              <w:t># Função para consultar peças</w:t>
            </w:r>
          </w:p>
          <w:p w14:paraId="065CB735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def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1244A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consultarPeca</w:t>
            </w:r>
            <w:proofErr w:type="spellEnd"/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):</w:t>
            </w:r>
          </w:p>
          <w:p w14:paraId="2DED104C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while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B1244A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True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:</w:t>
            </w:r>
          </w:p>
          <w:p w14:paraId="7A96F53E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proofErr w:type="gramStart"/>
            <w:r w:rsidRPr="00B1244A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print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\</w:t>
            </w:r>
            <w:proofErr w:type="spellStart"/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n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Consultar</w:t>
            </w:r>
            <w:proofErr w:type="spellEnd"/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 Peça: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0C4B503A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proofErr w:type="gramStart"/>
            <w:r w:rsidRPr="00B1244A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print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1 - Consultar Todas as Peças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4051688F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proofErr w:type="gramStart"/>
            <w:r w:rsidRPr="00B1244A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print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2 - Consultar Peças por Código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0E25053A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proofErr w:type="gramStart"/>
            <w:r w:rsidRPr="00B1244A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print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3 - Consultar Peças por Fabricante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3D463C4A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proofErr w:type="gramStart"/>
            <w:r w:rsidRPr="00B1244A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print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4 - Retornar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4A83C1E4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proofErr w:type="spellStart"/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opcao</w:t>
            </w:r>
            <w:proofErr w:type="spellEnd"/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B1244A">
              <w:rPr>
                <w:rFonts w:ascii="Consolas" w:eastAsia="Times New Roman" w:hAnsi="Consolas" w:cs="Times New Roman"/>
                <w:color w:val="8BE9FD"/>
                <w:sz w:val="21"/>
                <w:szCs w:val="21"/>
              </w:rPr>
              <w:t>int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B1244A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input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Digite a opção desejada: 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))</w:t>
            </w:r>
          </w:p>
          <w:p w14:paraId="3BB22DF5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if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opcao</w:t>
            </w:r>
            <w:proofErr w:type="spellEnd"/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==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B1244A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1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:</w:t>
            </w:r>
          </w:p>
          <w:p w14:paraId="3D99D995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proofErr w:type="gramStart"/>
            <w:r w:rsidRPr="00B1244A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print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Todas as Peças: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523D1134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for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peca 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in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pecas:</w:t>
            </w:r>
          </w:p>
          <w:p w14:paraId="0BC9DD32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</w:t>
            </w:r>
            <w:proofErr w:type="gramStart"/>
            <w:r w:rsidRPr="00B1244A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print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spellStart"/>
            <w:proofErr w:type="gramEnd"/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f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"Código</w:t>
            </w:r>
            <w:proofErr w:type="spellEnd"/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: </w:t>
            </w:r>
            <w:r w:rsidRPr="00B1244A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{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peca[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proofErr w:type="spellStart"/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codigo</w:t>
            </w:r>
            <w:proofErr w:type="spellEnd"/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]</w:t>
            </w:r>
            <w:r w:rsidRPr="00B1244A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}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\</w:t>
            </w:r>
            <w:proofErr w:type="spellStart"/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t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Nome</w:t>
            </w:r>
            <w:proofErr w:type="spellEnd"/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: </w:t>
            </w:r>
            <w:r w:rsidRPr="00B1244A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{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peca[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nome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]</w:t>
            </w:r>
            <w:r w:rsidRPr="00B1244A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}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\</w:t>
            </w:r>
            <w:proofErr w:type="spellStart"/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t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Fabricante</w:t>
            </w:r>
            <w:proofErr w:type="spellEnd"/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: </w:t>
            </w:r>
            <w:r w:rsidRPr="00B1244A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{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peca[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fabricante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]</w:t>
            </w:r>
            <w:r w:rsidRPr="00B1244A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}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\</w:t>
            </w:r>
            <w:proofErr w:type="spellStart"/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t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Valor</w:t>
            </w:r>
            <w:proofErr w:type="spellEnd"/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: R$</w:t>
            </w:r>
            <w:r w:rsidRPr="00B1244A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{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peca[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valor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]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:.2f</w:t>
            </w:r>
            <w:r w:rsidRPr="00B1244A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}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5A3790D1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proofErr w:type="gramStart"/>
            <w:r w:rsidRPr="00B1244A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print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20BB90F9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elif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opcao</w:t>
            </w:r>
            <w:proofErr w:type="spellEnd"/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==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B1244A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2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:</w:t>
            </w:r>
          </w:p>
          <w:p w14:paraId="56B55B46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proofErr w:type="spellStart"/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codigo</w:t>
            </w:r>
            <w:proofErr w:type="spellEnd"/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B1244A">
              <w:rPr>
                <w:rFonts w:ascii="Consolas" w:eastAsia="Times New Roman" w:hAnsi="Consolas" w:cs="Times New Roman"/>
                <w:color w:val="8BE9FD"/>
                <w:sz w:val="21"/>
                <w:szCs w:val="21"/>
              </w:rPr>
              <w:t>int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B1244A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input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Digite o código da peça: 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))</w:t>
            </w:r>
          </w:p>
          <w:p w14:paraId="067B7CD3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for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peca 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in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pecas:</w:t>
            </w:r>
          </w:p>
          <w:p w14:paraId="4A706FD0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if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peca[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proofErr w:type="spellStart"/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codigo</w:t>
            </w:r>
            <w:proofErr w:type="spellEnd"/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] 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==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codigo</w:t>
            </w:r>
            <w:proofErr w:type="spellEnd"/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:</w:t>
            </w:r>
          </w:p>
          <w:p w14:paraId="567E4B23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    </w:t>
            </w:r>
            <w:proofErr w:type="gramStart"/>
            <w:r w:rsidRPr="00B1244A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print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spellStart"/>
            <w:proofErr w:type="gramEnd"/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f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"Código</w:t>
            </w:r>
            <w:proofErr w:type="spellEnd"/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: </w:t>
            </w:r>
            <w:r w:rsidRPr="00B1244A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{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peca[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proofErr w:type="spellStart"/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codigo</w:t>
            </w:r>
            <w:proofErr w:type="spellEnd"/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]</w:t>
            </w:r>
            <w:r w:rsidRPr="00B1244A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}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\</w:t>
            </w:r>
            <w:proofErr w:type="spellStart"/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t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Nome</w:t>
            </w:r>
            <w:proofErr w:type="spellEnd"/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: </w:t>
            </w:r>
            <w:r w:rsidRPr="00B1244A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{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peca[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nome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]</w:t>
            </w:r>
            <w:r w:rsidRPr="00B1244A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}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\</w:t>
            </w:r>
            <w:proofErr w:type="spellStart"/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t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Fabricante</w:t>
            </w:r>
            <w:proofErr w:type="spellEnd"/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: </w:t>
            </w:r>
            <w:r w:rsidRPr="00B1244A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{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peca[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fabricante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]</w:t>
            </w:r>
            <w:r w:rsidRPr="00B1244A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}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\</w:t>
            </w:r>
            <w:proofErr w:type="spellStart"/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t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Valor</w:t>
            </w:r>
            <w:proofErr w:type="spellEnd"/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: R$</w:t>
            </w:r>
            <w:r w:rsidRPr="00B1244A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{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peca[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valor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]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:.2f</w:t>
            </w:r>
            <w:r w:rsidRPr="00B1244A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}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46156FFB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    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break</w:t>
            </w:r>
          </w:p>
          <w:p w14:paraId="3F75CA19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lastRenderedPageBreak/>
              <w:t xml:space="preserve">                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else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:    </w:t>
            </w:r>
          </w:p>
          <w:p w14:paraId="24D6F9B9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    </w:t>
            </w:r>
            <w:proofErr w:type="gramStart"/>
            <w:r w:rsidRPr="00B1244A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print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Peça não encontrada.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\n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66370379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elif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opcao</w:t>
            </w:r>
            <w:proofErr w:type="spellEnd"/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==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B1244A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3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:</w:t>
            </w:r>
          </w:p>
          <w:p w14:paraId="678D2DEB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fabricante 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B1244A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input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Digite o nome do fabricante: 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2E277EF7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encontrou 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B1244A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False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 </w:t>
            </w:r>
            <w:r w:rsidRPr="00B1244A">
              <w:rPr>
                <w:rFonts w:ascii="Consolas" w:eastAsia="Times New Roman" w:hAnsi="Consolas" w:cs="Times New Roman"/>
                <w:color w:val="6272A4"/>
                <w:sz w:val="21"/>
                <w:szCs w:val="21"/>
              </w:rPr>
              <w:t>#</w:t>
            </w:r>
            <w:proofErr w:type="gramEnd"/>
            <w:r w:rsidRPr="00B1244A">
              <w:rPr>
                <w:rFonts w:ascii="Consolas" w:eastAsia="Times New Roman" w:hAnsi="Consolas" w:cs="Times New Roman"/>
                <w:color w:val="6272A4"/>
                <w:sz w:val="21"/>
                <w:szCs w:val="21"/>
              </w:rPr>
              <w:t xml:space="preserve"> variável para verificar se encontrou alguma peça para o fabricante</w:t>
            </w:r>
          </w:p>
          <w:p w14:paraId="3C3EA777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for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peca 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in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pecas:</w:t>
            </w:r>
          </w:p>
          <w:p w14:paraId="4AAB62FC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if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peca[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fabricante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] 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==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fabricante:</w:t>
            </w:r>
          </w:p>
          <w:p w14:paraId="2C0146D3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    encontrou 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B1244A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True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 </w:t>
            </w:r>
            <w:r w:rsidRPr="00B1244A">
              <w:rPr>
                <w:rFonts w:ascii="Consolas" w:eastAsia="Times New Roman" w:hAnsi="Consolas" w:cs="Times New Roman"/>
                <w:color w:val="6272A4"/>
                <w:sz w:val="21"/>
                <w:szCs w:val="21"/>
              </w:rPr>
              <w:t>#</w:t>
            </w:r>
            <w:proofErr w:type="gramEnd"/>
            <w:r w:rsidRPr="00B1244A">
              <w:rPr>
                <w:rFonts w:ascii="Consolas" w:eastAsia="Times New Roman" w:hAnsi="Consolas" w:cs="Times New Roman"/>
                <w:color w:val="6272A4"/>
                <w:sz w:val="21"/>
                <w:szCs w:val="21"/>
              </w:rPr>
              <w:t xml:space="preserve"> atualiza a variável encontrou</w:t>
            </w:r>
          </w:p>
          <w:p w14:paraId="4806C7FF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    </w:t>
            </w:r>
            <w:proofErr w:type="gramStart"/>
            <w:r w:rsidRPr="00B1244A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print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spellStart"/>
            <w:proofErr w:type="gramEnd"/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f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"Código</w:t>
            </w:r>
            <w:proofErr w:type="spellEnd"/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: </w:t>
            </w:r>
            <w:r w:rsidRPr="00B1244A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{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peca[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proofErr w:type="spellStart"/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codigo</w:t>
            </w:r>
            <w:proofErr w:type="spellEnd"/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]</w:t>
            </w:r>
            <w:r w:rsidRPr="00B1244A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}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\</w:t>
            </w:r>
            <w:proofErr w:type="spellStart"/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t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Nome</w:t>
            </w:r>
            <w:proofErr w:type="spellEnd"/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: </w:t>
            </w:r>
            <w:r w:rsidRPr="00B1244A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{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peca[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nome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]</w:t>
            </w:r>
            <w:r w:rsidRPr="00B1244A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}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\</w:t>
            </w:r>
            <w:proofErr w:type="spellStart"/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t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Fabricante</w:t>
            </w:r>
            <w:proofErr w:type="spellEnd"/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: </w:t>
            </w:r>
            <w:r w:rsidRPr="00B1244A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{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peca[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fabricante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]</w:t>
            </w:r>
            <w:r w:rsidRPr="00B1244A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}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\</w:t>
            </w:r>
            <w:proofErr w:type="spellStart"/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t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Valor</w:t>
            </w:r>
            <w:proofErr w:type="spellEnd"/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: R$</w:t>
            </w:r>
            <w:r w:rsidRPr="00B1244A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{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peca[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valor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]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:.2f</w:t>
            </w:r>
            <w:r w:rsidRPr="00B1244A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}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47335615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if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not</w:t>
            </w:r>
            <w:proofErr w:type="spellEnd"/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encontrou:</w:t>
            </w:r>
          </w:p>
          <w:p w14:paraId="177A324E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</w:t>
            </w:r>
            <w:proofErr w:type="gramStart"/>
            <w:r w:rsidRPr="00B1244A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print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Não há peças cadastradas para este fabricante.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\n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45E8A989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elif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opcao</w:t>
            </w:r>
            <w:proofErr w:type="spellEnd"/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==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B1244A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4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:</w:t>
            </w:r>
          </w:p>
          <w:p w14:paraId="09BCC663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break</w:t>
            </w:r>
          </w:p>
          <w:p w14:paraId="2A1380BC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else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:</w:t>
            </w:r>
          </w:p>
          <w:p w14:paraId="493E6BB0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proofErr w:type="gramStart"/>
            <w:r w:rsidRPr="00B1244A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print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Opção inválida. Tente novamente.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\n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7AB60C09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34F8B1F4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6272A4"/>
                <w:sz w:val="21"/>
                <w:szCs w:val="21"/>
              </w:rPr>
              <w:t># Função para remover peça</w:t>
            </w:r>
          </w:p>
          <w:p w14:paraId="43CF9AB5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def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1244A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removerPeca</w:t>
            </w:r>
            <w:proofErr w:type="spellEnd"/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):</w:t>
            </w:r>
          </w:p>
          <w:p w14:paraId="0E6EED05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proofErr w:type="spellStart"/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codigo</w:t>
            </w:r>
            <w:proofErr w:type="spellEnd"/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B1244A">
              <w:rPr>
                <w:rFonts w:ascii="Consolas" w:eastAsia="Times New Roman" w:hAnsi="Consolas" w:cs="Times New Roman"/>
                <w:color w:val="8BE9FD"/>
                <w:sz w:val="21"/>
                <w:szCs w:val="21"/>
              </w:rPr>
              <w:t>int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B1244A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input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Digite o código da peça que deseja remover: 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))</w:t>
            </w:r>
          </w:p>
          <w:p w14:paraId="5087956F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for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peca 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in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pecas:</w:t>
            </w:r>
          </w:p>
          <w:p w14:paraId="7C7C9B23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if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peca[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proofErr w:type="spellStart"/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codigo</w:t>
            </w:r>
            <w:proofErr w:type="spellEnd"/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] 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==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codigo</w:t>
            </w:r>
            <w:proofErr w:type="spellEnd"/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:</w:t>
            </w:r>
          </w:p>
          <w:p w14:paraId="5358896C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pecas.</w:t>
            </w:r>
            <w:r w:rsidRPr="00B1244A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remove</w:t>
            </w:r>
            <w:proofErr w:type="spellEnd"/>
            <w:proofErr w:type="gramEnd"/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(peca)</w:t>
            </w:r>
          </w:p>
          <w:p w14:paraId="069CC9E2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proofErr w:type="gramStart"/>
            <w:r w:rsidRPr="00B1244A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print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Peça removida com sucesso!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\n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47F987D1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break</w:t>
            </w:r>
          </w:p>
          <w:p w14:paraId="4ADC36EA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else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:</w:t>
            </w:r>
          </w:p>
          <w:p w14:paraId="7D338E9D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proofErr w:type="gramStart"/>
            <w:r w:rsidRPr="00B1244A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print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Peça não encontrada.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\n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3DF3148C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31680DE9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6272A4"/>
                <w:sz w:val="21"/>
                <w:szCs w:val="21"/>
              </w:rPr>
              <w:t># Loop principal</w:t>
            </w:r>
          </w:p>
          <w:p w14:paraId="7FEA6F52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while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B1244A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True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:</w:t>
            </w:r>
          </w:p>
          <w:p w14:paraId="5FBD8829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proofErr w:type="gramStart"/>
            <w:r w:rsidRPr="00B1244A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print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\</w:t>
            </w:r>
            <w:proofErr w:type="spellStart"/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n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Menu</w:t>
            </w:r>
            <w:proofErr w:type="spellEnd"/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 de Opções: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051D71FA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proofErr w:type="gramStart"/>
            <w:r w:rsidRPr="00B1244A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print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1 - Cadastrar Peça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55AA3892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proofErr w:type="gramStart"/>
            <w:r w:rsidRPr="00B1244A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print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2 - Consultar Peça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7E490E14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proofErr w:type="gramStart"/>
            <w:r w:rsidRPr="00B1244A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print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3 - Remover Peça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53AE1BB0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proofErr w:type="gramStart"/>
            <w:r w:rsidRPr="00B1244A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print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4 - Sair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596903AE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proofErr w:type="spellStart"/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opcao</w:t>
            </w:r>
            <w:proofErr w:type="spellEnd"/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B1244A">
              <w:rPr>
                <w:rFonts w:ascii="Consolas" w:eastAsia="Times New Roman" w:hAnsi="Consolas" w:cs="Times New Roman"/>
                <w:color w:val="8BE9FD"/>
                <w:sz w:val="21"/>
                <w:szCs w:val="21"/>
              </w:rPr>
              <w:t>int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B1244A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input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Digite a opção desejada: 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))</w:t>
            </w:r>
          </w:p>
          <w:p w14:paraId="2CBF14C3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if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opcao</w:t>
            </w:r>
            <w:proofErr w:type="spellEnd"/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==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B1244A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1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:</w:t>
            </w:r>
          </w:p>
          <w:p w14:paraId="398C3B8E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B1244A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cadastrarPeca</w:t>
            </w:r>
            <w:proofErr w:type="spellEnd"/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53D591B3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elif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opcao</w:t>
            </w:r>
            <w:proofErr w:type="spellEnd"/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==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B1244A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2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:</w:t>
            </w:r>
          </w:p>
          <w:p w14:paraId="43435512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B1244A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consultarPeca</w:t>
            </w:r>
            <w:proofErr w:type="spellEnd"/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0923739A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elif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opcao</w:t>
            </w:r>
            <w:proofErr w:type="spellEnd"/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==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B1244A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3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:</w:t>
            </w:r>
          </w:p>
          <w:p w14:paraId="3016892D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B1244A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removerPeca</w:t>
            </w:r>
            <w:proofErr w:type="spellEnd"/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6B995FF5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elif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opcao</w:t>
            </w:r>
            <w:proofErr w:type="spellEnd"/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==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B1244A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4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:</w:t>
            </w:r>
          </w:p>
          <w:p w14:paraId="76032752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proofErr w:type="gramStart"/>
            <w:r w:rsidRPr="00B1244A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print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\</w:t>
            </w:r>
            <w:proofErr w:type="spellStart"/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n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Saindo</w:t>
            </w:r>
            <w:proofErr w:type="spellEnd"/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...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72087597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break</w:t>
            </w:r>
          </w:p>
          <w:p w14:paraId="499404FC" w14:textId="77777777" w:rsidR="00B1244A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else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:</w:t>
            </w:r>
          </w:p>
          <w:p w14:paraId="11A2C282" w14:textId="5F0CDC94" w:rsidR="00D05CCE" w:rsidRPr="00B1244A" w:rsidRDefault="00B1244A" w:rsidP="00B1244A">
            <w:pPr>
              <w:shd w:val="clear" w:color="auto" w:fill="282A36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proofErr w:type="gramStart"/>
            <w:r w:rsidRPr="00B1244A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print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\</w:t>
            </w:r>
            <w:proofErr w:type="spellStart"/>
            <w:r w:rsidRPr="00B1244A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n</w:t>
            </w:r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Opção</w:t>
            </w:r>
            <w:proofErr w:type="spellEnd"/>
            <w:r w:rsidRPr="00B1244A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 inválida. Tente novamente.</w:t>
            </w:r>
            <w:r w:rsidRPr="00B1244A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B1244A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</w:tc>
      </w:tr>
      <w:tr w:rsidR="00D05CCE" w14:paraId="2EAD17CD" w14:textId="77777777" w:rsidTr="008C22B6">
        <w:tc>
          <w:tcPr>
            <w:tcW w:w="9716" w:type="dxa"/>
          </w:tcPr>
          <w:p w14:paraId="105BD954" w14:textId="2C4D1402" w:rsidR="00D05CCE" w:rsidRDefault="00D05CCE" w:rsidP="009C1484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lastRenderedPageBreak/>
              <w:t>Saída do Console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CB7CF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IMAGEM</w:t>
            </w:r>
            <w:r w:rsidR="006167AD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– PRINT DA TELA</w:t>
            </w:r>
            <w:r w:rsidR="00CB7CF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)</w:t>
            </w:r>
          </w:p>
        </w:tc>
      </w:tr>
      <w:tr w:rsidR="00D05CCE" w14:paraId="08E4E206" w14:textId="77777777" w:rsidTr="008C22B6">
        <w:tc>
          <w:tcPr>
            <w:tcW w:w="9716" w:type="dxa"/>
          </w:tcPr>
          <w:p w14:paraId="5FA56BF2" w14:textId="77777777" w:rsidR="00AD5E0F" w:rsidRDefault="00B1244A" w:rsidP="000814F5">
            <w:pPr>
              <w:ind w:firstLine="0"/>
              <w:jc w:val="left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0C34CAE0" wp14:editId="6057AAE5">
                  <wp:extent cx="6032500" cy="6742430"/>
                  <wp:effectExtent l="0" t="0" r="6350" b="1270"/>
                  <wp:docPr id="14807017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070179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500" cy="6742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AFF5ED" w14:textId="77777777" w:rsidR="00B1244A" w:rsidRDefault="00B1244A" w:rsidP="000814F5">
            <w:pPr>
              <w:ind w:firstLine="0"/>
              <w:jc w:val="left"/>
              <w:rPr>
                <w:rFonts w:eastAsia="Times New Roman"/>
                <w:color w:val="FF0000"/>
                <w:sz w:val="40"/>
                <w:szCs w:val="40"/>
              </w:rPr>
            </w:pPr>
          </w:p>
          <w:p w14:paraId="08489B9D" w14:textId="77777777" w:rsidR="00B1244A" w:rsidRDefault="00B1244A" w:rsidP="000814F5">
            <w:pPr>
              <w:ind w:firstLine="0"/>
              <w:jc w:val="left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9B7F7A" wp14:editId="047658DF">
                  <wp:extent cx="6032500" cy="2903855"/>
                  <wp:effectExtent l="0" t="0" r="6350" b="0"/>
                  <wp:docPr id="89856350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56350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500" cy="290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19AF78" w14:textId="77777777" w:rsidR="00B1244A" w:rsidRDefault="00B1244A" w:rsidP="000814F5">
            <w:pPr>
              <w:ind w:firstLine="0"/>
              <w:jc w:val="left"/>
              <w:rPr>
                <w:rFonts w:eastAsia="Times New Roman"/>
                <w:color w:val="FF0000"/>
                <w:sz w:val="40"/>
                <w:szCs w:val="40"/>
              </w:rPr>
            </w:pPr>
          </w:p>
          <w:p w14:paraId="4621B1E4" w14:textId="77777777" w:rsidR="00B1244A" w:rsidRDefault="00B1244A" w:rsidP="000814F5">
            <w:pPr>
              <w:ind w:firstLine="0"/>
              <w:jc w:val="left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1479D5DD" wp14:editId="210E2A5F">
                  <wp:extent cx="6032500" cy="1913255"/>
                  <wp:effectExtent l="0" t="0" r="6350" b="0"/>
                  <wp:docPr id="169542746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5427468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500" cy="1913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78445A" w14:textId="77777777" w:rsidR="00B1244A" w:rsidRDefault="00B1244A" w:rsidP="000814F5">
            <w:pPr>
              <w:ind w:firstLine="0"/>
              <w:jc w:val="left"/>
              <w:rPr>
                <w:rFonts w:eastAsia="Times New Roman"/>
                <w:color w:val="FF0000"/>
                <w:sz w:val="40"/>
                <w:szCs w:val="40"/>
              </w:rPr>
            </w:pPr>
          </w:p>
          <w:p w14:paraId="03B1EACF" w14:textId="77777777" w:rsidR="00B1244A" w:rsidRDefault="00B1244A" w:rsidP="000814F5">
            <w:pPr>
              <w:ind w:firstLine="0"/>
              <w:jc w:val="left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3B9E0505" wp14:editId="383361E4">
                  <wp:extent cx="6032500" cy="1707515"/>
                  <wp:effectExtent l="0" t="0" r="6350" b="6985"/>
                  <wp:docPr id="105918327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18327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500" cy="170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80EAE7" w14:textId="77777777" w:rsidR="00B1244A" w:rsidRDefault="00B1244A" w:rsidP="000814F5">
            <w:pPr>
              <w:ind w:firstLine="0"/>
              <w:jc w:val="left"/>
              <w:rPr>
                <w:rFonts w:eastAsia="Times New Roman"/>
                <w:color w:val="FF0000"/>
                <w:sz w:val="40"/>
                <w:szCs w:val="40"/>
              </w:rPr>
            </w:pPr>
          </w:p>
          <w:p w14:paraId="4176E2BA" w14:textId="6920258A" w:rsidR="00B1244A" w:rsidRPr="001E7CAB" w:rsidRDefault="00B1244A" w:rsidP="000814F5">
            <w:pPr>
              <w:ind w:firstLine="0"/>
              <w:jc w:val="left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14D08A3" wp14:editId="5350FF19">
                  <wp:extent cx="6032500" cy="4265930"/>
                  <wp:effectExtent l="0" t="0" r="6350" b="1270"/>
                  <wp:docPr id="167103913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103913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500" cy="426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BFBB99" w14:textId="302685EF" w:rsidR="00D05CCE" w:rsidRDefault="00D05CCE" w:rsidP="00D05CCE">
      <w:pPr>
        <w:ind w:firstLine="0"/>
      </w:pPr>
    </w:p>
    <w:sectPr w:rsidR="00D05CCE" w:rsidSect="0011171E">
      <w:headerReference w:type="default" r:id="rId26"/>
      <w:footerReference w:type="default" r:id="rId27"/>
      <w:pgSz w:w="11906" w:h="16838"/>
      <w:pgMar w:top="1440" w:right="1080" w:bottom="1440" w:left="1080" w:header="709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EF057" w14:textId="77777777" w:rsidR="00944B90" w:rsidRDefault="00944B90" w:rsidP="00B5761D">
      <w:r>
        <w:separator/>
      </w:r>
    </w:p>
    <w:p w14:paraId="1D772A13" w14:textId="77777777" w:rsidR="00944B90" w:rsidRDefault="00944B90" w:rsidP="00B5761D"/>
    <w:p w14:paraId="7F95E707" w14:textId="77777777" w:rsidR="00944B90" w:rsidRDefault="00944B90" w:rsidP="00B5761D"/>
  </w:endnote>
  <w:endnote w:type="continuationSeparator" w:id="0">
    <w:p w14:paraId="33AE4A23" w14:textId="77777777" w:rsidR="00944B90" w:rsidRDefault="00944B90" w:rsidP="00B5761D">
      <w:r>
        <w:continuationSeparator/>
      </w:r>
    </w:p>
    <w:p w14:paraId="405EFE13" w14:textId="77777777" w:rsidR="00944B90" w:rsidRDefault="00944B90" w:rsidP="00B5761D"/>
    <w:p w14:paraId="1746052F" w14:textId="77777777" w:rsidR="00944B90" w:rsidRDefault="00944B90" w:rsidP="00B5761D"/>
  </w:endnote>
  <w:endnote w:type="continuationNotice" w:id="1">
    <w:p w14:paraId="11D3C9E8" w14:textId="77777777" w:rsidR="00944B90" w:rsidRDefault="00944B9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068754"/>
      <w:docPartObj>
        <w:docPartGallery w:val="Page Numbers (Bottom of Page)"/>
        <w:docPartUnique/>
      </w:docPartObj>
    </w:sdtPr>
    <w:sdtEndPr>
      <w:rPr>
        <w:color w:val="F5A607"/>
      </w:rPr>
    </w:sdtEndPr>
    <w:sdtContent>
      <w:p w14:paraId="5EEEC14D" w14:textId="773D9400" w:rsidR="009B17A9" w:rsidRDefault="009B17A9" w:rsidP="00D2799E">
        <w:pPr>
          <w:pStyle w:val="Rodap"/>
          <w:tabs>
            <w:tab w:val="clear" w:pos="4252"/>
            <w:tab w:val="center" w:pos="5220"/>
          </w:tabs>
          <w:ind w:firstLine="0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78F3F07" wp14:editId="205E11DE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-96578</wp:posOffset>
                  </wp:positionV>
                  <wp:extent cx="6171631" cy="45719"/>
                  <wp:effectExtent l="38100" t="0" r="76835" b="12065"/>
                  <wp:wrapSquare wrapText="bothSides"/>
                  <wp:docPr id="41" name="Fluxograma: Decisão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71631" cy="45719"/>
                          </a:xfrm>
                          <a:prstGeom prst="flowChartDecision">
                            <a:avLst/>
                          </a:prstGeom>
                          <a:solidFill>
                            <a:srgbClr val="113162"/>
                          </a:solidFill>
                          <a:ln w="9525">
                            <a:solidFill>
                              <a:srgbClr val="11316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56E06F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41" o:spid="_x0000_s1026" type="#_x0000_t110" style="position:absolute;margin-left:-.2pt;margin-top:-7.6pt;width:485.9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" fillcolor="#113162" strokecolor="#113162">
                  <w10:wrap type="square"/>
                </v:shape>
              </w:pict>
            </mc:Fallback>
          </mc:AlternateContent>
        </w:r>
      </w:p>
      <w:p w14:paraId="087A91AD" w14:textId="15FAB45B" w:rsidR="009B17A9" w:rsidRPr="00D2799E" w:rsidRDefault="009B17A9" w:rsidP="00D2799E">
        <w:pPr>
          <w:pStyle w:val="Rodap"/>
          <w:ind w:firstLine="0"/>
          <w:jc w:val="center"/>
          <w:rPr>
            <w:color w:val="F5A607"/>
          </w:rPr>
        </w:pPr>
        <w:r w:rsidRPr="00D2799E">
          <w:rPr>
            <w:color w:val="F5A607"/>
          </w:rPr>
          <w:fldChar w:fldCharType="begin"/>
        </w:r>
        <w:r w:rsidRPr="00D2799E">
          <w:rPr>
            <w:color w:val="F5A607"/>
          </w:rPr>
          <w:instrText>PAGE    \* MERGEFORMAT</w:instrText>
        </w:r>
        <w:r w:rsidRPr="00D2799E">
          <w:rPr>
            <w:color w:val="F5A607"/>
          </w:rPr>
          <w:fldChar w:fldCharType="separate"/>
        </w:r>
        <w:r w:rsidRPr="00D2799E">
          <w:rPr>
            <w:color w:val="F5A607"/>
          </w:rPr>
          <w:t>2</w:t>
        </w:r>
        <w:r w:rsidRPr="00D2799E">
          <w:rPr>
            <w:color w:val="F5A607"/>
          </w:rPr>
          <w:fldChar w:fldCharType="end"/>
        </w:r>
      </w:p>
    </w:sdtContent>
  </w:sdt>
  <w:p w14:paraId="4AC759CF" w14:textId="1CF32997" w:rsidR="009B17A9" w:rsidRPr="00955E07" w:rsidRDefault="009B17A9" w:rsidP="005C35CA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97353" w14:textId="77777777" w:rsidR="00944B90" w:rsidRDefault="00944B90" w:rsidP="00B5761D">
      <w:r>
        <w:separator/>
      </w:r>
    </w:p>
    <w:p w14:paraId="67EA0826" w14:textId="77777777" w:rsidR="00944B90" w:rsidRDefault="00944B90" w:rsidP="00B5761D"/>
    <w:p w14:paraId="18478135" w14:textId="77777777" w:rsidR="00944B90" w:rsidRDefault="00944B90" w:rsidP="00B5761D"/>
  </w:footnote>
  <w:footnote w:type="continuationSeparator" w:id="0">
    <w:p w14:paraId="1F3308A3" w14:textId="77777777" w:rsidR="00944B90" w:rsidRDefault="00944B90" w:rsidP="00B5761D">
      <w:r>
        <w:continuationSeparator/>
      </w:r>
    </w:p>
    <w:p w14:paraId="03DF1A87" w14:textId="77777777" w:rsidR="00944B90" w:rsidRDefault="00944B90" w:rsidP="00B5761D"/>
    <w:p w14:paraId="21096132" w14:textId="77777777" w:rsidR="00944B90" w:rsidRDefault="00944B90" w:rsidP="00B5761D"/>
  </w:footnote>
  <w:footnote w:type="continuationNotice" w:id="1">
    <w:p w14:paraId="2F283F51" w14:textId="77777777" w:rsidR="00944B90" w:rsidRDefault="00944B9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38076" w14:textId="497EC81F" w:rsidR="009B17A9" w:rsidRDefault="009B17A9" w:rsidP="007B06F8">
    <w:pPr>
      <w:pStyle w:val="CabealhodoSumrio"/>
    </w:pPr>
    <w:r>
      <w:rPr>
        <w:noProof/>
      </w:rPr>
      <w:drawing>
        <wp:anchor distT="0" distB="0" distL="114300" distR="114300" simplePos="0" relativeHeight="251640320" behindDoc="0" locked="0" layoutInCell="1" allowOverlap="1" wp14:anchorId="4994228F" wp14:editId="16D52EB0">
          <wp:simplePos x="0" y="0"/>
          <wp:positionH relativeFrom="column">
            <wp:posOffset>-19026</wp:posOffset>
          </wp:positionH>
          <wp:positionV relativeFrom="paragraph">
            <wp:posOffset>-338970</wp:posOffset>
          </wp:positionV>
          <wp:extent cx="3197225" cy="659765"/>
          <wp:effectExtent l="0" t="0" r="3175" b="6985"/>
          <wp:wrapSquare wrapText="bothSides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7225" cy="659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F0D05">
      <w:t>Caderno de Respostas</w:t>
    </w:r>
    <w:r>
      <w:t xml:space="preserve"> d</w:t>
    </w:r>
    <w:r w:rsidR="006F0D05">
      <w:t>a</w:t>
    </w:r>
    <w:r>
      <w:t xml:space="preserve"> Atividade Prática de </w:t>
    </w:r>
    <w:r w:rsidR="00EF7082">
      <w:t>Lógica de Programação e Algoritmos.</w:t>
    </w:r>
  </w:p>
  <w:p w14:paraId="2449EB30" w14:textId="01FF279D" w:rsidR="009B17A9" w:rsidRDefault="009B17A9" w:rsidP="00947280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727360" behindDoc="0" locked="0" layoutInCell="1" allowOverlap="1" wp14:anchorId="648F91CD" wp14:editId="3C46A2BA">
              <wp:simplePos x="0" y="0"/>
              <wp:positionH relativeFrom="column">
                <wp:posOffset>6350</wp:posOffset>
              </wp:positionH>
              <wp:positionV relativeFrom="paragraph">
                <wp:posOffset>85090</wp:posOffset>
              </wp:positionV>
              <wp:extent cx="6165215" cy="45085"/>
              <wp:effectExtent l="0" t="0" r="6985" b="0"/>
              <wp:wrapNone/>
              <wp:docPr id="16" name="Retângul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65215" cy="45085"/>
                      </a:xfrm>
                      <a:prstGeom prst="rect">
                        <a:avLst/>
                      </a:prstGeom>
                      <a:solidFill>
                        <a:srgbClr val="F5A60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C484DE" id="Retângulo 16" o:spid="_x0000_s1026" style="position:absolute;margin-left:.5pt;margin-top:6.7pt;width:485.45pt;height:3.5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" fillcolor="#f5a607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26252"/>
    <w:multiLevelType w:val="hybridMultilevel"/>
    <w:tmpl w:val="DD00E3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43464"/>
    <w:multiLevelType w:val="hybridMultilevel"/>
    <w:tmpl w:val="F9B080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1">
      <w:start w:val="1"/>
      <w:numFmt w:val="decimal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E574B"/>
    <w:multiLevelType w:val="hybridMultilevel"/>
    <w:tmpl w:val="DD00E3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140F2"/>
    <w:multiLevelType w:val="hybridMultilevel"/>
    <w:tmpl w:val="DD00E3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06256"/>
    <w:multiLevelType w:val="hybridMultilevel"/>
    <w:tmpl w:val="DD00E3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65700">
    <w:abstractNumId w:val="0"/>
  </w:num>
  <w:num w:numId="2" w16cid:durableId="1256784913">
    <w:abstractNumId w:val="2"/>
  </w:num>
  <w:num w:numId="3" w16cid:durableId="1123305403">
    <w:abstractNumId w:val="4"/>
  </w:num>
  <w:num w:numId="4" w16cid:durableId="59837121">
    <w:abstractNumId w:val="3"/>
  </w:num>
  <w:num w:numId="5" w16cid:durableId="217594521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5C0"/>
    <w:rsid w:val="00000943"/>
    <w:rsid w:val="00000E59"/>
    <w:rsid w:val="00000EC3"/>
    <w:rsid w:val="0000143C"/>
    <w:rsid w:val="00002A30"/>
    <w:rsid w:val="00002B60"/>
    <w:rsid w:val="00002E07"/>
    <w:rsid w:val="00002FD5"/>
    <w:rsid w:val="00003606"/>
    <w:rsid w:val="000041AF"/>
    <w:rsid w:val="00004769"/>
    <w:rsid w:val="00006459"/>
    <w:rsid w:val="00006DF1"/>
    <w:rsid w:val="00010C90"/>
    <w:rsid w:val="00011A0B"/>
    <w:rsid w:val="000132FF"/>
    <w:rsid w:val="00015B61"/>
    <w:rsid w:val="0001655E"/>
    <w:rsid w:val="00016740"/>
    <w:rsid w:val="00020016"/>
    <w:rsid w:val="00022100"/>
    <w:rsid w:val="00022E78"/>
    <w:rsid w:val="00025E5E"/>
    <w:rsid w:val="0002665B"/>
    <w:rsid w:val="000266E3"/>
    <w:rsid w:val="00031240"/>
    <w:rsid w:val="000340E5"/>
    <w:rsid w:val="00034532"/>
    <w:rsid w:val="00035DC5"/>
    <w:rsid w:val="0003600E"/>
    <w:rsid w:val="00036D24"/>
    <w:rsid w:val="000379B1"/>
    <w:rsid w:val="000379B4"/>
    <w:rsid w:val="00037EF3"/>
    <w:rsid w:val="00040B17"/>
    <w:rsid w:val="000415FF"/>
    <w:rsid w:val="00042480"/>
    <w:rsid w:val="0004321A"/>
    <w:rsid w:val="000457F7"/>
    <w:rsid w:val="00045FF3"/>
    <w:rsid w:val="00046C87"/>
    <w:rsid w:val="000479C1"/>
    <w:rsid w:val="0005040A"/>
    <w:rsid w:val="00050CC4"/>
    <w:rsid w:val="00052394"/>
    <w:rsid w:val="0005276B"/>
    <w:rsid w:val="0005307D"/>
    <w:rsid w:val="00054080"/>
    <w:rsid w:val="000548CB"/>
    <w:rsid w:val="00055E82"/>
    <w:rsid w:val="00056244"/>
    <w:rsid w:val="0005682D"/>
    <w:rsid w:val="00057000"/>
    <w:rsid w:val="000604B3"/>
    <w:rsid w:val="0006452B"/>
    <w:rsid w:val="00065440"/>
    <w:rsid w:val="00070775"/>
    <w:rsid w:val="0007156F"/>
    <w:rsid w:val="00073CED"/>
    <w:rsid w:val="00074CD1"/>
    <w:rsid w:val="000751EC"/>
    <w:rsid w:val="00075700"/>
    <w:rsid w:val="00076754"/>
    <w:rsid w:val="00077D2E"/>
    <w:rsid w:val="0008026A"/>
    <w:rsid w:val="000814F5"/>
    <w:rsid w:val="000815CC"/>
    <w:rsid w:val="000816FC"/>
    <w:rsid w:val="00082010"/>
    <w:rsid w:val="00082A10"/>
    <w:rsid w:val="00085A46"/>
    <w:rsid w:val="00085A92"/>
    <w:rsid w:val="00085B3C"/>
    <w:rsid w:val="00087278"/>
    <w:rsid w:val="00087861"/>
    <w:rsid w:val="00090AF7"/>
    <w:rsid w:val="00091221"/>
    <w:rsid w:val="00093299"/>
    <w:rsid w:val="000932A1"/>
    <w:rsid w:val="000933DD"/>
    <w:rsid w:val="0009455B"/>
    <w:rsid w:val="0009650A"/>
    <w:rsid w:val="00096AAF"/>
    <w:rsid w:val="00097691"/>
    <w:rsid w:val="00097996"/>
    <w:rsid w:val="000A13AF"/>
    <w:rsid w:val="000A13C3"/>
    <w:rsid w:val="000A1CB8"/>
    <w:rsid w:val="000A3133"/>
    <w:rsid w:val="000A3D1C"/>
    <w:rsid w:val="000A507A"/>
    <w:rsid w:val="000A5F37"/>
    <w:rsid w:val="000A6589"/>
    <w:rsid w:val="000A79B9"/>
    <w:rsid w:val="000A7D6F"/>
    <w:rsid w:val="000B01C7"/>
    <w:rsid w:val="000B02DA"/>
    <w:rsid w:val="000B05B3"/>
    <w:rsid w:val="000B22A8"/>
    <w:rsid w:val="000B2CFD"/>
    <w:rsid w:val="000B34F6"/>
    <w:rsid w:val="000B40CF"/>
    <w:rsid w:val="000B4F8D"/>
    <w:rsid w:val="000B543C"/>
    <w:rsid w:val="000B73B2"/>
    <w:rsid w:val="000B760D"/>
    <w:rsid w:val="000B76A6"/>
    <w:rsid w:val="000B7E6E"/>
    <w:rsid w:val="000C0DEC"/>
    <w:rsid w:val="000C1795"/>
    <w:rsid w:val="000C2C41"/>
    <w:rsid w:val="000C332D"/>
    <w:rsid w:val="000C332F"/>
    <w:rsid w:val="000C6A6D"/>
    <w:rsid w:val="000C6B2C"/>
    <w:rsid w:val="000C754F"/>
    <w:rsid w:val="000C75FC"/>
    <w:rsid w:val="000D0A61"/>
    <w:rsid w:val="000D0DC5"/>
    <w:rsid w:val="000D13C3"/>
    <w:rsid w:val="000D1427"/>
    <w:rsid w:val="000D1DDA"/>
    <w:rsid w:val="000D2464"/>
    <w:rsid w:val="000D285F"/>
    <w:rsid w:val="000D28BC"/>
    <w:rsid w:val="000D29F7"/>
    <w:rsid w:val="000D34DE"/>
    <w:rsid w:val="000D37AD"/>
    <w:rsid w:val="000D3FE1"/>
    <w:rsid w:val="000D4784"/>
    <w:rsid w:val="000D48CE"/>
    <w:rsid w:val="000D4E5E"/>
    <w:rsid w:val="000D53F3"/>
    <w:rsid w:val="000D5D97"/>
    <w:rsid w:val="000D6586"/>
    <w:rsid w:val="000D7178"/>
    <w:rsid w:val="000D75F9"/>
    <w:rsid w:val="000E03AB"/>
    <w:rsid w:val="000E19B5"/>
    <w:rsid w:val="000E22E6"/>
    <w:rsid w:val="000E313C"/>
    <w:rsid w:val="000E4B75"/>
    <w:rsid w:val="000E57A8"/>
    <w:rsid w:val="000E5E27"/>
    <w:rsid w:val="000E61AE"/>
    <w:rsid w:val="000E64F3"/>
    <w:rsid w:val="000E6593"/>
    <w:rsid w:val="000F09BC"/>
    <w:rsid w:val="000F16EF"/>
    <w:rsid w:val="000F1855"/>
    <w:rsid w:val="000F19B4"/>
    <w:rsid w:val="000F1FBA"/>
    <w:rsid w:val="000F274D"/>
    <w:rsid w:val="000F41F9"/>
    <w:rsid w:val="000F45D1"/>
    <w:rsid w:val="000F6AC4"/>
    <w:rsid w:val="000F6B7B"/>
    <w:rsid w:val="000F6D6D"/>
    <w:rsid w:val="000F6DDA"/>
    <w:rsid w:val="000F71CA"/>
    <w:rsid w:val="001000E1"/>
    <w:rsid w:val="00100429"/>
    <w:rsid w:val="00100D7C"/>
    <w:rsid w:val="001012F6"/>
    <w:rsid w:val="001026DD"/>
    <w:rsid w:val="00103486"/>
    <w:rsid w:val="001039AF"/>
    <w:rsid w:val="00105B62"/>
    <w:rsid w:val="001063AF"/>
    <w:rsid w:val="00106B1D"/>
    <w:rsid w:val="0010753D"/>
    <w:rsid w:val="0011171E"/>
    <w:rsid w:val="001129BE"/>
    <w:rsid w:val="00113263"/>
    <w:rsid w:val="00113353"/>
    <w:rsid w:val="00113435"/>
    <w:rsid w:val="00113633"/>
    <w:rsid w:val="00114202"/>
    <w:rsid w:val="00114E6F"/>
    <w:rsid w:val="001159DF"/>
    <w:rsid w:val="00117A92"/>
    <w:rsid w:val="00117FDE"/>
    <w:rsid w:val="0012034E"/>
    <w:rsid w:val="00121EEA"/>
    <w:rsid w:val="00123122"/>
    <w:rsid w:val="001234A2"/>
    <w:rsid w:val="00123794"/>
    <w:rsid w:val="00123988"/>
    <w:rsid w:val="00123996"/>
    <w:rsid w:val="00124907"/>
    <w:rsid w:val="001252DB"/>
    <w:rsid w:val="00127B88"/>
    <w:rsid w:val="00127C1D"/>
    <w:rsid w:val="00132366"/>
    <w:rsid w:val="001337CC"/>
    <w:rsid w:val="001348B4"/>
    <w:rsid w:val="00135268"/>
    <w:rsid w:val="001354E4"/>
    <w:rsid w:val="00135ACE"/>
    <w:rsid w:val="0013732A"/>
    <w:rsid w:val="00137463"/>
    <w:rsid w:val="00137A1A"/>
    <w:rsid w:val="001406A0"/>
    <w:rsid w:val="00141363"/>
    <w:rsid w:val="00141AAB"/>
    <w:rsid w:val="00142418"/>
    <w:rsid w:val="00143378"/>
    <w:rsid w:val="00143CA6"/>
    <w:rsid w:val="00145747"/>
    <w:rsid w:val="0014675A"/>
    <w:rsid w:val="00146B12"/>
    <w:rsid w:val="00150524"/>
    <w:rsid w:val="00150E93"/>
    <w:rsid w:val="00153241"/>
    <w:rsid w:val="0015386A"/>
    <w:rsid w:val="00153A01"/>
    <w:rsid w:val="00154578"/>
    <w:rsid w:val="0015516D"/>
    <w:rsid w:val="00155ACF"/>
    <w:rsid w:val="00156E7A"/>
    <w:rsid w:val="001570BA"/>
    <w:rsid w:val="00157909"/>
    <w:rsid w:val="00157FA0"/>
    <w:rsid w:val="00160F97"/>
    <w:rsid w:val="00161920"/>
    <w:rsid w:val="001633C8"/>
    <w:rsid w:val="001642E8"/>
    <w:rsid w:val="00164C54"/>
    <w:rsid w:val="001661D9"/>
    <w:rsid w:val="0016655A"/>
    <w:rsid w:val="00166D57"/>
    <w:rsid w:val="0016716F"/>
    <w:rsid w:val="00167553"/>
    <w:rsid w:val="00170C6E"/>
    <w:rsid w:val="001711C6"/>
    <w:rsid w:val="00171394"/>
    <w:rsid w:val="00172824"/>
    <w:rsid w:val="00174593"/>
    <w:rsid w:val="0017527D"/>
    <w:rsid w:val="00175AC9"/>
    <w:rsid w:val="001760E7"/>
    <w:rsid w:val="00176B4C"/>
    <w:rsid w:val="00180B22"/>
    <w:rsid w:val="00180BBB"/>
    <w:rsid w:val="00181595"/>
    <w:rsid w:val="00181BA3"/>
    <w:rsid w:val="00181D80"/>
    <w:rsid w:val="00183AD5"/>
    <w:rsid w:val="00183E02"/>
    <w:rsid w:val="00184447"/>
    <w:rsid w:val="00184876"/>
    <w:rsid w:val="00185577"/>
    <w:rsid w:val="00186534"/>
    <w:rsid w:val="00186D1D"/>
    <w:rsid w:val="00190949"/>
    <w:rsid w:val="00190ABE"/>
    <w:rsid w:val="00190AF7"/>
    <w:rsid w:val="001914B0"/>
    <w:rsid w:val="00191DB2"/>
    <w:rsid w:val="00193079"/>
    <w:rsid w:val="00193343"/>
    <w:rsid w:val="00194839"/>
    <w:rsid w:val="00194C02"/>
    <w:rsid w:val="00194CAB"/>
    <w:rsid w:val="00196C70"/>
    <w:rsid w:val="001977CD"/>
    <w:rsid w:val="0019781C"/>
    <w:rsid w:val="00197998"/>
    <w:rsid w:val="00197CB9"/>
    <w:rsid w:val="001A0CC5"/>
    <w:rsid w:val="001A2EBC"/>
    <w:rsid w:val="001A3D53"/>
    <w:rsid w:val="001A43DB"/>
    <w:rsid w:val="001A43F4"/>
    <w:rsid w:val="001A4D0A"/>
    <w:rsid w:val="001A6B32"/>
    <w:rsid w:val="001A6E74"/>
    <w:rsid w:val="001A721B"/>
    <w:rsid w:val="001A72B4"/>
    <w:rsid w:val="001A7A37"/>
    <w:rsid w:val="001B04A3"/>
    <w:rsid w:val="001B1FE2"/>
    <w:rsid w:val="001B2BED"/>
    <w:rsid w:val="001B3A41"/>
    <w:rsid w:val="001B4507"/>
    <w:rsid w:val="001B4BDB"/>
    <w:rsid w:val="001B50E5"/>
    <w:rsid w:val="001B55CE"/>
    <w:rsid w:val="001B5D41"/>
    <w:rsid w:val="001B6BBE"/>
    <w:rsid w:val="001B7F79"/>
    <w:rsid w:val="001C0CAA"/>
    <w:rsid w:val="001C140D"/>
    <w:rsid w:val="001C2740"/>
    <w:rsid w:val="001C3531"/>
    <w:rsid w:val="001C4AD7"/>
    <w:rsid w:val="001D1B62"/>
    <w:rsid w:val="001D386C"/>
    <w:rsid w:val="001D4072"/>
    <w:rsid w:val="001D484B"/>
    <w:rsid w:val="001D4E7D"/>
    <w:rsid w:val="001D5ED8"/>
    <w:rsid w:val="001D745E"/>
    <w:rsid w:val="001E0BDB"/>
    <w:rsid w:val="001E1126"/>
    <w:rsid w:val="001E1380"/>
    <w:rsid w:val="001E266D"/>
    <w:rsid w:val="001E345A"/>
    <w:rsid w:val="001E3D5C"/>
    <w:rsid w:val="001E44C4"/>
    <w:rsid w:val="001E4AF5"/>
    <w:rsid w:val="001E4FA4"/>
    <w:rsid w:val="001E65C0"/>
    <w:rsid w:val="001E7CAB"/>
    <w:rsid w:val="001F1B57"/>
    <w:rsid w:val="001F21D7"/>
    <w:rsid w:val="001F220F"/>
    <w:rsid w:val="001F3BCF"/>
    <w:rsid w:val="001F533D"/>
    <w:rsid w:val="001F65BA"/>
    <w:rsid w:val="001F6656"/>
    <w:rsid w:val="001F6A9F"/>
    <w:rsid w:val="001F7025"/>
    <w:rsid w:val="001F7851"/>
    <w:rsid w:val="001F78C9"/>
    <w:rsid w:val="00200303"/>
    <w:rsid w:val="0020135A"/>
    <w:rsid w:val="002020E8"/>
    <w:rsid w:val="002053B3"/>
    <w:rsid w:val="00205776"/>
    <w:rsid w:val="00211E95"/>
    <w:rsid w:val="002125E9"/>
    <w:rsid w:val="00214895"/>
    <w:rsid w:val="00214BDA"/>
    <w:rsid w:val="00215037"/>
    <w:rsid w:val="00215EA9"/>
    <w:rsid w:val="002168F0"/>
    <w:rsid w:val="00217343"/>
    <w:rsid w:val="00217558"/>
    <w:rsid w:val="00217992"/>
    <w:rsid w:val="00220AE4"/>
    <w:rsid w:val="00220BF8"/>
    <w:rsid w:val="00221360"/>
    <w:rsid w:val="0022432C"/>
    <w:rsid w:val="00224940"/>
    <w:rsid w:val="00224C37"/>
    <w:rsid w:val="002252E4"/>
    <w:rsid w:val="002253CA"/>
    <w:rsid w:val="002259C7"/>
    <w:rsid w:val="00226404"/>
    <w:rsid w:val="002269D3"/>
    <w:rsid w:val="0022766E"/>
    <w:rsid w:val="002318B9"/>
    <w:rsid w:val="00231FE4"/>
    <w:rsid w:val="002323F7"/>
    <w:rsid w:val="00233085"/>
    <w:rsid w:val="002340F6"/>
    <w:rsid w:val="002350A6"/>
    <w:rsid w:val="00236192"/>
    <w:rsid w:val="0023637E"/>
    <w:rsid w:val="002366A6"/>
    <w:rsid w:val="002404E5"/>
    <w:rsid w:val="002410DE"/>
    <w:rsid w:val="002424ED"/>
    <w:rsid w:val="0024250E"/>
    <w:rsid w:val="0024377E"/>
    <w:rsid w:val="0024456F"/>
    <w:rsid w:val="0025192E"/>
    <w:rsid w:val="002519A2"/>
    <w:rsid w:val="00251A05"/>
    <w:rsid w:val="00251D49"/>
    <w:rsid w:val="00251DCD"/>
    <w:rsid w:val="002521AC"/>
    <w:rsid w:val="0025295E"/>
    <w:rsid w:val="00253D0B"/>
    <w:rsid w:val="00254C5D"/>
    <w:rsid w:val="00255330"/>
    <w:rsid w:val="002553C2"/>
    <w:rsid w:val="0025546F"/>
    <w:rsid w:val="00255498"/>
    <w:rsid w:val="00256552"/>
    <w:rsid w:val="0025729D"/>
    <w:rsid w:val="002573FC"/>
    <w:rsid w:val="002575B2"/>
    <w:rsid w:val="00257604"/>
    <w:rsid w:val="002577B7"/>
    <w:rsid w:val="0026164F"/>
    <w:rsid w:val="002623E7"/>
    <w:rsid w:val="002629FA"/>
    <w:rsid w:val="00262C45"/>
    <w:rsid w:val="002641B6"/>
    <w:rsid w:val="0026611E"/>
    <w:rsid w:val="00266CE6"/>
    <w:rsid w:val="00267266"/>
    <w:rsid w:val="0027085B"/>
    <w:rsid w:val="00271848"/>
    <w:rsid w:val="00272CEE"/>
    <w:rsid w:val="00273FC3"/>
    <w:rsid w:val="002743A3"/>
    <w:rsid w:val="00274F0C"/>
    <w:rsid w:val="00274FC9"/>
    <w:rsid w:val="002752E6"/>
    <w:rsid w:val="0027538C"/>
    <w:rsid w:val="00275DDA"/>
    <w:rsid w:val="00276537"/>
    <w:rsid w:val="00277C33"/>
    <w:rsid w:val="00280066"/>
    <w:rsid w:val="00282276"/>
    <w:rsid w:val="002822CA"/>
    <w:rsid w:val="00282476"/>
    <w:rsid w:val="00282C65"/>
    <w:rsid w:val="0028382E"/>
    <w:rsid w:val="00283843"/>
    <w:rsid w:val="0028494B"/>
    <w:rsid w:val="00286596"/>
    <w:rsid w:val="00287F8F"/>
    <w:rsid w:val="002907BA"/>
    <w:rsid w:val="00291CCB"/>
    <w:rsid w:val="00292724"/>
    <w:rsid w:val="00292C6A"/>
    <w:rsid w:val="00292E5B"/>
    <w:rsid w:val="00293461"/>
    <w:rsid w:val="002934CC"/>
    <w:rsid w:val="002934E9"/>
    <w:rsid w:val="002950FB"/>
    <w:rsid w:val="00295A4C"/>
    <w:rsid w:val="00296D68"/>
    <w:rsid w:val="00297C98"/>
    <w:rsid w:val="002A1051"/>
    <w:rsid w:val="002A1F53"/>
    <w:rsid w:val="002A2421"/>
    <w:rsid w:val="002A2DF1"/>
    <w:rsid w:val="002A3395"/>
    <w:rsid w:val="002A38EB"/>
    <w:rsid w:val="002A3BA5"/>
    <w:rsid w:val="002A3D7A"/>
    <w:rsid w:val="002A5221"/>
    <w:rsid w:val="002A52BD"/>
    <w:rsid w:val="002A5E2B"/>
    <w:rsid w:val="002A6F60"/>
    <w:rsid w:val="002A722D"/>
    <w:rsid w:val="002A76B6"/>
    <w:rsid w:val="002B04EF"/>
    <w:rsid w:val="002B0D72"/>
    <w:rsid w:val="002B0EEF"/>
    <w:rsid w:val="002B16CA"/>
    <w:rsid w:val="002B17C5"/>
    <w:rsid w:val="002B1B2D"/>
    <w:rsid w:val="002B3017"/>
    <w:rsid w:val="002B40B7"/>
    <w:rsid w:val="002B454F"/>
    <w:rsid w:val="002B5796"/>
    <w:rsid w:val="002B61A6"/>
    <w:rsid w:val="002B72BC"/>
    <w:rsid w:val="002C1ECA"/>
    <w:rsid w:val="002C2084"/>
    <w:rsid w:val="002C2457"/>
    <w:rsid w:val="002C28BB"/>
    <w:rsid w:val="002C2E9E"/>
    <w:rsid w:val="002C3875"/>
    <w:rsid w:val="002C4C34"/>
    <w:rsid w:val="002C4CDD"/>
    <w:rsid w:val="002C4EC5"/>
    <w:rsid w:val="002C6A4F"/>
    <w:rsid w:val="002C6F55"/>
    <w:rsid w:val="002C7186"/>
    <w:rsid w:val="002C7C69"/>
    <w:rsid w:val="002C7DBB"/>
    <w:rsid w:val="002D128A"/>
    <w:rsid w:val="002D141E"/>
    <w:rsid w:val="002D2547"/>
    <w:rsid w:val="002D25AF"/>
    <w:rsid w:val="002D3556"/>
    <w:rsid w:val="002D39C2"/>
    <w:rsid w:val="002D3EA3"/>
    <w:rsid w:val="002D439B"/>
    <w:rsid w:val="002D4A4E"/>
    <w:rsid w:val="002D4DE7"/>
    <w:rsid w:val="002D656A"/>
    <w:rsid w:val="002D6ACC"/>
    <w:rsid w:val="002D7410"/>
    <w:rsid w:val="002D7411"/>
    <w:rsid w:val="002D77FF"/>
    <w:rsid w:val="002D78BF"/>
    <w:rsid w:val="002E039A"/>
    <w:rsid w:val="002E052E"/>
    <w:rsid w:val="002E0DC1"/>
    <w:rsid w:val="002E1D8A"/>
    <w:rsid w:val="002E2228"/>
    <w:rsid w:val="002E2B03"/>
    <w:rsid w:val="002E48DE"/>
    <w:rsid w:val="002E57D8"/>
    <w:rsid w:val="002E6180"/>
    <w:rsid w:val="002E6DCC"/>
    <w:rsid w:val="002E7C41"/>
    <w:rsid w:val="002F1122"/>
    <w:rsid w:val="002F2DAF"/>
    <w:rsid w:val="002F34FC"/>
    <w:rsid w:val="002F3575"/>
    <w:rsid w:val="002F3ADC"/>
    <w:rsid w:val="002F3CE6"/>
    <w:rsid w:val="002F4331"/>
    <w:rsid w:val="002F561E"/>
    <w:rsid w:val="002F5F3F"/>
    <w:rsid w:val="002F6256"/>
    <w:rsid w:val="002F7875"/>
    <w:rsid w:val="002F7BA8"/>
    <w:rsid w:val="0030016B"/>
    <w:rsid w:val="00300786"/>
    <w:rsid w:val="0030080A"/>
    <w:rsid w:val="00301853"/>
    <w:rsid w:val="0030189E"/>
    <w:rsid w:val="00301CFE"/>
    <w:rsid w:val="0030301D"/>
    <w:rsid w:val="00303F9E"/>
    <w:rsid w:val="00306AE0"/>
    <w:rsid w:val="00306CB5"/>
    <w:rsid w:val="003070E5"/>
    <w:rsid w:val="003079C7"/>
    <w:rsid w:val="00310A72"/>
    <w:rsid w:val="00311A7E"/>
    <w:rsid w:val="00311B16"/>
    <w:rsid w:val="00311D4B"/>
    <w:rsid w:val="00312FB9"/>
    <w:rsid w:val="00313700"/>
    <w:rsid w:val="00313994"/>
    <w:rsid w:val="00313AE4"/>
    <w:rsid w:val="003144C2"/>
    <w:rsid w:val="003146F2"/>
    <w:rsid w:val="00315FC0"/>
    <w:rsid w:val="00316760"/>
    <w:rsid w:val="0031700A"/>
    <w:rsid w:val="003214EE"/>
    <w:rsid w:val="00322538"/>
    <w:rsid w:val="00322990"/>
    <w:rsid w:val="0032344F"/>
    <w:rsid w:val="00323723"/>
    <w:rsid w:val="00323948"/>
    <w:rsid w:val="00325256"/>
    <w:rsid w:val="00326593"/>
    <w:rsid w:val="00327334"/>
    <w:rsid w:val="0032749C"/>
    <w:rsid w:val="00330134"/>
    <w:rsid w:val="0033149E"/>
    <w:rsid w:val="0033290C"/>
    <w:rsid w:val="0033300C"/>
    <w:rsid w:val="00333030"/>
    <w:rsid w:val="00333B96"/>
    <w:rsid w:val="0033434D"/>
    <w:rsid w:val="00334824"/>
    <w:rsid w:val="00334954"/>
    <w:rsid w:val="00335D73"/>
    <w:rsid w:val="003363ED"/>
    <w:rsid w:val="00336AF8"/>
    <w:rsid w:val="003372BB"/>
    <w:rsid w:val="003400DD"/>
    <w:rsid w:val="003414C1"/>
    <w:rsid w:val="00342AB8"/>
    <w:rsid w:val="00343078"/>
    <w:rsid w:val="00345740"/>
    <w:rsid w:val="00345F49"/>
    <w:rsid w:val="003460C1"/>
    <w:rsid w:val="00346F78"/>
    <w:rsid w:val="003471BD"/>
    <w:rsid w:val="00351D42"/>
    <w:rsid w:val="00352969"/>
    <w:rsid w:val="00352FDA"/>
    <w:rsid w:val="00353AF2"/>
    <w:rsid w:val="00354B09"/>
    <w:rsid w:val="00355D07"/>
    <w:rsid w:val="00356142"/>
    <w:rsid w:val="0035636F"/>
    <w:rsid w:val="003577F5"/>
    <w:rsid w:val="00360336"/>
    <w:rsid w:val="00361D4C"/>
    <w:rsid w:val="00362C25"/>
    <w:rsid w:val="00362E33"/>
    <w:rsid w:val="003634D3"/>
    <w:rsid w:val="0036662B"/>
    <w:rsid w:val="00366C12"/>
    <w:rsid w:val="00367A29"/>
    <w:rsid w:val="0037045F"/>
    <w:rsid w:val="00370BCA"/>
    <w:rsid w:val="00371DFD"/>
    <w:rsid w:val="003731DE"/>
    <w:rsid w:val="003735F0"/>
    <w:rsid w:val="00373CD4"/>
    <w:rsid w:val="00374AC1"/>
    <w:rsid w:val="00375622"/>
    <w:rsid w:val="0037649B"/>
    <w:rsid w:val="003773AB"/>
    <w:rsid w:val="00377EA6"/>
    <w:rsid w:val="00380CFF"/>
    <w:rsid w:val="00382202"/>
    <w:rsid w:val="00383270"/>
    <w:rsid w:val="00383515"/>
    <w:rsid w:val="0038362E"/>
    <w:rsid w:val="003843A9"/>
    <w:rsid w:val="00384417"/>
    <w:rsid w:val="00386B78"/>
    <w:rsid w:val="0038771E"/>
    <w:rsid w:val="00387912"/>
    <w:rsid w:val="003901E2"/>
    <w:rsid w:val="0039063C"/>
    <w:rsid w:val="003935C4"/>
    <w:rsid w:val="003937B6"/>
    <w:rsid w:val="00393DC9"/>
    <w:rsid w:val="00395D9F"/>
    <w:rsid w:val="00396376"/>
    <w:rsid w:val="00396FE5"/>
    <w:rsid w:val="003A0E4A"/>
    <w:rsid w:val="003A1355"/>
    <w:rsid w:val="003A2637"/>
    <w:rsid w:val="003A38FB"/>
    <w:rsid w:val="003A48F1"/>
    <w:rsid w:val="003A53D3"/>
    <w:rsid w:val="003A56C9"/>
    <w:rsid w:val="003A5D6D"/>
    <w:rsid w:val="003A6151"/>
    <w:rsid w:val="003A6272"/>
    <w:rsid w:val="003A6852"/>
    <w:rsid w:val="003A7565"/>
    <w:rsid w:val="003A7762"/>
    <w:rsid w:val="003B1C6B"/>
    <w:rsid w:val="003B2387"/>
    <w:rsid w:val="003B41E7"/>
    <w:rsid w:val="003B538A"/>
    <w:rsid w:val="003B657D"/>
    <w:rsid w:val="003C026A"/>
    <w:rsid w:val="003C20E6"/>
    <w:rsid w:val="003C214B"/>
    <w:rsid w:val="003C27AE"/>
    <w:rsid w:val="003C27C0"/>
    <w:rsid w:val="003C2B45"/>
    <w:rsid w:val="003C403B"/>
    <w:rsid w:val="003C4331"/>
    <w:rsid w:val="003C537E"/>
    <w:rsid w:val="003C76AB"/>
    <w:rsid w:val="003C7C63"/>
    <w:rsid w:val="003C7CE3"/>
    <w:rsid w:val="003D1B3A"/>
    <w:rsid w:val="003D299F"/>
    <w:rsid w:val="003D2FD6"/>
    <w:rsid w:val="003D4987"/>
    <w:rsid w:val="003D54C8"/>
    <w:rsid w:val="003D557C"/>
    <w:rsid w:val="003D5A50"/>
    <w:rsid w:val="003D70BA"/>
    <w:rsid w:val="003E010A"/>
    <w:rsid w:val="003E02CE"/>
    <w:rsid w:val="003E0893"/>
    <w:rsid w:val="003E125A"/>
    <w:rsid w:val="003E22DF"/>
    <w:rsid w:val="003E36ED"/>
    <w:rsid w:val="003E596B"/>
    <w:rsid w:val="003F0A74"/>
    <w:rsid w:val="003F0AA5"/>
    <w:rsid w:val="003F1065"/>
    <w:rsid w:val="003F28AE"/>
    <w:rsid w:val="003F3234"/>
    <w:rsid w:val="003F38EE"/>
    <w:rsid w:val="003F4D2E"/>
    <w:rsid w:val="003F4FA5"/>
    <w:rsid w:val="003F5865"/>
    <w:rsid w:val="003F74BB"/>
    <w:rsid w:val="00403171"/>
    <w:rsid w:val="00403821"/>
    <w:rsid w:val="0040388E"/>
    <w:rsid w:val="004062BE"/>
    <w:rsid w:val="00406D9D"/>
    <w:rsid w:val="00407241"/>
    <w:rsid w:val="0040790C"/>
    <w:rsid w:val="00407D1D"/>
    <w:rsid w:val="00412084"/>
    <w:rsid w:val="0041234E"/>
    <w:rsid w:val="004130C5"/>
    <w:rsid w:val="0041321F"/>
    <w:rsid w:val="004133A4"/>
    <w:rsid w:val="00413783"/>
    <w:rsid w:val="00413BFF"/>
    <w:rsid w:val="004147FD"/>
    <w:rsid w:val="0041619F"/>
    <w:rsid w:val="004161A5"/>
    <w:rsid w:val="0041638D"/>
    <w:rsid w:val="00420737"/>
    <w:rsid w:val="00421C6D"/>
    <w:rsid w:val="00422412"/>
    <w:rsid w:val="00422EB1"/>
    <w:rsid w:val="0042355F"/>
    <w:rsid w:val="00424068"/>
    <w:rsid w:val="0042418E"/>
    <w:rsid w:val="00427D10"/>
    <w:rsid w:val="00430CD4"/>
    <w:rsid w:val="00431C98"/>
    <w:rsid w:val="00432CD0"/>
    <w:rsid w:val="004335C2"/>
    <w:rsid w:val="00434124"/>
    <w:rsid w:val="0043471E"/>
    <w:rsid w:val="00434766"/>
    <w:rsid w:val="004356E3"/>
    <w:rsid w:val="00436DAC"/>
    <w:rsid w:val="0044026E"/>
    <w:rsid w:val="00440B87"/>
    <w:rsid w:val="00440D2C"/>
    <w:rsid w:val="00441557"/>
    <w:rsid w:val="00441B94"/>
    <w:rsid w:val="004426F5"/>
    <w:rsid w:val="00442C95"/>
    <w:rsid w:val="004435CF"/>
    <w:rsid w:val="004438D3"/>
    <w:rsid w:val="00443E34"/>
    <w:rsid w:val="0044421D"/>
    <w:rsid w:val="0044607A"/>
    <w:rsid w:val="004461A1"/>
    <w:rsid w:val="00446344"/>
    <w:rsid w:val="00447289"/>
    <w:rsid w:val="0044744D"/>
    <w:rsid w:val="004476C8"/>
    <w:rsid w:val="0044775E"/>
    <w:rsid w:val="00450375"/>
    <w:rsid w:val="0045271A"/>
    <w:rsid w:val="00452EC6"/>
    <w:rsid w:val="00455204"/>
    <w:rsid w:val="00455EB2"/>
    <w:rsid w:val="00455F37"/>
    <w:rsid w:val="0046086D"/>
    <w:rsid w:val="00461226"/>
    <w:rsid w:val="00463790"/>
    <w:rsid w:val="004664B7"/>
    <w:rsid w:val="00467424"/>
    <w:rsid w:val="004711DC"/>
    <w:rsid w:val="004718EF"/>
    <w:rsid w:val="00473560"/>
    <w:rsid w:val="0047418E"/>
    <w:rsid w:val="00474B46"/>
    <w:rsid w:val="00475744"/>
    <w:rsid w:val="00475A21"/>
    <w:rsid w:val="00476B7E"/>
    <w:rsid w:val="00477E7A"/>
    <w:rsid w:val="0048039D"/>
    <w:rsid w:val="00480470"/>
    <w:rsid w:val="00481997"/>
    <w:rsid w:val="00482899"/>
    <w:rsid w:val="00482A32"/>
    <w:rsid w:val="00484D95"/>
    <w:rsid w:val="004854C9"/>
    <w:rsid w:val="004856BC"/>
    <w:rsid w:val="00485CC6"/>
    <w:rsid w:val="00486E66"/>
    <w:rsid w:val="0048735D"/>
    <w:rsid w:val="00487506"/>
    <w:rsid w:val="00491D92"/>
    <w:rsid w:val="00492EB7"/>
    <w:rsid w:val="00493FB9"/>
    <w:rsid w:val="00494B40"/>
    <w:rsid w:val="00497335"/>
    <w:rsid w:val="004977A3"/>
    <w:rsid w:val="004A10AB"/>
    <w:rsid w:val="004A3F3E"/>
    <w:rsid w:val="004A4AB6"/>
    <w:rsid w:val="004A5DFF"/>
    <w:rsid w:val="004A71E0"/>
    <w:rsid w:val="004B07CC"/>
    <w:rsid w:val="004B0BDA"/>
    <w:rsid w:val="004B14D4"/>
    <w:rsid w:val="004B1951"/>
    <w:rsid w:val="004B3AC8"/>
    <w:rsid w:val="004B5B69"/>
    <w:rsid w:val="004B6381"/>
    <w:rsid w:val="004B717D"/>
    <w:rsid w:val="004B7286"/>
    <w:rsid w:val="004B75AF"/>
    <w:rsid w:val="004B7650"/>
    <w:rsid w:val="004C2F60"/>
    <w:rsid w:val="004C3364"/>
    <w:rsid w:val="004C494F"/>
    <w:rsid w:val="004C556A"/>
    <w:rsid w:val="004C6538"/>
    <w:rsid w:val="004C76B0"/>
    <w:rsid w:val="004C7954"/>
    <w:rsid w:val="004D0611"/>
    <w:rsid w:val="004D1588"/>
    <w:rsid w:val="004D15B5"/>
    <w:rsid w:val="004D2D1D"/>
    <w:rsid w:val="004D3D43"/>
    <w:rsid w:val="004D50DC"/>
    <w:rsid w:val="004D59E0"/>
    <w:rsid w:val="004D6076"/>
    <w:rsid w:val="004E083E"/>
    <w:rsid w:val="004E0943"/>
    <w:rsid w:val="004E0EBF"/>
    <w:rsid w:val="004E10AE"/>
    <w:rsid w:val="004E1B05"/>
    <w:rsid w:val="004E1C14"/>
    <w:rsid w:val="004E1FAC"/>
    <w:rsid w:val="004E20A1"/>
    <w:rsid w:val="004E38C4"/>
    <w:rsid w:val="004E4DAE"/>
    <w:rsid w:val="004E52D3"/>
    <w:rsid w:val="004E5433"/>
    <w:rsid w:val="004E7027"/>
    <w:rsid w:val="004E76DF"/>
    <w:rsid w:val="004F0E61"/>
    <w:rsid w:val="004F34E0"/>
    <w:rsid w:val="004F453E"/>
    <w:rsid w:val="004F4557"/>
    <w:rsid w:val="004F5878"/>
    <w:rsid w:val="004F5E07"/>
    <w:rsid w:val="004F6098"/>
    <w:rsid w:val="004F64CC"/>
    <w:rsid w:val="004F696F"/>
    <w:rsid w:val="004F7304"/>
    <w:rsid w:val="004F7468"/>
    <w:rsid w:val="00500EB2"/>
    <w:rsid w:val="00501B6F"/>
    <w:rsid w:val="00501BE8"/>
    <w:rsid w:val="00502D74"/>
    <w:rsid w:val="00502E9E"/>
    <w:rsid w:val="005034F4"/>
    <w:rsid w:val="00504B43"/>
    <w:rsid w:val="00504F6B"/>
    <w:rsid w:val="00506482"/>
    <w:rsid w:val="00506BCF"/>
    <w:rsid w:val="005074BA"/>
    <w:rsid w:val="005076E9"/>
    <w:rsid w:val="005079AE"/>
    <w:rsid w:val="00510947"/>
    <w:rsid w:val="0051187A"/>
    <w:rsid w:val="005123AA"/>
    <w:rsid w:val="0051294E"/>
    <w:rsid w:val="005137A6"/>
    <w:rsid w:val="00513ACD"/>
    <w:rsid w:val="00514E5E"/>
    <w:rsid w:val="00515B6B"/>
    <w:rsid w:val="005171AC"/>
    <w:rsid w:val="0052042A"/>
    <w:rsid w:val="00521272"/>
    <w:rsid w:val="005219E0"/>
    <w:rsid w:val="00521F57"/>
    <w:rsid w:val="00522934"/>
    <w:rsid w:val="005231F6"/>
    <w:rsid w:val="00525111"/>
    <w:rsid w:val="00525845"/>
    <w:rsid w:val="00525E20"/>
    <w:rsid w:val="00527747"/>
    <w:rsid w:val="00530AB3"/>
    <w:rsid w:val="005318AE"/>
    <w:rsid w:val="00531D68"/>
    <w:rsid w:val="00532220"/>
    <w:rsid w:val="005337C2"/>
    <w:rsid w:val="00533B85"/>
    <w:rsid w:val="00534372"/>
    <w:rsid w:val="005346F3"/>
    <w:rsid w:val="005354C1"/>
    <w:rsid w:val="0053637C"/>
    <w:rsid w:val="005422AF"/>
    <w:rsid w:val="00543EAE"/>
    <w:rsid w:val="0054440B"/>
    <w:rsid w:val="0054749C"/>
    <w:rsid w:val="005503F8"/>
    <w:rsid w:val="00550A45"/>
    <w:rsid w:val="00554E54"/>
    <w:rsid w:val="0055560A"/>
    <w:rsid w:val="00555B0E"/>
    <w:rsid w:val="00555E0C"/>
    <w:rsid w:val="00556142"/>
    <w:rsid w:val="00557E34"/>
    <w:rsid w:val="005601FF"/>
    <w:rsid w:val="005610DE"/>
    <w:rsid w:val="0056149A"/>
    <w:rsid w:val="005625E2"/>
    <w:rsid w:val="005643C8"/>
    <w:rsid w:val="00564A30"/>
    <w:rsid w:val="005652CE"/>
    <w:rsid w:val="00565D03"/>
    <w:rsid w:val="00565F93"/>
    <w:rsid w:val="00565FD5"/>
    <w:rsid w:val="005676B5"/>
    <w:rsid w:val="00567FE0"/>
    <w:rsid w:val="00570815"/>
    <w:rsid w:val="005714C4"/>
    <w:rsid w:val="00573301"/>
    <w:rsid w:val="00573B8F"/>
    <w:rsid w:val="00574380"/>
    <w:rsid w:val="00574B3E"/>
    <w:rsid w:val="00574F5F"/>
    <w:rsid w:val="00575A35"/>
    <w:rsid w:val="00575DFD"/>
    <w:rsid w:val="00575F92"/>
    <w:rsid w:val="00575FB1"/>
    <w:rsid w:val="00577889"/>
    <w:rsid w:val="005801C1"/>
    <w:rsid w:val="0058035B"/>
    <w:rsid w:val="00581DB3"/>
    <w:rsid w:val="00582F46"/>
    <w:rsid w:val="00583591"/>
    <w:rsid w:val="005836C6"/>
    <w:rsid w:val="0058410B"/>
    <w:rsid w:val="005841E4"/>
    <w:rsid w:val="00590830"/>
    <w:rsid w:val="005912DA"/>
    <w:rsid w:val="00592917"/>
    <w:rsid w:val="00592B56"/>
    <w:rsid w:val="00593A3C"/>
    <w:rsid w:val="00593DAD"/>
    <w:rsid w:val="0059441C"/>
    <w:rsid w:val="00594444"/>
    <w:rsid w:val="005949B0"/>
    <w:rsid w:val="005955C2"/>
    <w:rsid w:val="005966F0"/>
    <w:rsid w:val="00596B82"/>
    <w:rsid w:val="00596FE5"/>
    <w:rsid w:val="00597463"/>
    <w:rsid w:val="005A0F2A"/>
    <w:rsid w:val="005A1192"/>
    <w:rsid w:val="005A21D0"/>
    <w:rsid w:val="005A4DE7"/>
    <w:rsid w:val="005A551C"/>
    <w:rsid w:val="005A67B9"/>
    <w:rsid w:val="005A68B3"/>
    <w:rsid w:val="005A7A66"/>
    <w:rsid w:val="005A7D93"/>
    <w:rsid w:val="005B03D1"/>
    <w:rsid w:val="005B0526"/>
    <w:rsid w:val="005B18E4"/>
    <w:rsid w:val="005B19A1"/>
    <w:rsid w:val="005B526E"/>
    <w:rsid w:val="005B69CC"/>
    <w:rsid w:val="005B6EC3"/>
    <w:rsid w:val="005C3055"/>
    <w:rsid w:val="005C348E"/>
    <w:rsid w:val="005C35CA"/>
    <w:rsid w:val="005C4654"/>
    <w:rsid w:val="005C4C62"/>
    <w:rsid w:val="005C4DDE"/>
    <w:rsid w:val="005C768A"/>
    <w:rsid w:val="005D11D9"/>
    <w:rsid w:val="005D1642"/>
    <w:rsid w:val="005D2221"/>
    <w:rsid w:val="005D3766"/>
    <w:rsid w:val="005D390E"/>
    <w:rsid w:val="005D4186"/>
    <w:rsid w:val="005D41EC"/>
    <w:rsid w:val="005D477F"/>
    <w:rsid w:val="005D5B63"/>
    <w:rsid w:val="005D6E19"/>
    <w:rsid w:val="005D7B81"/>
    <w:rsid w:val="005D7B8B"/>
    <w:rsid w:val="005E093E"/>
    <w:rsid w:val="005E2EDD"/>
    <w:rsid w:val="005E4E77"/>
    <w:rsid w:val="005E5264"/>
    <w:rsid w:val="005E5C5A"/>
    <w:rsid w:val="005E7097"/>
    <w:rsid w:val="005F027B"/>
    <w:rsid w:val="005F0A45"/>
    <w:rsid w:val="005F1D05"/>
    <w:rsid w:val="005F3343"/>
    <w:rsid w:val="005F35DF"/>
    <w:rsid w:val="005F3EA5"/>
    <w:rsid w:val="005F532A"/>
    <w:rsid w:val="005F60FF"/>
    <w:rsid w:val="005F6781"/>
    <w:rsid w:val="005F6D0E"/>
    <w:rsid w:val="005F6E9D"/>
    <w:rsid w:val="0060192A"/>
    <w:rsid w:val="0060367E"/>
    <w:rsid w:val="00604734"/>
    <w:rsid w:val="0060599C"/>
    <w:rsid w:val="00606979"/>
    <w:rsid w:val="00607ADB"/>
    <w:rsid w:val="00607E62"/>
    <w:rsid w:val="0061004D"/>
    <w:rsid w:val="006102F1"/>
    <w:rsid w:val="00611338"/>
    <w:rsid w:val="00611C72"/>
    <w:rsid w:val="00611CF1"/>
    <w:rsid w:val="00611D56"/>
    <w:rsid w:val="006121AA"/>
    <w:rsid w:val="0061448E"/>
    <w:rsid w:val="006153A5"/>
    <w:rsid w:val="006167AD"/>
    <w:rsid w:val="0061746E"/>
    <w:rsid w:val="006174F9"/>
    <w:rsid w:val="00617D90"/>
    <w:rsid w:val="00620A57"/>
    <w:rsid w:val="00621408"/>
    <w:rsid w:val="0062142B"/>
    <w:rsid w:val="00621B6D"/>
    <w:rsid w:val="006254E3"/>
    <w:rsid w:val="00626881"/>
    <w:rsid w:val="006270EF"/>
    <w:rsid w:val="0063094F"/>
    <w:rsid w:val="006315F3"/>
    <w:rsid w:val="006331AD"/>
    <w:rsid w:val="00633643"/>
    <w:rsid w:val="0063445B"/>
    <w:rsid w:val="00634F96"/>
    <w:rsid w:val="0063528F"/>
    <w:rsid w:val="0063551D"/>
    <w:rsid w:val="006366EA"/>
    <w:rsid w:val="0063701C"/>
    <w:rsid w:val="0063741C"/>
    <w:rsid w:val="00637A97"/>
    <w:rsid w:val="00637BE6"/>
    <w:rsid w:val="00637CA3"/>
    <w:rsid w:val="006402B3"/>
    <w:rsid w:val="0064081D"/>
    <w:rsid w:val="006447CD"/>
    <w:rsid w:val="00644A78"/>
    <w:rsid w:val="00645B5E"/>
    <w:rsid w:val="00645E24"/>
    <w:rsid w:val="00646041"/>
    <w:rsid w:val="00646424"/>
    <w:rsid w:val="0065227F"/>
    <w:rsid w:val="006523CE"/>
    <w:rsid w:val="006540A1"/>
    <w:rsid w:val="0065629E"/>
    <w:rsid w:val="00656545"/>
    <w:rsid w:val="0065690C"/>
    <w:rsid w:val="00657135"/>
    <w:rsid w:val="00660364"/>
    <w:rsid w:val="00660CE2"/>
    <w:rsid w:val="0066444C"/>
    <w:rsid w:val="00665E65"/>
    <w:rsid w:val="006661D9"/>
    <w:rsid w:val="00666573"/>
    <w:rsid w:val="00666A66"/>
    <w:rsid w:val="00670BEC"/>
    <w:rsid w:val="00670EEA"/>
    <w:rsid w:val="00671CEE"/>
    <w:rsid w:val="00672351"/>
    <w:rsid w:val="006740B7"/>
    <w:rsid w:val="006745EB"/>
    <w:rsid w:val="00674945"/>
    <w:rsid w:val="00675AFF"/>
    <w:rsid w:val="006773A9"/>
    <w:rsid w:val="00680B63"/>
    <w:rsid w:val="00680D35"/>
    <w:rsid w:val="0068137B"/>
    <w:rsid w:val="006818BF"/>
    <w:rsid w:val="006819E0"/>
    <w:rsid w:val="00682D3C"/>
    <w:rsid w:val="00684D86"/>
    <w:rsid w:val="00686DC5"/>
    <w:rsid w:val="0069063B"/>
    <w:rsid w:val="0069085D"/>
    <w:rsid w:val="0069121E"/>
    <w:rsid w:val="0069271B"/>
    <w:rsid w:val="0069331E"/>
    <w:rsid w:val="006938A2"/>
    <w:rsid w:val="0069401C"/>
    <w:rsid w:val="0069431A"/>
    <w:rsid w:val="00694B6D"/>
    <w:rsid w:val="00694EA0"/>
    <w:rsid w:val="00696C90"/>
    <w:rsid w:val="006A0225"/>
    <w:rsid w:val="006A036D"/>
    <w:rsid w:val="006A3812"/>
    <w:rsid w:val="006A403B"/>
    <w:rsid w:val="006A4BCB"/>
    <w:rsid w:val="006A4E85"/>
    <w:rsid w:val="006A538D"/>
    <w:rsid w:val="006A54AA"/>
    <w:rsid w:val="006A5677"/>
    <w:rsid w:val="006A6E31"/>
    <w:rsid w:val="006A6EE9"/>
    <w:rsid w:val="006A6F37"/>
    <w:rsid w:val="006A70FD"/>
    <w:rsid w:val="006A73A3"/>
    <w:rsid w:val="006A7F70"/>
    <w:rsid w:val="006B04BD"/>
    <w:rsid w:val="006B0D77"/>
    <w:rsid w:val="006B1DF1"/>
    <w:rsid w:val="006B2B40"/>
    <w:rsid w:val="006B370B"/>
    <w:rsid w:val="006B388D"/>
    <w:rsid w:val="006B5153"/>
    <w:rsid w:val="006B52A3"/>
    <w:rsid w:val="006B6BE5"/>
    <w:rsid w:val="006B730D"/>
    <w:rsid w:val="006B7B22"/>
    <w:rsid w:val="006C1030"/>
    <w:rsid w:val="006C1C14"/>
    <w:rsid w:val="006C1DBF"/>
    <w:rsid w:val="006C1F0B"/>
    <w:rsid w:val="006C700B"/>
    <w:rsid w:val="006D24D8"/>
    <w:rsid w:val="006D374C"/>
    <w:rsid w:val="006D65B5"/>
    <w:rsid w:val="006D6C64"/>
    <w:rsid w:val="006D7822"/>
    <w:rsid w:val="006D782A"/>
    <w:rsid w:val="006D79B6"/>
    <w:rsid w:val="006E15E7"/>
    <w:rsid w:val="006E1914"/>
    <w:rsid w:val="006E273E"/>
    <w:rsid w:val="006E2791"/>
    <w:rsid w:val="006E2FE9"/>
    <w:rsid w:val="006E3538"/>
    <w:rsid w:val="006E365F"/>
    <w:rsid w:val="006E3B6C"/>
    <w:rsid w:val="006E58A4"/>
    <w:rsid w:val="006E5DF3"/>
    <w:rsid w:val="006E6391"/>
    <w:rsid w:val="006E6F82"/>
    <w:rsid w:val="006E784C"/>
    <w:rsid w:val="006E7A4D"/>
    <w:rsid w:val="006F0D05"/>
    <w:rsid w:val="006F1481"/>
    <w:rsid w:val="006F273A"/>
    <w:rsid w:val="006F2B2B"/>
    <w:rsid w:val="006F2D56"/>
    <w:rsid w:val="006F3CF2"/>
    <w:rsid w:val="006F6680"/>
    <w:rsid w:val="006F712A"/>
    <w:rsid w:val="007001C7"/>
    <w:rsid w:val="00701739"/>
    <w:rsid w:val="00702445"/>
    <w:rsid w:val="007027E1"/>
    <w:rsid w:val="00702DF9"/>
    <w:rsid w:val="007035DF"/>
    <w:rsid w:val="00704C35"/>
    <w:rsid w:val="007056B7"/>
    <w:rsid w:val="00705A65"/>
    <w:rsid w:val="00705D4A"/>
    <w:rsid w:val="00706516"/>
    <w:rsid w:val="00707FCF"/>
    <w:rsid w:val="00711C10"/>
    <w:rsid w:val="0071339A"/>
    <w:rsid w:val="00714483"/>
    <w:rsid w:val="007162B6"/>
    <w:rsid w:val="007178DB"/>
    <w:rsid w:val="007214D8"/>
    <w:rsid w:val="00721D5A"/>
    <w:rsid w:val="00721FFE"/>
    <w:rsid w:val="0072257D"/>
    <w:rsid w:val="00722A81"/>
    <w:rsid w:val="00724A7A"/>
    <w:rsid w:val="00724BDF"/>
    <w:rsid w:val="007252C5"/>
    <w:rsid w:val="00725828"/>
    <w:rsid w:val="00725B26"/>
    <w:rsid w:val="00725CF6"/>
    <w:rsid w:val="00725D94"/>
    <w:rsid w:val="00725E17"/>
    <w:rsid w:val="00726A61"/>
    <w:rsid w:val="00731E4C"/>
    <w:rsid w:val="00732F3A"/>
    <w:rsid w:val="0073388E"/>
    <w:rsid w:val="00734D48"/>
    <w:rsid w:val="0073532B"/>
    <w:rsid w:val="007355D7"/>
    <w:rsid w:val="00736765"/>
    <w:rsid w:val="00736E6E"/>
    <w:rsid w:val="00737EFE"/>
    <w:rsid w:val="00740515"/>
    <w:rsid w:val="00740B66"/>
    <w:rsid w:val="007410FB"/>
    <w:rsid w:val="00741439"/>
    <w:rsid w:val="00741DD7"/>
    <w:rsid w:val="00742113"/>
    <w:rsid w:val="00743168"/>
    <w:rsid w:val="0074373D"/>
    <w:rsid w:val="0074455E"/>
    <w:rsid w:val="00744D40"/>
    <w:rsid w:val="0074618B"/>
    <w:rsid w:val="00750783"/>
    <w:rsid w:val="00750D34"/>
    <w:rsid w:val="00750D54"/>
    <w:rsid w:val="00751844"/>
    <w:rsid w:val="00752C46"/>
    <w:rsid w:val="00755F6A"/>
    <w:rsid w:val="00756BF1"/>
    <w:rsid w:val="0075729B"/>
    <w:rsid w:val="0076007A"/>
    <w:rsid w:val="00760999"/>
    <w:rsid w:val="00762E71"/>
    <w:rsid w:val="00764A16"/>
    <w:rsid w:val="007653D2"/>
    <w:rsid w:val="00765892"/>
    <w:rsid w:val="007666FD"/>
    <w:rsid w:val="0076737C"/>
    <w:rsid w:val="00767689"/>
    <w:rsid w:val="00767DC0"/>
    <w:rsid w:val="007715C0"/>
    <w:rsid w:val="00771D69"/>
    <w:rsid w:val="00772002"/>
    <w:rsid w:val="007727DA"/>
    <w:rsid w:val="00772868"/>
    <w:rsid w:val="00774612"/>
    <w:rsid w:val="00774FBE"/>
    <w:rsid w:val="007773F0"/>
    <w:rsid w:val="00777768"/>
    <w:rsid w:val="00777DF5"/>
    <w:rsid w:val="007807D3"/>
    <w:rsid w:val="0078280A"/>
    <w:rsid w:val="00782DF9"/>
    <w:rsid w:val="00783207"/>
    <w:rsid w:val="00784A7B"/>
    <w:rsid w:val="007856B7"/>
    <w:rsid w:val="0078570B"/>
    <w:rsid w:val="00786C0D"/>
    <w:rsid w:val="007902EF"/>
    <w:rsid w:val="007905E0"/>
    <w:rsid w:val="00790A3B"/>
    <w:rsid w:val="0079113B"/>
    <w:rsid w:val="007932DA"/>
    <w:rsid w:val="0079498F"/>
    <w:rsid w:val="007956B8"/>
    <w:rsid w:val="00795DA3"/>
    <w:rsid w:val="00796E6F"/>
    <w:rsid w:val="007973C5"/>
    <w:rsid w:val="007979FB"/>
    <w:rsid w:val="00797C47"/>
    <w:rsid w:val="007A0907"/>
    <w:rsid w:val="007A152A"/>
    <w:rsid w:val="007A2295"/>
    <w:rsid w:val="007A313A"/>
    <w:rsid w:val="007A3B91"/>
    <w:rsid w:val="007A6A6E"/>
    <w:rsid w:val="007A7270"/>
    <w:rsid w:val="007A7CB1"/>
    <w:rsid w:val="007B0648"/>
    <w:rsid w:val="007B06F8"/>
    <w:rsid w:val="007B0FCD"/>
    <w:rsid w:val="007B1608"/>
    <w:rsid w:val="007B253D"/>
    <w:rsid w:val="007B265B"/>
    <w:rsid w:val="007B353A"/>
    <w:rsid w:val="007B3916"/>
    <w:rsid w:val="007B3AF9"/>
    <w:rsid w:val="007B5EFC"/>
    <w:rsid w:val="007B6B9C"/>
    <w:rsid w:val="007B738D"/>
    <w:rsid w:val="007C01EA"/>
    <w:rsid w:val="007C6962"/>
    <w:rsid w:val="007D1126"/>
    <w:rsid w:val="007D12AC"/>
    <w:rsid w:val="007D19AB"/>
    <w:rsid w:val="007D24A1"/>
    <w:rsid w:val="007D26E5"/>
    <w:rsid w:val="007D413F"/>
    <w:rsid w:val="007D48EE"/>
    <w:rsid w:val="007D5C13"/>
    <w:rsid w:val="007D6755"/>
    <w:rsid w:val="007D77ED"/>
    <w:rsid w:val="007D7B44"/>
    <w:rsid w:val="007E1BCB"/>
    <w:rsid w:val="007E1F61"/>
    <w:rsid w:val="007E314B"/>
    <w:rsid w:val="007E3F73"/>
    <w:rsid w:val="007E48C7"/>
    <w:rsid w:val="007E5A42"/>
    <w:rsid w:val="007E66E6"/>
    <w:rsid w:val="007E7726"/>
    <w:rsid w:val="007E7775"/>
    <w:rsid w:val="007E78BA"/>
    <w:rsid w:val="007F09B2"/>
    <w:rsid w:val="007F0CED"/>
    <w:rsid w:val="007F26BB"/>
    <w:rsid w:val="007F360F"/>
    <w:rsid w:val="007F6787"/>
    <w:rsid w:val="007F7C44"/>
    <w:rsid w:val="00800AD7"/>
    <w:rsid w:val="00800E01"/>
    <w:rsid w:val="00803D7C"/>
    <w:rsid w:val="00804E66"/>
    <w:rsid w:val="00805FBF"/>
    <w:rsid w:val="00806781"/>
    <w:rsid w:val="0080780B"/>
    <w:rsid w:val="00807812"/>
    <w:rsid w:val="008079E4"/>
    <w:rsid w:val="00811557"/>
    <w:rsid w:val="00811C75"/>
    <w:rsid w:val="0081205E"/>
    <w:rsid w:val="008122F4"/>
    <w:rsid w:val="008124C7"/>
    <w:rsid w:val="00812D96"/>
    <w:rsid w:val="00812E3E"/>
    <w:rsid w:val="0081437D"/>
    <w:rsid w:val="00814466"/>
    <w:rsid w:val="00814A6F"/>
    <w:rsid w:val="00814AEC"/>
    <w:rsid w:val="008154D9"/>
    <w:rsid w:val="008154EF"/>
    <w:rsid w:val="008155A9"/>
    <w:rsid w:val="0081561F"/>
    <w:rsid w:val="00815E67"/>
    <w:rsid w:val="00816516"/>
    <w:rsid w:val="00816B91"/>
    <w:rsid w:val="00816ED2"/>
    <w:rsid w:val="00817EDA"/>
    <w:rsid w:val="0082009A"/>
    <w:rsid w:val="0082038D"/>
    <w:rsid w:val="00821F1E"/>
    <w:rsid w:val="00822C36"/>
    <w:rsid w:val="008235DA"/>
    <w:rsid w:val="0082445A"/>
    <w:rsid w:val="00825B14"/>
    <w:rsid w:val="00825C2F"/>
    <w:rsid w:val="0082653E"/>
    <w:rsid w:val="00826D9D"/>
    <w:rsid w:val="00826DA3"/>
    <w:rsid w:val="00827985"/>
    <w:rsid w:val="00827DCB"/>
    <w:rsid w:val="008305C3"/>
    <w:rsid w:val="00830E5E"/>
    <w:rsid w:val="008312AB"/>
    <w:rsid w:val="008312DB"/>
    <w:rsid w:val="0083201C"/>
    <w:rsid w:val="00833E95"/>
    <w:rsid w:val="0083498C"/>
    <w:rsid w:val="00834D0D"/>
    <w:rsid w:val="00834D10"/>
    <w:rsid w:val="00835CE9"/>
    <w:rsid w:val="00836B80"/>
    <w:rsid w:val="00837717"/>
    <w:rsid w:val="008418E2"/>
    <w:rsid w:val="00842762"/>
    <w:rsid w:val="00842791"/>
    <w:rsid w:val="00844958"/>
    <w:rsid w:val="00844D07"/>
    <w:rsid w:val="00845C13"/>
    <w:rsid w:val="00846018"/>
    <w:rsid w:val="00846D79"/>
    <w:rsid w:val="00847156"/>
    <w:rsid w:val="0084760D"/>
    <w:rsid w:val="00850194"/>
    <w:rsid w:val="00850B4A"/>
    <w:rsid w:val="00851263"/>
    <w:rsid w:val="00852F33"/>
    <w:rsid w:val="008537E1"/>
    <w:rsid w:val="008546B4"/>
    <w:rsid w:val="0085500B"/>
    <w:rsid w:val="00855DAE"/>
    <w:rsid w:val="00856695"/>
    <w:rsid w:val="00857300"/>
    <w:rsid w:val="008578C3"/>
    <w:rsid w:val="008604EE"/>
    <w:rsid w:val="00860A68"/>
    <w:rsid w:val="00860BAE"/>
    <w:rsid w:val="00862AAE"/>
    <w:rsid w:val="0086327C"/>
    <w:rsid w:val="00863D34"/>
    <w:rsid w:val="0086471A"/>
    <w:rsid w:val="008655D5"/>
    <w:rsid w:val="00866E90"/>
    <w:rsid w:val="00867FA5"/>
    <w:rsid w:val="00870E35"/>
    <w:rsid w:val="0087128D"/>
    <w:rsid w:val="00871899"/>
    <w:rsid w:val="00872338"/>
    <w:rsid w:val="008745F9"/>
    <w:rsid w:val="00876335"/>
    <w:rsid w:val="008766C3"/>
    <w:rsid w:val="00877509"/>
    <w:rsid w:val="0088030D"/>
    <w:rsid w:val="00880CAE"/>
    <w:rsid w:val="00880EEA"/>
    <w:rsid w:val="00880FA3"/>
    <w:rsid w:val="00881E22"/>
    <w:rsid w:val="0088302C"/>
    <w:rsid w:val="008849BA"/>
    <w:rsid w:val="008858A5"/>
    <w:rsid w:val="00885DB3"/>
    <w:rsid w:val="008866A0"/>
    <w:rsid w:val="00886C26"/>
    <w:rsid w:val="00887381"/>
    <w:rsid w:val="00887971"/>
    <w:rsid w:val="00892AAB"/>
    <w:rsid w:val="008930F1"/>
    <w:rsid w:val="00893332"/>
    <w:rsid w:val="008933BB"/>
    <w:rsid w:val="00894B45"/>
    <w:rsid w:val="0089557C"/>
    <w:rsid w:val="008970A9"/>
    <w:rsid w:val="008A1651"/>
    <w:rsid w:val="008A1D69"/>
    <w:rsid w:val="008A276D"/>
    <w:rsid w:val="008A2770"/>
    <w:rsid w:val="008A2C96"/>
    <w:rsid w:val="008A2DE8"/>
    <w:rsid w:val="008A2E64"/>
    <w:rsid w:val="008A68F4"/>
    <w:rsid w:val="008A6EFB"/>
    <w:rsid w:val="008A71E2"/>
    <w:rsid w:val="008A784B"/>
    <w:rsid w:val="008B02AB"/>
    <w:rsid w:val="008B070E"/>
    <w:rsid w:val="008B08E4"/>
    <w:rsid w:val="008B0C20"/>
    <w:rsid w:val="008B1986"/>
    <w:rsid w:val="008B3CF3"/>
    <w:rsid w:val="008B62B3"/>
    <w:rsid w:val="008B645C"/>
    <w:rsid w:val="008B6F33"/>
    <w:rsid w:val="008B6F8C"/>
    <w:rsid w:val="008B73E9"/>
    <w:rsid w:val="008B7A41"/>
    <w:rsid w:val="008C0869"/>
    <w:rsid w:val="008C0AB7"/>
    <w:rsid w:val="008C0BBB"/>
    <w:rsid w:val="008C15A8"/>
    <w:rsid w:val="008C1633"/>
    <w:rsid w:val="008C3298"/>
    <w:rsid w:val="008C357F"/>
    <w:rsid w:val="008C3781"/>
    <w:rsid w:val="008C4A87"/>
    <w:rsid w:val="008C6062"/>
    <w:rsid w:val="008C72DC"/>
    <w:rsid w:val="008C7462"/>
    <w:rsid w:val="008D1286"/>
    <w:rsid w:val="008D12DF"/>
    <w:rsid w:val="008D18F3"/>
    <w:rsid w:val="008D1BD5"/>
    <w:rsid w:val="008D2BAC"/>
    <w:rsid w:val="008D4EED"/>
    <w:rsid w:val="008D5DFF"/>
    <w:rsid w:val="008D7C4E"/>
    <w:rsid w:val="008E08CB"/>
    <w:rsid w:val="008E154E"/>
    <w:rsid w:val="008E3673"/>
    <w:rsid w:val="008E4569"/>
    <w:rsid w:val="008E4AF9"/>
    <w:rsid w:val="008E5068"/>
    <w:rsid w:val="008E5A13"/>
    <w:rsid w:val="008E6037"/>
    <w:rsid w:val="008E7291"/>
    <w:rsid w:val="008F008C"/>
    <w:rsid w:val="008F008F"/>
    <w:rsid w:val="008F0F01"/>
    <w:rsid w:val="008F1250"/>
    <w:rsid w:val="008F1D97"/>
    <w:rsid w:val="008F2425"/>
    <w:rsid w:val="008F34BB"/>
    <w:rsid w:val="008F40AF"/>
    <w:rsid w:val="008F44ED"/>
    <w:rsid w:val="008F4619"/>
    <w:rsid w:val="008F4A25"/>
    <w:rsid w:val="008F6168"/>
    <w:rsid w:val="009001FF"/>
    <w:rsid w:val="0090066F"/>
    <w:rsid w:val="0090137F"/>
    <w:rsid w:val="00901D7D"/>
    <w:rsid w:val="00902D81"/>
    <w:rsid w:val="00903136"/>
    <w:rsid w:val="00903511"/>
    <w:rsid w:val="0090378A"/>
    <w:rsid w:val="0090435E"/>
    <w:rsid w:val="00906AAE"/>
    <w:rsid w:val="009079F1"/>
    <w:rsid w:val="00907A2B"/>
    <w:rsid w:val="00911183"/>
    <w:rsid w:val="00914546"/>
    <w:rsid w:val="00914E3C"/>
    <w:rsid w:val="0091667C"/>
    <w:rsid w:val="009166B9"/>
    <w:rsid w:val="00917A9E"/>
    <w:rsid w:val="00920434"/>
    <w:rsid w:val="0092047E"/>
    <w:rsid w:val="00920DF9"/>
    <w:rsid w:val="00922F44"/>
    <w:rsid w:val="00923078"/>
    <w:rsid w:val="00924820"/>
    <w:rsid w:val="0092533A"/>
    <w:rsid w:val="009261B1"/>
    <w:rsid w:val="00926532"/>
    <w:rsid w:val="00927BF9"/>
    <w:rsid w:val="00931260"/>
    <w:rsid w:val="00932982"/>
    <w:rsid w:val="0093335A"/>
    <w:rsid w:val="00933D7A"/>
    <w:rsid w:val="00933DF1"/>
    <w:rsid w:val="00933F9D"/>
    <w:rsid w:val="00934614"/>
    <w:rsid w:val="00934A83"/>
    <w:rsid w:val="00934F43"/>
    <w:rsid w:val="009355D2"/>
    <w:rsid w:val="0093630B"/>
    <w:rsid w:val="00937058"/>
    <w:rsid w:val="009373C8"/>
    <w:rsid w:val="00937F14"/>
    <w:rsid w:val="00941129"/>
    <w:rsid w:val="0094189E"/>
    <w:rsid w:val="00941B13"/>
    <w:rsid w:val="00942302"/>
    <w:rsid w:val="00942B0D"/>
    <w:rsid w:val="009432EB"/>
    <w:rsid w:val="009433E8"/>
    <w:rsid w:val="00944B90"/>
    <w:rsid w:val="00944D35"/>
    <w:rsid w:val="00947280"/>
    <w:rsid w:val="00950246"/>
    <w:rsid w:val="0095088A"/>
    <w:rsid w:val="00950B92"/>
    <w:rsid w:val="00951339"/>
    <w:rsid w:val="009524B9"/>
    <w:rsid w:val="00952AE0"/>
    <w:rsid w:val="0095379C"/>
    <w:rsid w:val="0095413B"/>
    <w:rsid w:val="009545A5"/>
    <w:rsid w:val="0095467F"/>
    <w:rsid w:val="0095521B"/>
    <w:rsid w:val="00955E07"/>
    <w:rsid w:val="00956B48"/>
    <w:rsid w:val="0095770B"/>
    <w:rsid w:val="009612BA"/>
    <w:rsid w:val="00962401"/>
    <w:rsid w:val="00962900"/>
    <w:rsid w:val="0096351C"/>
    <w:rsid w:val="00964C91"/>
    <w:rsid w:val="0096511F"/>
    <w:rsid w:val="009668A8"/>
    <w:rsid w:val="00966C35"/>
    <w:rsid w:val="00967204"/>
    <w:rsid w:val="00967402"/>
    <w:rsid w:val="00967958"/>
    <w:rsid w:val="00970367"/>
    <w:rsid w:val="009703C7"/>
    <w:rsid w:val="00970A63"/>
    <w:rsid w:val="00970C69"/>
    <w:rsid w:val="00970DEE"/>
    <w:rsid w:val="00971F16"/>
    <w:rsid w:val="00972DBB"/>
    <w:rsid w:val="009732A6"/>
    <w:rsid w:val="00973365"/>
    <w:rsid w:val="0097597E"/>
    <w:rsid w:val="00975FA4"/>
    <w:rsid w:val="00976E21"/>
    <w:rsid w:val="009772B8"/>
    <w:rsid w:val="009800EF"/>
    <w:rsid w:val="00982A31"/>
    <w:rsid w:val="00983EB4"/>
    <w:rsid w:val="00983ECF"/>
    <w:rsid w:val="0098498F"/>
    <w:rsid w:val="0098590D"/>
    <w:rsid w:val="00985C17"/>
    <w:rsid w:val="009934A7"/>
    <w:rsid w:val="00994744"/>
    <w:rsid w:val="00995B83"/>
    <w:rsid w:val="00995E0D"/>
    <w:rsid w:val="00995E88"/>
    <w:rsid w:val="00996721"/>
    <w:rsid w:val="009A02E8"/>
    <w:rsid w:val="009A0EF8"/>
    <w:rsid w:val="009A1C3A"/>
    <w:rsid w:val="009A261E"/>
    <w:rsid w:val="009A645D"/>
    <w:rsid w:val="009A699B"/>
    <w:rsid w:val="009A6A39"/>
    <w:rsid w:val="009B1205"/>
    <w:rsid w:val="009B16B8"/>
    <w:rsid w:val="009B17A9"/>
    <w:rsid w:val="009B2D7C"/>
    <w:rsid w:val="009B3621"/>
    <w:rsid w:val="009B4056"/>
    <w:rsid w:val="009B481C"/>
    <w:rsid w:val="009B4AD0"/>
    <w:rsid w:val="009B5EE9"/>
    <w:rsid w:val="009B6A17"/>
    <w:rsid w:val="009B6A2C"/>
    <w:rsid w:val="009B6E1B"/>
    <w:rsid w:val="009C07A0"/>
    <w:rsid w:val="009C0AA0"/>
    <w:rsid w:val="009C10C6"/>
    <w:rsid w:val="009C1484"/>
    <w:rsid w:val="009C1BE9"/>
    <w:rsid w:val="009C2180"/>
    <w:rsid w:val="009C22CA"/>
    <w:rsid w:val="009C5277"/>
    <w:rsid w:val="009C5514"/>
    <w:rsid w:val="009C589C"/>
    <w:rsid w:val="009C58CF"/>
    <w:rsid w:val="009C5DF6"/>
    <w:rsid w:val="009C650A"/>
    <w:rsid w:val="009C7837"/>
    <w:rsid w:val="009C7EA5"/>
    <w:rsid w:val="009D0A35"/>
    <w:rsid w:val="009D2064"/>
    <w:rsid w:val="009D226A"/>
    <w:rsid w:val="009D22FD"/>
    <w:rsid w:val="009D32EB"/>
    <w:rsid w:val="009D34AD"/>
    <w:rsid w:val="009D3AFC"/>
    <w:rsid w:val="009D4B3B"/>
    <w:rsid w:val="009D4F3B"/>
    <w:rsid w:val="009D4FE3"/>
    <w:rsid w:val="009D5669"/>
    <w:rsid w:val="009D7195"/>
    <w:rsid w:val="009D7892"/>
    <w:rsid w:val="009D7C1B"/>
    <w:rsid w:val="009D7EEA"/>
    <w:rsid w:val="009E1C07"/>
    <w:rsid w:val="009E5B5D"/>
    <w:rsid w:val="009E6C5A"/>
    <w:rsid w:val="009F24EF"/>
    <w:rsid w:val="009F2C92"/>
    <w:rsid w:val="009F4609"/>
    <w:rsid w:val="009F4FB9"/>
    <w:rsid w:val="009F65F9"/>
    <w:rsid w:val="009F6F38"/>
    <w:rsid w:val="009F75E1"/>
    <w:rsid w:val="009F771A"/>
    <w:rsid w:val="009F7881"/>
    <w:rsid w:val="00A00A21"/>
    <w:rsid w:val="00A00B0D"/>
    <w:rsid w:val="00A0357A"/>
    <w:rsid w:val="00A03AB4"/>
    <w:rsid w:val="00A03D86"/>
    <w:rsid w:val="00A061D4"/>
    <w:rsid w:val="00A0698F"/>
    <w:rsid w:val="00A0714B"/>
    <w:rsid w:val="00A07CDF"/>
    <w:rsid w:val="00A10872"/>
    <w:rsid w:val="00A10F3A"/>
    <w:rsid w:val="00A13C2D"/>
    <w:rsid w:val="00A15097"/>
    <w:rsid w:val="00A1584A"/>
    <w:rsid w:val="00A15AF9"/>
    <w:rsid w:val="00A163A9"/>
    <w:rsid w:val="00A16432"/>
    <w:rsid w:val="00A16F35"/>
    <w:rsid w:val="00A17062"/>
    <w:rsid w:val="00A20A9B"/>
    <w:rsid w:val="00A20E10"/>
    <w:rsid w:val="00A213C1"/>
    <w:rsid w:val="00A217FF"/>
    <w:rsid w:val="00A21966"/>
    <w:rsid w:val="00A2213E"/>
    <w:rsid w:val="00A23542"/>
    <w:rsid w:val="00A24236"/>
    <w:rsid w:val="00A24A03"/>
    <w:rsid w:val="00A25C34"/>
    <w:rsid w:val="00A26877"/>
    <w:rsid w:val="00A26C05"/>
    <w:rsid w:val="00A26D4D"/>
    <w:rsid w:val="00A30AC5"/>
    <w:rsid w:val="00A32295"/>
    <w:rsid w:val="00A3274D"/>
    <w:rsid w:val="00A33CB2"/>
    <w:rsid w:val="00A33DCD"/>
    <w:rsid w:val="00A33EB5"/>
    <w:rsid w:val="00A34CE4"/>
    <w:rsid w:val="00A34E97"/>
    <w:rsid w:val="00A357EC"/>
    <w:rsid w:val="00A357F5"/>
    <w:rsid w:val="00A35B92"/>
    <w:rsid w:val="00A3625C"/>
    <w:rsid w:val="00A3662B"/>
    <w:rsid w:val="00A36B2B"/>
    <w:rsid w:val="00A37018"/>
    <w:rsid w:val="00A37B06"/>
    <w:rsid w:val="00A37CF4"/>
    <w:rsid w:val="00A37D38"/>
    <w:rsid w:val="00A407CF"/>
    <w:rsid w:val="00A40892"/>
    <w:rsid w:val="00A40919"/>
    <w:rsid w:val="00A40D23"/>
    <w:rsid w:val="00A413F2"/>
    <w:rsid w:val="00A4316E"/>
    <w:rsid w:val="00A43E24"/>
    <w:rsid w:val="00A447D7"/>
    <w:rsid w:val="00A44928"/>
    <w:rsid w:val="00A44F8C"/>
    <w:rsid w:val="00A51CAC"/>
    <w:rsid w:val="00A51D66"/>
    <w:rsid w:val="00A51DE3"/>
    <w:rsid w:val="00A5206B"/>
    <w:rsid w:val="00A523B9"/>
    <w:rsid w:val="00A52AFF"/>
    <w:rsid w:val="00A53D8E"/>
    <w:rsid w:val="00A54FF3"/>
    <w:rsid w:val="00A555D2"/>
    <w:rsid w:val="00A57357"/>
    <w:rsid w:val="00A61C46"/>
    <w:rsid w:val="00A6361C"/>
    <w:rsid w:val="00A6498C"/>
    <w:rsid w:val="00A666FD"/>
    <w:rsid w:val="00A66EDE"/>
    <w:rsid w:val="00A6785B"/>
    <w:rsid w:val="00A70B9D"/>
    <w:rsid w:val="00A70F47"/>
    <w:rsid w:val="00A711B0"/>
    <w:rsid w:val="00A71305"/>
    <w:rsid w:val="00A71647"/>
    <w:rsid w:val="00A719E2"/>
    <w:rsid w:val="00A72223"/>
    <w:rsid w:val="00A729B5"/>
    <w:rsid w:val="00A73947"/>
    <w:rsid w:val="00A73DDF"/>
    <w:rsid w:val="00A74909"/>
    <w:rsid w:val="00A7536E"/>
    <w:rsid w:val="00A7780A"/>
    <w:rsid w:val="00A80491"/>
    <w:rsid w:val="00A808E5"/>
    <w:rsid w:val="00A81072"/>
    <w:rsid w:val="00A810C8"/>
    <w:rsid w:val="00A82900"/>
    <w:rsid w:val="00A82FCE"/>
    <w:rsid w:val="00A8540D"/>
    <w:rsid w:val="00A8660D"/>
    <w:rsid w:val="00A8673C"/>
    <w:rsid w:val="00A86C8A"/>
    <w:rsid w:val="00A86E93"/>
    <w:rsid w:val="00A90F83"/>
    <w:rsid w:val="00A915AB"/>
    <w:rsid w:val="00A9427D"/>
    <w:rsid w:val="00A942AD"/>
    <w:rsid w:val="00A948A1"/>
    <w:rsid w:val="00A96EC5"/>
    <w:rsid w:val="00A97A41"/>
    <w:rsid w:val="00AA0847"/>
    <w:rsid w:val="00AA1FA8"/>
    <w:rsid w:val="00AA29D4"/>
    <w:rsid w:val="00AA2AFA"/>
    <w:rsid w:val="00AB03EC"/>
    <w:rsid w:val="00AB07C3"/>
    <w:rsid w:val="00AB2461"/>
    <w:rsid w:val="00AB30F2"/>
    <w:rsid w:val="00AB32C4"/>
    <w:rsid w:val="00AB3409"/>
    <w:rsid w:val="00AB4347"/>
    <w:rsid w:val="00AB55A0"/>
    <w:rsid w:val="00AB664A"/>
    <w:rsid w:val="00AB6A7B"/>
    <w:rsid w:val="00AB7E55"/>
    <w:rsid w:val="00AC0BAB"/>
    <w:rsid w:val="00AC2257"/>
    <w:rsid w:val="00AC3AE3"/>
    <w:rsid w:val="00AC3BF8"/>
    <w:rsid w:val="00AC4054"/>
    <w:rsid w:val="00AC426F"/>
    <w:rsid w:val="00AC597D"/>
    <w:rsid w:val="00AC60FA"/>
    <w:rsid w:val="00AC7BE4"/>
    <w:rsid w:val="00AC7D22"/>
    <w:rsid w:val="00AD052E"/>
    <w:rsid w:val="00AD07B3"/>
    <w:rsid w:val="00AD0C82"/>
    <w:rsid w:val="00AD1063"/>
    <w:rsid w:val="00AD2069"/>
    <w:rsid w:val="00AD2456"/>
    <w:rsid w:val="00AD2DAA"/>
    <w:rsid w:val="00AD3636"/>
    <w:rsid w:val="00AD5C06"/>
    <w:rsid w:val="00AD5E0F"/>
    <w:rsid w:val="00AE063A"/>
    <w:rsid w:val="00AE15FA"/>
    <w:rsid w:val="00AE196F"/>
    <w:rsid w:val="00AE1D57"/>
    <w:rsid w:val="00AE3EAF"/>
    <w:rsid w:val="00AE414B"/>
    <w:rsid w:val="00AE6406"/>
    <w:rsid w:val="00AE641F"/>
    <w:rsid w:val="00AF03DD"/>
    <w:rsid w:val="00AF1419"/>
    <w:rsid w:val="00AF275D"/>
    <w:rsid w:val="00AF27AE"/>
    <w:rsid w:val="00AF2B40"/>
    <w:rsid w:val="00AF3BF0"/>
    <w:rsid w:val="00AF4928"/>
    <w:rsid w:val="00AF5CEB"/>
    <w:rsid w:val="00AF6311"/>
    <w:rsid w:val="00AF7E45"/>
    <w:rsid w:val="00B0066F"/>
    <w:rsid w:val="00B01426"/>
    <w:rsid w:val="00B03241"/>
    <w:rsid w:val="00B04131"/>
    <w:rsid w:val="00B06774"/>
    <w:rsid w:val="00B069BB"/>
    <w:rsid w:val="00B06B5E"/>
    <w:rsid w:val="00B10166"/>
    <w:rsid w:val="00B11675"/>
    <w:rsid w:val="00B11DE6"/>
    <w:rsid w:val="00B1244A"/>
    <w:rsid w:val="00B130B8"/>
    <w:rsid w:val="00B143FC"/>
    <w:rsid w:val="00B14F81"/>
    <w:rsid w:val="00B15C8C"/>
    <w:rsid w:val="00B1670C"/>
    <w:rsid w:val="00B168C4"/>
    <w:rsid w:val="00B16C24"/>
    <w:rsid w:val="00B16EA5"/>
    <w:rsid w:val="00B17759"/>
    <w:rsid w:val="00B17E80"/>
    <w:rsid w:val="00B20CCB"/>
    <w:rsid w:val="00B20D84"/>
    <w:rsid w:val="00B210B4"/>
    <w:rsid w:val="00B211FC"/>
    <w:rsid w:val="00B22189"/>
    <w:rsid w:val="00B22737"/>
    <w:rsid w:val="00B22B9E"/>
    <w:rsid w:val="00B22EC9"/>
    <w:rsid w:val="00B23A9C"/>
    <w:rsid w:val="00B23DCB"/>
    <w:rsid w:val="00B23FBA"/>
    <w:rsid w:val="00B2483A"/>
    <w:rsid w:val="00B269AE"/>
    <w:rsid w:val="00B27656"/>
    <w:rsid w:val="00B31793"/>
    <w:rsid w:val="00B31F70"/>
    <w:rsid w:val="00B325F7"/>
    <w:rsid w:val="00B33034"/>
    <w:rsid w:val="00B333D6"/>
    <w:rsid w:val="00B33AE1"/>
    <w:rsid w:val="00B33DE0"/>
    <w:rsid w:val="00B3428C"/>
    <w:rsid w:val="00B3482C"/>
    <w:rsid w:val="00B3569D"/>
    <w:rsid w:val="00B36328"/>
    <w:rsid w:val="00B3684B"/>
    <w:rsid w:val="00B41485"/>
    <w:rsid w:val="00B420F4"/>
    <w:rsid w:val="00B421A7"/>
    <w:rsid w:val="00B42A73"/>
    <w:rsid w:val="00B431DC"/>
    <w:rsid w:val="00B453E7"/>
    <w:rsid w:val="00B50AF4"/>
    <w:rsid w:val="00B50C36"/>
    <w:rsid w:val="00B515A3"/>
    <w:rsid w:val="00B515DB"/>
    <w:rsid w:val="00B51959"/>
    <w:rsid w:val="00B52309"/>
    <w:rsid w:val="00B53755"/>
    <w:rsid w:val="00B54019"/>
    <w:rsid w:val="00B543F9"/>
    <w:rsid w:val="00B5485C"/>
    <w:rsid w:val="00B550A2"/>
    <w:rsid w:val="00B56380"/>
    <w:rsid w:val="00B56851"/>
    <w:rsid w:val="00B5761D"/>
    <w:rsid w:val="00B6139D"/>
    <w:rsid w:val="00B626FB"/>
    <w:rsid w:val="00B62E9D"/>
    <w:rsid w:val="00B64C1C"/>
    <w:rsid w:val="00B6550D"/>
    <w:rsid w:val="00B65D7F"/>
    <w:rsid w:val="00B66C9A"/>
    <w:rsid w:val="00B66D8E"/>
    <w:rsid w:val="00B67740"/>
    <w:rsid w:val="00B7001A"/>
    <w:rsid w:val="00B70BD2"/>
    <w:rsid w:val="00B71673"/>
    <w:rsid w:val="00B722C0"/>
    <w:rsid w:val="00B73CFC"/>
    <w:rsid w:val="00B741A8"/>
    <w:rsid w:val="00B7496F"/>
    <w:rsid w:val="00B76A8D"/>
    <w:rsid w:val="00B76B41"/>
    <w:rsid w:val="00B77506"/>
    <w:rsid w:val="00B77E05"/>
    <w:rsid w:val="00B802F1"/>
    <w:rsid w:val="00B8031C"/>
    <w:rsid w:val="00B816D5"/>
    <w:rsid w:val="00B81AD1"/>
    <w:rsid w:val="00B81BD7"/>
    <w:rsid w:val="00B81D61"/>
    <w:rsid w:val="00B8242E"/>
    <w:rsid w:val="00B824E3"/>
    <w:rsid w:val="00B839C0"/>
    <w:rsid w:val="00B83B6B"/>
    <w:rsid w:val="00B84D84"/>
    <w:rsid w:val="00B8511C"/>
    <w:rsid w:val="00B8519A"/>
    <w:rsid w:val="00B86D4E"/>
    <w:rsid w:val="00B86F7E"/>
    <w:rsid w:val="00B9093E"/>
    <w:rsid w:val="00B92090"/>
    <w:rsid w:val="00B92126"/>
    <w:rsid w:val="00B92B06"/>
    <w:rsid w:val="00B968B9"/>
    <w:rsid w:val="00B96F37"/>
    <w:rsid w:val="00B97A14"/>
    <w:rsid w:val="00B97EAE"/>
    <w:rsid w:val="00BA09AA"/>
    <w:rsid w:val="00BA09AD"/>
    <w:rsid w:val="00BA171A"/>
    <w:rsid w:val="00BA25B2"/>
    <w:rsid w:val="00BA354C"/>
    <w:rsid w:val="00BA3A10"/>
    <w:rsid w:val="00BA3B0B"/>
    <w:rsid w:val="00BA4082"/>
    <w:rsid w:val="00BA5D6C"/>
    <w:rsid w:val="00BA6036"/>
    <w:rsid w:val="00BB1445"/>
    <w:rsid w:val="00BB1CFF"/>
    <w:rsid w:val="00BB281D"/>
    <w:rsid w:val="00BB39E4"/>
    <w:rsid w:val="00BB4B5A"/>
    <w:rsid w:val="00BB69FE"/>
    <w:rsid w:val="00BB7431"/>
    <w:rsid w:val="00BB7C92"/>
    <w:rsid w:val="00BC070D"/>
    <w:rsid w:val="00BC0D87"/>
    <w:rsid w:val="00BC22ED"/>
    <w:rsid w:val="00BC2C5E"/>
    <w:rsid w:val="00BC2EFC"/>
    <w:rsid w:val="00BC418E"/>
    <w:rsid w:val="00BC4972"/>
    <w:rsid w:val="00BC6837"/>
    <w:rsid w:val="00BC6A9E"/>
    <w:rsid w:val="00BC6D87"/>
    <w:rsid w:val="00BC77FD"/>
    <w:rsid w:val="00BD0CA3"/>
    <w:rsid w:val="00BD0CCD"/>
    <w:rsid w:val="00BD141C"/>
    <w:rsid w:val="00BD1E13"/>
    <w:rsid w:val="00BD2429"/>
    <w:rsid w:val="00BD26DE"/>
    <w:rsid w:val="00BD2F06"/>
    <w:rsid w:val="00BD48D2"/>
    <w:rsid w:val="00BD5138"/>
    <w:rsid w:val="00BD6A38"/>
    <w:rsid w:val="00BD6B7D"/>
    <w:rsid w:val="00BE0341"/>
    <w:rsid w:val="00BE06FB"/>
    <w:rsid w:val="00BE2AD5"/>
    <w:rsid w:val="00BE412F"/>
    <w:rsid w:val="00BE5F46"/>
    <w:rsid w:val="00BE612C"/>
    <w:rsid w:val="00BE71E2"/>
    <w:rsid w:val="00BE7F62"/>
    <w:rsid w:val="00BF0046"/>
    <w:rsid w:val="00BF0781"/>
    <w:rsid w:val="00BF11B6"/>
    <w:rsid w:val="00BF300D"/>
    <w:rsid w:val="00BF463E"/>
    <w:rsid w:val="00BF5298"/>
    <w:rsid w:val="00BF6456"/>
    <w:rsid w:val="00BF64C5"/>
    <w:rsid w:val="00BF6FDB"/>
    <w:rsid w:val="00BF770A"/>
    <w:rsid w:val="00C0210A"/>
    <w:rsid w:val="00C045C2"/>
    <w:rsid w:val="00C055A8"/>
    <w:rsid w:val="00C056AB"/>
    <w:rsid w:val="00C07EE4"/>
    <w:rsid w:val="00C1070F"/>
    <w:rsid w:val="00C10D26"/>
    <w:rsid w:val="00C114D1"/>
    <w:rsid w:val="00C12124"/>
    <w:rsid w:val="00C12165"/>
    <w:rsid w:val="00C12DF2"/>
    <w:rsid w:val="00C12F5A"/>
    <w:rsid w:val="00C131FE"/>
    <w:rsid w:val="00C13D18"/>
    <w:rsid w:val="00C14A90"/>
    <w:rsid w:val="00C14FA8"/>
    <w:rsid w:val="00C15D62"/>
    <w:rsid w:val="00C16057"/>
    <w:rsid w:val="00C16092"/>
    <w:rsid w:val="00C1610C"/>
    <w:rsid w:val="00C179D4"/>
    <w:rsid w:val="00C220E8"/>
    <w:rsid w:val="00C22427"/>
    <w:rsid w:val="00C2242F"/>
    <w:rsid w:val="00C227A4"/>
    <w:rsid w:val="00C2300E"/>
    <w:rsid w:val="00C25F50"/>
    <w:rsid w:val="00C26B1D"/>
    <w:rsid w:val="00C26CEA"/>
    <w:rsid w:val="00C26CF8"/>
    <w:rsid w:val="00C272A2"/>
    <w:rsid w:val="00C32BD9"/>
    <w:rsid w:val="00C32E17"/>
    <w:rsid w:val="00C33E68"/>
    <w:rsid w:val="00C3410A"/>
    <w:rsid w:val="00C3421E"/>
    <w:rsid w:val="00C345EF"/>
    <w:rsid w:val="00C34829"/>
    <w:rsid w:val="00C34BD9"/>
    <w:rsid w:val="00C35719"/>
    <w:rsid w:val="00C35762"/>
    <w:rsid w:val="00C359BE"/>
    <w:rsid w:val="00C3691A"/>
    <w:rsid w:val="00C36BDD"/>
    <w:rsid w:val="00C36E9C"/>
    <w:rsid w:val="00C379F1"/>
    <w:rsid w:val="00C41133"/>
    <w:rsid w:val="00C41C03"/>
    <w:rsid w:val="00C41EA7"/>
    <w:rsid w:val="00C42AF4"/>
    <w:rsid w:val="00C4365A"/>
    <w:rsid w:val="00C44432"/>
    <w:rsid w:val="00C44B63"/>
    <w:rsid w:val="00C4586D"/>
    <w:rsid w:val="00C45ADE"/>
    <w:rsid w:val="00C45DD1"/>
    <w:rsid w:val="00C47C93"/>
    <w:rsid w:val="00C5007F"/>
    <w:rsid w:val="00C513A3"/>
    <w:rsid w:val="00C51C60"/>
    <w:rsid w:val="00C51FA5"/>
    <w:rsid w:val="00C53CCC"/>
    <w:rsid w:val="00C53CD2"/>
    <w:rsid w:val="00C60A13"/>
    <w:rsid w:val="00C60BF0"/>
    <w:rsid w:val="00C60C13"/>
    <w:rsid w:val="00C61D27"/>
    <w:rsid w:val="00C633FF"/>
    <w:rsid w:val="00C647E6"/>
    <w:rsid w:val="00C659D2"/>
    <w:rsid w:val="00C6641D"/>
    <w:rsid w:val="00C66E4C"/>
    <w:rsid w:val="00C677D1"/>
    <w:rsid w:val="00C67AE6"/>
    <w:rsid w:val="00C70D10"/>
    <w:rsid w:val="00C71CF9"/>
    <w:rsid w:val="00C730BF"/>
    <w:rsid w:val="00C7472F"/>
    <w:rsid w:val="00C74F78"/>
    <w:rsid w:val="00C75794"/>
    <w:rsid w:val="00C76E1F"/>
    <w:rsid w:val="00C7787A"/>
    <w:rsid w:val="00C82392"/>
    <w:rsid w:val="00C82595"/>
    <w:rsid w:val="00C828A4"/>
    <w:rsid w:val="00C84722"/>
    <w:rsid w:val="00C84C25"/>
    <w:rsid w:val="00C85BFC"/>
    <w:rsid w:val="00C901E8"/>
    <w:rsid w:val="00C904CD"/>
    <w:rsid w:val="00C908C0"/>
    <w:rsid w:val="00C90CB9"/>
    <w:rsid w:val="00C917BE"/>
    <w:rsid w:val="00C91DAA"/>
    <w:rsid w:val="00C91F68"/>
    <w:rsid w:val="00C92449"/>
    <w:rsid w:val="00C92CA3"/>
    <w:rsid w:val="00C92FEE"/>
    <w:rsid w:val="00C93B49"/>
    <w:rsid w:val="00C93E5D"/>
    <w:rsid w:val="00C95B9F"/>
    <w:rsid w:val="00C965AA"/>
    <w:rsid w:val="00C9680D"/>
    <w:rsid w:val="00C96D42"/>
    <w:rsid w:val="00C97075"/>
    <w:rsid w:val="00C97D5C"/>
    <w:rsid w:val="00CA0687"/>
    <w:rsid w:val="00CA08FD"/>
    <w:rsid w:val="00CA09EF"/>
    <w:rsid w:val="00CA1013"/>
    <w:rsid w:val="00CA143B"/>
    <w:rsid w:val="00CA1517"/>
    <w:rsid w:val="00CA17CF"/>
    <w:rsid w:val="00CA1EE9"/>
    <w:rsid w:val="00CA47C3"/>
    <w:rsid w:val="00CA5A6A"/>
    <w:rsid w:val="00CA6F7E"/>
    <w:rsid w:val="00CB02F6"/>
    <w:rsid w:val="00CB0DAA"/>
    <w:rsid w:val="00CB2299"/>
    <w:rsid w:val="00CB46AA"/>
    <w:rsid w:val="00CB4E2D"/>
    <w:rsid w:val="00CB5142"/>
    <w:rsid w:val="00CB5A80"/>
    <w:rsid w:val="00CB668B"/>
    <w:rsid w:val="00CB680A"/>
    <w:rsid w:val="00CB6E7A"/>
    <w:rsid w:val="00CB7CFB"/>
    <w:rsid w:val="00CB7FAE"/>
    <w:rsid w:val="00CC0696"/>
    <w:rsid w:val="00CC25C0"/>
    <w:rsid w:val="00CC4B96"/>
    <w:rsid w:val="00CC6209"/>
    <w:rsid w:val="00CC6D9F"/>
    <w:rsid w:val="00CD019A"/>
    <w:rsid w:val="00CD2747"/>
    <w:rsid w:val="00CD2805"/>
    <w:rsid w:val="00CD2BB7"/>
    <w:rsid w:val="00CD392D"/>
    <w:rsid w:val="00CD5006"/>
    <w:rsid w:val="00CD5706"/>
    <w:rsid w:val="00CD57A1"/>
    <w:rsid w:val="00CD5977"/>
    <w:rsid w:val="00CD5C30"/>
    <w:rsid w:val="00CD5C91"/>
    <w:rsid w:val="00CD7155"/>
    <w:rsid w:val="00CD7EE2"/>
    <w:rsid w:val="00CE16D7"/>
    <w:rsid w:val="00CE18B7"/>
    <w:rsid w:val="00CE3906"/>
    <w:rsid w:val="00CE5C5F"/>
    <w:rsid w:val="00CE6AB9"/>
    <w:rsid w:val="00CE7816"/>
    <w:rsid w:val="00CF04BD"/>
    <w:rsid w:val="00CF0A26"/>
    <w:rsid w:val="00CF0C25"/>
    <w:rsid w:val="00CF0FF7"/>
    <w:rsid w:val="00CF11E7"/>
    <w:rsid w:val="00CF1371"/>
    <w:rsid w:val="00CF173E"/>
    <w:rsid w:val="00CF1C07"/>
    <w:rsid w:val="00CF2AD1"/>
    <w:rsid w:val="00CF3D30"/>
    <w:rsid w:val="00CF4223"/>
    <w:rsid w:val="00CF4B92"/>
    <w:rsid w:val="00CF4F4A"/>
    <w:rsid w:val="00CF663C"/>
    <w:rsid w:val="00CF732A"/>
    <w:rsid w:val="00D0074E"/>
    <w:rsid w:val="00D00EA2"/>
    <w:rsid w:val="00D02EAE"/>
    <w:rsid w:val="00D02EE1"/>
    <w:rsid w:val="00D02FC0"/>
    <w:rsid w:val="00D03374"/>
    <w:rsid w:val="00D03797"/>
    <w:rsid w:val="00D03AC4"/>
    <w:rsid w:val="00D03ED5"/>
    <w:rsid w:val="00D0516E"/>
    <w:rsid w:val="00D05CCE"/>
    <w:rsid w:val="00D05D60"/>
    <w:rsid w:val="00D07358"/>
    <w:rsid w:val="00D07E51"/>
    <w:rsid w:val="00D07E64"/>
    <w:rsid w:val="00D07ECC"/>
    <w:rsid w:val="00D1064E"/>
    <w:rsid w:val="00D11E32"/>
    <w:rsid w:val="00D1263B"/>
    <w:rsid w:val="00D12B18"/>
    <w:rsid w:val="00D12B47"/>
    <w:rsid w:val="00D12FC5"/>
    <w:rsid w:val="00D14A6D"/>
    <w:rsid w:val="00D14B63"/>
    <w:rsid w:val="00D1533A"/>
    <w:rsid w:val="00D16676"/>
    <w:rsid w:val="00D17833"/>
    <w:rsid w:val="00D17856"/>
    <w:rsid w:val="00D21898"/>
    <w:rsid w:val="00D22623"/>
    <w:rsid w:val="00D22A12"/>
    <w:rsid w:val="00D237DC"/>
    <w:rsid w:val="00D25407"/>
    <w:rsid w:val="00D25E6A"/>
    <w:rsid w:val="00D2625E"/>
    <w:rsid w:val="00D2799E"/>
    <w:rsid w:val="00D31129"/>
    <w:rsid w:val="00D320E0"/>
    <w:rsid w:val="00D33733"/>
    <w:rsid w:val="00D33982"/>
    <w:rsid w:val="00D33BEF"/>
    <w:rsid w:val="00D36715"/>
    <w:rsid w:val="00D369DC"/>
    <w:rsid w:val="00D37127"/>
    <w:rsid w:val="00D407AE"/>
    <w:rsid w:val="00D408D8"/>
    <w:rsid w:val="00D42BCD"/>
    <w:rsid w:val="00D43842"/>
    <w:rsid w:val="00D44A38"/>
    <w:rsid w:val="00D45BDF"/>
    <w:rsid w:val="00D4678B"/>
    <w:rsid w:val="00D47C12"/>
    <w:rsid w:val="00D50556"/>
    <w:rsid w:val="00D50662"/>
    <w:rsid w:val="00D51B56"/>
    <w:rsid w:val="00D51CEA"/>
    <w:rsid w:val="00D52743"/>
    <w:rsid w:val="00D528F6"/>
    <w:rsid w:val="00D54048"/>
    <w:rsid w:val="00D568A0"/>
    <w:rsid w:val="00D56A06"/>
    <w:rsid w:val="00D56F7F"/>
    <w:rsid w:val="00D57EF2"/>
    <w:rsid w:val="00D6017E"/>
    <w:rsid w:val="00D66FB6"/>
    <w:rsid w:val="00D67699"/>
    <w:rsid w:val="00D70E2F"/>
    <w:rsid w:val="00D723D9"/>
    <w:rsid w:val="00D72785"/>
    <w:rsid w:val="00D73121"/>
    <w:rsid w:val="00D75162"/>
    <w:rsid w:val="00D759BB"/>
    <w:rsid w:val="00D75B12"/>
    <w:rsid w:val="00D76BD5"/>
    <w:rsid w:val="00D770A1"/>
    <w:rsid w:val="00D80010"/>
    <w:rsid w:val="00D807A6"/>
    <w:rsid w:val="00D80AA7"/>
    <w:rsid w:val="00D81EA7"/>
    <w:rsid w:val="00D8214C"/>
    <w:rsid w:val="00D826D7"/>
    <w:rsid w:val="00D82B63"/>
    <w:rsid w:val="00D83BA0"/>
    <w:rsid w:val="00D84C10"/>
    <w:rsid w:val="00D870EC"/>
    <w:rsid w:val="00D91FAE"/>
    <w:rsid w:val="00D93C9E"/>
    <w:rsid w:val="00D943DC"/>
    <w:rsid w:val="00D94B32"/>
    <w:rsid w:val="00D96189"/>
    <w:rsid w:val="00D96653"/>
    <w:rsid w:val="00D969AF"/>
    <w:rsid w:val="00D96D29"/>
    <w:rsid w:val="00DA033F"/>
    <w:rsid w:val="00DA2909"/>
    <w:rsid w:val="00DA3B82"/>
    <w:rsid w:val="00DA3C1F"/>
    <w:rsid w:val="00DA5AAD"/>
    <w:rsid w:val="00DA5E79"/>
    <w:rsid w:val="00DA6782"/>
    <w:rsid w:val="00DA6C35"/>
    <w:rsid w:val="00DB041B"/>
    <w:rsid w:val="00DB18E0"/>
    <w:rsid w:val="00DB2317"/>
    <w:rsid w:val="00DB3E23"/>
    <w:rsid w:val="00DB77E7"/>
    <w:rsid w:val="00DB7F9A"/>
    <w:rsid w:val="00DC0861"/>
    <w:rsid w:val="00DC1C64"/>
    <w:rsid w:val="00DC2540"/>
    <w:rsid w:val="00DC2713"/>
    <w:rsid w:val="00DC43D7"/>
    <w:rsid w:val="00DC476D"/>
    <w:rsid w:val="00DC60E4"/>
    <w:rsid w:val="00DC63C1"/>
    <w:rsid w:val="00DC6822"/>
    <w:rsid w:val="00DC6B6C"/>
    <w:rsid w:val="00DC6BA1"/>
    <w:rsid w:val="00DC70C2"/>
    <w:rsid w:val="00DC7215"/>
    <w:rsid w:val="00DD0C68"/>
    <w:rsid w:val="00DD1349"/>
    <w:rsid w:val="00DD1CE8"/>
    <w:rsid w:val="00DD36C2"/>
    <w:rsid w:val="00DD40B7"/>
    <w:rsid w:val="00DD5AAF"/>
    <w:rsid w:val="00DD7BB1"/>
    <w:rsid w:val="00DE0378"/>
    <w:rsid w:val="00DE16F0"/>
    <w:rsid w:val="00DE280F"/>
    <w:rsid w:val="00DE28A5"/>
    <w:rsid w:val="00DE30FD"/>
    <w:rsid w:val="00DE49E3"/>
    <w:rsid w:val="00DE4B5A"/>
    <w:rsid w:val="00DE5A36"/>
    <w:rsid w:val="00DE69D7"/>
    <w:rsid w:val="00DF07CA"/>
    <w:rsid w:val="00DF092A"/>
    <w:rsid w:val="00DF2426"/>
    <w:rsid w:val="00DF2F6F"/>
    <w:rsid w:val="00DF3E6A"/>
    <w:rsid w:val="00DF466C"/>
    <w:rsid w:val="00DF4E49"/>
    <w:rsid w:val="00DF5660"/>
    <w:rsid w:val="00E00DD4"/>
    <w:rsid w:val="00E01472"/>
    <w:rsid w:val="00E018A4"/>
    <w:rsid w:val="00E01AEB"/>
    <w:rsid w:val="00E03675"/>
    <w:rsid w:val="00E05BA3"/>
    <w:rsid w:val="00E05E9C"/>
    <w:rsid w:val="00E0614F"/>
    <w:rsid w:val="00E078CF"/>
    <w:rsid w:val="00E100B7"/>
    <w:rsid w:val="00E107F8"/>
    <w:rsid w:val="00E12D41"/>
    <w:rsid w:val="00E144EE"/>
    <w:rsid w:val="00E15229"/>
    <w:rsid w:val="00E15752"/>
    <w:rsid w:val="00E15818"/>
    <w:rsid w:val="00E17E4E"/>
    <w:rsid w:val="00E17F90"/>
    <w:rsid w:val="00E22628"/>
    <w:rsid w:val="00E228C1"/>
    <w:rsid w:val="00E22A84"/>
    <w:rsid w:val="00E238E2"/>
    <w:rsid w:val="00E23908"/>
    <w:rsid w:val="00E23A04"/>
    <w:rsid w:val="00E24E64"/>
    <w:rsid w:val="00E25264"/>
    <w:rsid w:val="00E26400"/>
    <w:rsid w:val="00E272DC"/>
    <w:rsid w:val="00E329D8"/>
    <w:rsid w:val="00E337D8"/>
    <w:rsid w:val="00E351A0"/>
    <w:rsid w:val="00E351B9"/>
    <w:rsid w:val="00E365B3"/>
    <w:rsid w:val="00E36DD4"/>
    <w:rsid w:val="00E36E32"/>
    <w:rsid w:val="00E373B8"/>
    <w:rsid w:val="00E37856"/>
    <w:rsid w:val="00E4096F"/>
    <w:rsid w:val="00E41232"/>
    <w:rsid w:val="00E43996"/>
    <w:rsid w:val="00E43B41"/>
    <w:rsid w:val="00E4434E"/>
    <w:rsid w:val="00E44D99"/>
    <w:rsid w:val="00E474AA"/>
    <w:rsid w:val="00E477BA"/>
    <w:rsid w:val="00E47DA7"/>
    <w:rsid w:val="00E51B80"/>
    <w:rsid w:val="00E51FDE"/>
    <w:rsid w:val="00E527AE"/>
    <w:rsid w:val="00E528FF"/>
    <w:rsid w:val="00E538AA"/>
    <w:rsid w:val="00E54474"/>
    <w:rsid w:val="00E55EA7"/>
    <w:rsid w:val="00E56F4D"/>
    <w:rsid w:val="00E57E62"/>
    <w:rsid w:val="00E61BFF"/>
    <w:rsid w:val="00E654EB"/>
    <w:rsid w:val="00E65C27"/>
    <w:rsid w:val="00E665FB"/>
    <w:rsid w:val="00E66E2D"/>
    <w:rsid w:val="00E67518"/>
    <w:rsid w:val="00E675C3"/>
    <w:rsid w:val="00E700B2"/>
    <w:rsid w:val="00E711CA"/>
    <w:rsid w:val="00E729B4"/>
    <w:rsid w:val="00E73A8F"/>
    <w:rsid w:val="00E74802"/>
    <w:rsid w:val="00E750FE"/>
    <w:rsid w:val="00E75DB7"/>
    <w:rsid w:val="00E77817"/>
    <w:rsid w:val="00E77D32"/>
    <w:rsid w:val="00E80633"/>
    <w:rsid w:val="00E82584"/>
    <w:rsid w:val="00E8342F"/>
    <w:rsid w:val="00E850B1"/>
    <w:rsid w:val="00E853AA"/>
    <w:rsid w:val="00E8658F"/>
    <w:rsid w:val="00E87E4D"/>
    <w:rsid w:val="00E90674"/>
    <w:rsid w:val="00E927E3"/>
    <w:rsid w:val="00E93422"/>
    <w:rsid w:val="00E940BE"/>
    <w:rsid w:val="00E944CB"/>
    <w:rsid w:val="00E94582"/>
    <w:rsid w:val="00E94E15"/>
    <w:rsid w:val="00E9632D"/>
    <w:rsid w:val="00E96A5F"/>
    <w:rsid w:val="00E975AD"/>
    <w:rsid w:val="00EA0213"/>
    <w:rsid w:val="00EA0E66"/>
    <w:rsid w:val="00EA0FC4"/>
    <w:rsid w:val="00EA25E4"/>
    <w:rsid w:val="00EA25FB"/>
    <w:rsid w:val="00EA2FBB"/>
    <w:rsid w:val="00EA3248"/>
    <w:rsid w:val="00EA408B"/>
    <w:rsid w:val="00EA42D8"/>
    <w:rsid w:val="00EA497D"/>
    <w:rsid w:val="00EA5BB7"/>
    <w:rsid w:val="00EA6B3A"/>
    <w:rsid w:val="00EB0C6D"/>
    <w:rsid w:val="00EB208B"/>
    <w:rsid w:val="00EB25BB"/>
    <w:rsid w:val="00EB2A92"/>
    <w:rsid w:val="00EB2B62"/>
    <w:rsid w:val="00EB4B11"/>
    <w:rsid w:val="00EB4CD1"/>
    <w:rsid w:val="00EB599B"/>
    <w:rsid w:val="00EB63CF"/>
    <w:rsid w:val="00EB65C9"/>
    <w:rsid w:val="00EC09EA"/>
    <w:rsid w:val="00EC19B0"/>
    <w:rsid w:val="00EC2742"/>
    <w:rsid w:val="00EC345B"/>
    <w:rsid w:val="00EC3AE1"/>
    <w:rsid w:val="00EC7AE7"/>
    <w:rsid w:val="00ED08A7"/>
    <w:rsid w:val="00ED091E"/>
    <w:rsid w:val="00ED0CC2"/>
    <w:rsid w:val="00ED1B00"/>
    <w:rsid w:val="00ED2481"/>
    <w:rsid w:val="00ED259B"/>
    <w:rsid w:val="00ED2B41"/>
    <w:rsid w:val="00ED2E13"/>
    <w:rsid w:val="00ED2ED3"/>
    <w:rsid w:val="00ED3394"/>
    <w:rsid w:val="00ED5477"/>
    <w:rsid w:val="00ED5AAF"/>
    <w:rsid w:val="00ED5CFC"/>
    <w:rsid w:val="00ED65EE"/>
    <w:rsid w:val="00ED79CD"/>
    <w:rsid w:val="00ED7F82"/>
    <w:rsid w:val="00EE1F53"/>
    <w:rsid w:val="00EE2368"/>
    <w:rsid w:val="00EE2FF6"/>
    <w:rsid w:val="00EE4683"/>
    <w:rsid w:val="00EE4A12"/>
    <w:rsid w:val="00EE4A3B"/>
    <w:rsid w:val="00EE4AD6"/>
    <w:rsid w:val="00EE4BF7"/>
    <w:rsid w:val="00EE66D1"/>
    <w:rsid w:val="00EE6903"/>
    <w:rsid w:val="00EE6EA5"/>
    <w:rsid w:val="00EF0553"/>
    <w:rsid w:val="00EF0850"/>
    <w:rsid w:val="00EF1102"/>
    <w:rsid w:val="00EF152B"/>
    <w:rsid w:val="00EF1B46"/>
    <w:rsid w:val="00EF25EA"/>
    <w:rsid w:val="00EF2C14"/>
    <w:rsid w:val="00EF342C"/>
    <w:rsid w:val="00EF41D6"/>
    <w:rsid w:val="00EF5594"/>
    <w:rsid w:val="00EF6179"/>
    <w:rsid w:val="00EF6CCA"/>
    <w:rsid w:val="00EF7082"/>
    <w:rsid w:val="00EF7C5D"/>
    <w:rsid w:val="00F12D65"/>
    <w:rsid w:val="00F13ED0"/>
    <w:rsid w:val="00F13EE2"/>
    <w:rsid w:val="00F14657"/>
    <w:rsid w:val="00F14748"/>
    <w:rsid w:val="00F1556F"/>
    <w:rsid w:val="00F164ED"/>
    <w:rsid w:val="00F167F5"/>
    <w:rsid w:val="00F200AB"/>
    <w:rsid w:val="00F213AD"/>
    <w:rsid w:val="00F231DD"/>
    <w:rsid w:val="00F24FB0"/>
    <w:rsid w:val="00F25BB8"/>
    <w:rsid w:val="00F27A43"/>
    <w:rsid w:val="00F304A7"/>
    <w:rsid w:val="00F30A88"/>
    <w:rsid w:val="00F315FD"/>
    <w:rsid w:val="00F32320"/>
    <w:rsid w:val="00F3408B"/>
    <w:rsid w:val="00F344D2"/>
    <w:rsid w:val="00F35B26"/>
    <w:rsid w:val="00F36282"/>
    <w:rsid w:val="00F37428"/>
    <w:rsid w:val="00F37B00"/>
    <w:rsid w:val="00F41175"/>
    <w:rsid w:val="00F4165B"/>
    <w:rsid w:val="00F41F7F"/>
    <w:rsid w:val="00F432DA"/>
    <w:rsid w:val="00F45CFE"/>
    <w:rsid w:val="00F45FEE"/>
    <w:rsid w:val="00F4780D"/>
    <w:rsid w:val="00F50219"/>
    <w:rsid w:val="00F53150"/>
    <w:rsid w:val="00F53C83"/>
    <w:rsid w:val="00F53EB0"/>
    <w:rsid w:val="00F56E0F"/>
    <w:rsid w:val="00F577D3"/>
    <w:rsid w:val="00F60451"/>
    <w:rsid w:val="00F606B4"/>
    <w:rsid w:val="00F619C1"/>
    <w:rsid w:val="00F64D2D"/>
    <w:rsid w:val="00F64DAD"/>
    <w:rsid w:val="00F65FCB"/>
    <w:rsid w:val="00F66430"/>
    <w:rsid w:val="00F6651F"/>
    <w:rsid w:val="00F66536"/>
    <w:rsid w:val="00F66B79"/>
    <w:rsid w:val="00F67E91"/>
    <w:rsid w:val="00F700DF"/>
    <w:rsid w:val="00F71782"/>
    <w:rsid w:val="00F721DA"/>
    <w:rsid w:val="00F73489"/>
    <w:rsid w:val="00F7422A"/>
    <w:rsid w:val="00F746EA"/>
    <w:rsid w:val="00F74A10"/>
    <w:rsid w:val="00F74CCB"/>
    <w:rsid w:val="00F75623"/>
    <w:rsid w:val="00F76021"/>
    <w:rsid w:val="00F76F87"/>
    <w:rsid w:val="00F80956"/>
    <w:rsid w:val="00F8146C"/>
    <w:rsid w:val="00F8180D"/>
    <w:rsid w:val="00F81EE2"/>
    <w:rsid w:val="00F8290C"/>
    <w:rsid w:val="00F82B73"/>
    <w:rsid w:val="00F82E1A"/>
    <w:rsid w:val="00F83A83"/>
    <w:rsid w:val="00F8526F"/>
    <w:rsid w:val="00F854E7"/>
    <w:rsid w:val="00F85A8F"/>
    <w:rsid w:val="00F86071"/>
    <w:rsid w:val="00F87A41"/>
    <w:rsid w:val="00F9012D"/>
    <w:rsid w:val="00F92214"/>
    <w:rsid w:val="00F93798"/>
    <w:rsid w:val="00F950A6"/>
    <w:rsid w:val="00F959AC"/>
    <w:rsid w:val="00FA0665"/>
    <w:rsid w:val="00FA097B"/>
    <w:rsid w:val="00FA15B2"/>
    <w:rsid w:val="00FA2967"/>
    <w:rsid w:val="00FA49DD"/>
    <w:rsid w:val="00FA5C5B"/>
    <w:rsid w:val="00FB00E7"/>
    <w:rsid w:val="00FB0323"/>
    <w:rsid w:val="00FB0992"/>
    <w:rsid w:val="00FB1C2E"/>
    <w:rsid w:val="00FB2589"/>
    <w:rsid w:val="00FB274A"/>
    <w:rsid w:val="00FB4649"/>
    <w:rsid w:val="00FB4C03"/>
    <w:rsid w:val="00FB6315"/>
    <w:rsid w:val="00FB6B9B"/>
    <w:rsid w:val="00FB6DEF"/>
    <w:rsid w:val="00FB70B7"/>
    <w:rsid w:val="00FB726A"/>
    <w:rsid w:val="00FC05DC"/>
    <w:rsid w:val="00FC08F7"/>
    <w:rsid w:val="00FC0EC3"/>
    <w:rsid w:val="00FC1786"/>
    <w:rsid w:val="00FC296A"/>
    <w:rsid w:val="00FC3603"/>
    <w:rsid w:val="00FC4F5E"/>
    <w:rsid w:val="00FC642F"/>
    <w:rsid w:val="00FD0782"/>
    <w:rsid w:val="00FD11BB"/>
    <w:rsid w:val="00FD157B"/>
    <w:rsid w:val="00FD181F"/>
    <w:rsid w:val="00FD198D"/>
    <w:rsid w:val="00FD2457"/>
    <w:rsid w:val="00FD2D0D"/>
    <w:rsid w:val="00FD3626"/>
    <w:rsid w:val="00FD3E71"/>
    <w:rsid w:val="00FD64A2"/>
    <w:rsid w:val="00FE0113"/>
    <w:rsid w:val="00FE016E"/>
    <w:rsid w:val="00FE048F"/>
    <w:rsid w:val="00FE2941"/>
    <w:rsid w:val="00FE3201"/>
    <w:rsid w:val="00FE37DE"/>
    <w:rsid w:val="00FE42DF"/>
    <w:rsid w:val="00FE491C"/>
    <w:rsid w:val="00FE6F60"/>
    <w:rsid w:val="00FF05BE"/>
    <w:rsid w:val="00FF1E10"/>
    <w:rsid w:val="00FF37BF"/>
    <w:rsid w:val="00FF48AC"/>
    <w:rsid w:val="00FF56AE"/>
    <w:rsid w:val="00FF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EB888F"/>
  <w15:chartTrackingRefBased/>
  <w15:docId w15:val="{20A95DD1-FE18-4EF4-8114-5C90682A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ADE"/>
    <w:pPr>
      <w:ind w:firstLine="567"/>
    </w:pPr>
    <w:rPr>
      <w:rFonts w:ascii="Arial" w:eastAsiaTheme="minorEastAsia" w:hAnsi="Arial" w:cs="Arial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46018"/>
    <w:pPr>
      <w:spacing w:after="480" w:line="240" w:lineRule="auto"/>
      <w:ind w:firstLine="0"/>
      <w:jc w:val="center"/>
      <w:outlineLvl w:val="0"/>
    </w:pPr>
    <w:rPr>
      <w:rFonts w:eastAsia="Calibri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45C2"/>
    <w:pPr>
      <w:keepNext/>
      <w:keepLines/>
      <w:spacing w:before="240" w:after="240" w:line="240" w:lineRule="auto"/>
      <w:ind w:firstLine="0"/>
      <w:jc w:val="left"/>
      <w:outlineLvl w:val="1"/>
    </w:pPr>
    <w:rPr>
      <w:rFonts w:eastAsiaTheme="majorEastAsia"/>
      <w:b/>
      <w:bCs/>
      <w:caps/>
      <w:color w:val="F5A607"/>
      <w:sz w:val="36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86C0D"/>
    <w:pPr>
      <w:keepNext/>
      <w:keepLines/>
      <w:spacing w:before="240" w:after="240" w:line="240" w:lineRule="auto"/>
      <w:ind w:firstLine="0"/>
      <w:outlineLvl w:val="2"/>
    </w:pPr>
    <w:rPr>
      <w:rFonts w:eastAsiaTheme="majorEastAsia"/>
      <w:b/>
      <w:bCs/>
      <w:color w:val="113162"/>
      <w:sz w:val="32"/>
    </w:rPr>
  </w:style>
  <w:style w:type="paragraph" w:styleId="Ttulo4">
    <w:name w:val="heading 4"/>
    <w:aliases w:val="1.4 - Tipo de Documento parte 2"/>
    <w:basedOn w:val="Normal"/>
    <w:next w:val="Normal"/>
    <w:link w:val="Ttulo4Char"/>
    <w:uiPriority w:val="9"/>
    <w:unhideWhenUsed/>
    <w:qFormat/>
    <w:rsid w:val="00B3428C"/>
    <w:pPr>
      <w:keepNext/>
      <w:keepLines/>
      <w:ind w:firstLine="0"/>
      <w:outlineLvl w:val="3"/>
    </w:pPr>
    <w:rPr>
      <w:rFonts w:eastAsiaTheme="majorEastAsia"/>
      <w:b/>
      <w:iCs/>
      <w:color w:val="113162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61AE"/>
  </w:style>
  <w:style w:type="paragraph" w:styleId="Rodap">
    <w:name w:val="footer"/>
    <w:basedOn w:val="Normal"/>
    <w:link w:val="Rodap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61AE"/>
  </w:style>
  <w:style w:type="table" w:styleId="Tabelacomgrade">
    <w:name w:val="Table Grid"/>
    <w:basedOn w:val="Tabelanormal"/>
    <w:uiPriority w:val="39"/>
    <w:rsid w:val="000E61AE"/>
    <w:pPr>
      <w:spacing w:line="240" w:lineRule="auto"/>
    </w:pPr>
    <w:rPr>
      <w:rFonts w:eastAsiaTheme="minorEastAsia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814A6F"/>
    <w:rPr>
      <w:color w:val="808080"/>
    </w:rPr>
  </w:style>
  <w:style w:type="paragraph" w:styleId="PargrafodaLista">
    <w:name w:val="List Paragraph"/>
    <w:basedOn w:val="Normal"/>
    <w:uiPriority w:val="34"/>
    <w:qFormat/>
    <w:rsid w:val="00073CE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46018"/>
    <w:rPr>
      <w:rFonts w:ascii="Arial" w:eastAsia="Calibri" w:hAnsi="Arial" w:cs="Arial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Ttulo2Char">
    <w:name w:val="Título 2 Char"/>
    <w:basedOn w:val="Fontepargpadro"/>
    <w:link w:val="Ttulo2"/>
    <w:uiPriority w:val="9"/>
    <w:rsid w:val="00C045C2"/>
    <w:rPr>
      <w:rFonts w:ascii="Arial" w:eastAsiaTheme="majorEastAsia" w:hAnsi="Arial" w:cs="Arial"/>
      <w:b/>
      <w:bCs/>
      <w:caps/>
      <w:color w:val="F5A607"/>
      <w:sz w:val="36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786C0D"/>
    <w:rPr>
      <w:rFonts w:ascii="Arial" w:eastAsiaTheme="majorEastAsia" w:hAnsi="Arial" w:cs="Arial"/>
      <w:b/>
      <w:bCs/>
      <w:color w:val="113162"/>
      <w:sz w:val="32"/>
    </w:rPr>
  </w:style>
  <w:style w:type="character" w:customStyle="1" w:styleId="Ttulo4Char">
    <w:name w:val="Título 4 Char"/>
    <w:aliases w:val="1.4 - Tipo de Documento parte 2 Char"/>
    <w:basedOn w:val="Fontepargpadro"/>
    <w:link w:val="Ttulo4"/>
    <w:uiPriority w:val="9"/>
    <w:rsid w:val="00B3428C"/>
    <w:rPr>
      <w:rFonts w:ascii="Arial" w:eastAsiaTheme="majorEastAsia" w:hAnsi="Arial" w:cs="Arial"/>
      <w:b/>
      <w:iCs/>
      <w:color w:val="113162"/>
      <w:sz w:val="36"/>
    </w:rPr>
  </w:style>
  <w:style w:type="paragraph" w:styleId="SemEspaamento">
    <w:name w:val="No Spacing"/>
    <w:basedOn w:val="Normal"/>
    <w:link w:val="SemEspaamentoChar"/>
    <w:uiPriority w:val="1"/>
    <w:qFormat/>
    <w:rsid w:val="00B5761D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5761D"/>
    <w:rPr>
      <w:rFonts w:ascii="Arial" w:eastAsiaTheme="minorEastAsia" w:hAnsi="Arial" w:cs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06F8"/>
    <w:pPr>
      <w:keepNext/>
      <w:keepLines/>
      <w:spacing w:after="0"/>
      <w:jc w:val="left"/>
      <w:outlineLvl w:val="9"/>
    </w:pPr>
    <w:rPr>
      <w:rFonts w:eastAsiaTheme="majorEastAsia" w:cstheme="majorBidi"/>
      <w:b w:val="0"/>
      <w:caps w:val="0"/>
      <w:sz w:val="2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973C5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973C5"/>
    <w:pPr>
      <w:spacing w:before="120"/>
      <w:ind w:left="220"/>
      <w:jc w:val="left"/>
    </w:pPr>
    <w:rPr>
      <w:rFonts w:asciiTheme="minorHAnsi" w:hAnsiTheme="minorHAnsi" w:cstheme="minorHAnsi"/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7973C5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45C1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68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851"/>
    <w:rPr>
      <w:rFonts w:ascii="Segoe UI" w:eastAsiaTheme="minorEastAsia" w:hAnsi="Segoe UI" w:cs="Segoe UI"/>
      <w:sz w:val="18"/>
      <w:szCs w:val="18"/>
      <w:lang w:eastAsia="pt-BR"/>
    </w:rPr>
  </w:style>
  <w:style w:type="paragraph" w:customStyle="1" w:styleId="Resultados">
    <w:name w:val="Resultados"/>
    <w:basedOn w:val="Normal"/>
    <w:link w:val="ResultadosChar"/>
    <w:qFormat/>
    <w:rsid w:val="00CF663C"/>
    <w:pPr>
      <w:ind w:left="-11"/>
    </w:pPr>
    <w:rPr>
      <w:b/>
      <w:color w:val="2E74B5" w:themeColor="accent1" w:themeShade="BF"/>
    </w:rPr>
  </w:style>
  <w:style w:type="character" w:customStyle="1" w:styleId="ResultadosChar">
    <w:name w:val="Resultados Char"/>
    <w:basedOn w:val="Fontepargpadro"/>
    <w:link w:val="Resultados"/>
    <w:rsid w:val="00CF663C"/>
    <w:rPr>
      <w:rFonts w:ascii="Arial" w:eastAsiaTheme="minorEastAsia" w:hAnsi="Arial" w:cs="Arial"/>
      <w:b/>
      <w:color w:val="2E74B5" w:themeColor="accent1" w:themeShade="BF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621408"/>
  </w:style>
  <w:style w:type="paragraph" w:styleId="Legenda">
    <w:name w:val="caption"/>
    <w:basedOn w:val="Normal"/>
    <w:next w:val="Normal"/>
    <w:autoRedefine/>
    <w:uiPriority w:val="35"/>
    <w:unhideWhenUsed/>
    <w:qFormat/>
    <w:rsid w:val="00BB69FE"/>
    <w:pPr>
      <w:keepNext/>
      <w:widowControl w:val="0"/>
      <w:spacing w:before="240" w:after="240" w:line="240" w:lineRule="auto"/>
      <w:ind w:firstLine="0"/>
      <w:jc w:val="center"/>
    </w:pPr>
    <w:rPr>
      <w:b/>
      <w:iCs/>
      <w:color w:val="113162"/>
      <w:sz w:val="16"/>
      <w:szCs w:val="14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085A92"/>
    <w:pPr>
      <w:ind w:firstLine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E196F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E196F"/>
    <w:rPr>
      <w:rFonts w:ascii="Arial" w:eastAsiaTheme="minorEastAsia" w:hAnsi="Arial" w:cs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E196F"/>
    <w:rPr>
      <w:vertAlign w:val="superscript"/>
    </w:rPr>
  </w:style>
  <w:style w:type="table" w:styleId="TabeladeGrade4-nfase1">
    <w:name w:val="Grid Table 4 Accent 1"/>
    <w:basedOn w:val="Tabelanormal"/>
    <w:uiPriority w:val="49"/>
    <w:rsid w:val="00725D94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Reviso">
    <w:name w:val="Revision"/>
    <w:hidden/>
    <w:uiPriority w:val="99"/>
    <w:semiHidden/>
    <w:rsid w:val="00C45DD1"/>
    <w:pPr>
      <w:spacing w:line="240" w:lineRule="auto"/>
      <w:ind w:firstLine="0"/>
      <w:jc w:val="left"/>
    </w:pPr>
    <w:rPr>
      <w:rFonts w:ascii="Arial" w:eastAsiaTheme="minorEastAsia" w:hAnsi="Arial" w:cs="Arial"/>
    </w:rPr>
  </w:style>
  <w:style w:type="table" w:styleId="TabelaSimples4">
    <w:name w:val="Plain Table 4"/>
    <w:basedOn w:val="Tabelanormal"/>
    <w:uiPriority w:val="44"/>
    <w:rsid w:val="005A21D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C908C0"/>
    <w:rPr>
      <w:color w:val="605E5C"/>
      <w:shd w:val="clear" w:color="auto" w:fill="E1DFDD"/>
    </w:rPr>
  </w:style>
  <w:style w:type="table" w:customStyle="1" w:styleId="Tabelacomgrade1">
    <w:name w:val="Tabela com grade1"/>
    <w:basedOn w:val="Tabelanormal"/>
    <w:next w:val="Tabelacomgrade"/>
    <w:uiPriority w:val="39"/>
    <w:rsid w:val="00564A30"/>
    <w:pPr>
      <w:widowControl w:val="0"/>
      <w:spacing w:line="240" w:lineRule="auto"/>
      <w:ind w:firstLine="357"/>
    </w:pPr>
    <w:rPr>
      <w:rFonts w:ascii="Arial" w:eastAsia="Arial" w:hAnsi="Arial" w:cs="Arial"/>
      <w:sz w:val="24"/>
      <w:szCs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-TIPODETRABALHO">
    <w:name w:val="1.1. - TIPO DE TRABALHO"/>
    <w:basedOn w:val="Ttulo1"/>
    <w:link w:val="11-TIPODETRABALHOChar"/>
    <w:qFormat/>
    <w:rsid w:val="00B73CFC"/>
    <w:pPr>
      <w:spacing w:after="240"/>
    </w:pPr>
    <w:rPr>
      <w:sz w:val="80"/>
    </w:rPr>
  </w:style>
  <w:style w:type="paragraph" w:customStyle="1" w:styleId="12-NOMEDADISCIPLINA">
    <w:name w:val="1.2 - NOME DA DISCIPLINA"/>
    <w:basedOn w:val="Ttulo2"/>
    <w:link w:val="12-NOMEDADISCIPLINAChar"/>
    <w:qFormat/>
    <w:rsid w:val="005318AE"/>
    <w:rPr>
      <w:color w:val="FFC000"/>
      <w:sz w:val="72"/>
    </w:rPr>
  </w:style>
  <w:style w:type="character" w:customStyle="1" w:styleId="11-TIPODETRABALHOChar">
    <w:name w:val="1.1. - TIPO DE TRABALHO Char"/>
    <w:basedOn w:val="Ttulo1Char"/>
    <w:link w:val="11-TIPODETRABALHO"/>
    <w:rsid w:val="00B73CFC"/>
    <w:rPr>
      <w:rFonts w:ascii="Arial" w:eastAsia="Calibri" w:hAnsi="Arial" w:cs="Arial"/>
      <w:b/>
      <w:caps/>
      <w:color w:val="113162"/>
      <w:sz w:val="80"/>
      <w:szCs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13-AUTORIADOMATERIAL">
    <w:name w:val="1.3 - AUTORIA DO MATERIAL"/>
    <w:basedOn w:val="Ttulo4"/>
    <w:link w:val="13-AUTORIADOMATERIALChar"/>
    <w:qFormat/>
    <w:rsid w:val="00D80AA7"/>
    <w:pPr>
      <w:jc w:val="right"/>
    </w:pPr>
  </w:style>
  <w:style w:type="character" w:customStyle="1" w:styleId="12-NOMEDADISCIPLINAChar">
    <w:name w:val="1.2 - NOME DA DISCIPLINA Char"/>
    <w:basedOn w:val="Ttulo2Char"/>
    <w:link w:val="12-NOMEDADISCIPLINA"/>
    <w:rsid w:val="005318AE"/>
    <w:rPr>
      <w:rFonts w:ascii="Arial" w:eastAsiaTheme="majorEastAsia" w:hAnsi="Arial" w:cs="Arial"/>
      <w:b/>
      <w:bCs/>
      <w:caps/>
      <w:color w:val="FFC000"/>
      <w:sz w:val="72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146F2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13-AUTORIADOMATERIALChar">
    <w:name w:val="1.3 - AUTORIA DO MATERIAL Char"/>
    <w:basedOn w:val="Ttulo4Char"/>
    <w:link w:val="13-AUTORIADOMATERIAL"/>
    <w:rsid w:val="00D80AA7"/>
    <w:rPr>
      <w:rFonts w:ascii="Arial" w:eastAsiaTheme="majorEastAsia" w:hAnsi="Arial" w:cs="Arial"/>
      <w:b/>
      <w:iCs/>
      <w:color w:val="113162"/>
      <w:sz w:val="36"/>
    </w:rPr>
  </w:style>
  <w:style w:type="paragraph" w:styleId="Sumrio5">
    <w:name w:val="toc 5"/>
    <w:basedOn w:val="Normal"/>
    <w:next w:val="Normal"/>
    <w:autoRedefine/>
    <w:uiPriority w:val="39"/>
    <w:unhideWhenUsed/>
    <w:rsid w:val="003146F2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146F2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146F2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146F2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146F2"/>
    <w:pPr>
      <w:ind w:left="1760"/>
      <w:jc w:val="left"/>
    </w:pPr>
    <w:rPr>
      <w:rFonts w:asciiTheme="minorHAnsi" w:hAnsiTheme="minorHAnsi" w:cstheme="minorHAnsi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181BA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81BA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81BA3"/>
    <w:rPr>
      <w:rFonts w:ascii="Arial" w:eastAsiaTheme="minorEastAsia" w:hAnsi="Arial" w:cs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81BA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81BA3"/>
    <w:rPr>
      <w:rFonts w:ascii="Arial" w:eastAsiaTheme="minorEastAsia" w:hAnsi="Arial" w:cs="Arial"/>
      <w:b/>
      <w:bCs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70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7085B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deGrade4-nfase6">
    <w:name w:val="Grid Table 4 Accent 6"/>
    <w:basedOn w:val="Tabelanormal"/>
    <w:uiPriority w:val="49"/>
    <w:rsid w:val="009E6C5A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4-nfase4">
    <w:name w:val="Grid Table 4 Accent 4"/>
    <w:basedOn w:val="Tabelanormal"/>
    <w:uiPriority w:val="49"/>
    <w:rsid w:val="002318B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318B9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2">
    <w:name w:val="Grid Table 4 Accent 2"/>
    <w:basedOn w:val="Tabelanormal"/>
    <w:uiPriority w:val="49"/>
    <w:rsid w:val="002318B9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s\Downloads\Modelo%20cader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Ale06</b:Tag>
    <b:SourceType>Book</b:SourceType>
    <b:Guid>{5454DA5A-28DF-4B8F-8835-AAE595FF0487}</b:Guid>
    <b:Author>
      <b:Author>
        <b:NameList>
          <b:Person>
            <b:Last>Alexander</b:Last>
            <b:First>Charles</b:First>
            <b:Middle>K.</b:Middle>
          </b:Person>
          <b:Person>
            <b:Last>Sadiku</b:Last>
            <b:Middle>N.O.</b:Middle>
            <b:First>Matthew</b:First>
          </b:Person>
        </b:NameList>
      </b:Author>
      <b:Translator>
        <b:NameList>
          <b:Person>
            <b:Last>Guimarães Parma</b:Last>
            <b:First>Gustavo</b:First>
          </b:Person>
        </b:NameList>
      </b:Translator>
    </b:Author>
    <b:Title>Fundamentos de Circuitos Elétricos</b:Title>
    <b:Year>2006</b:Year>
    <b:City>Porto Alegre</b:City>
    <b:Publisher>Bookman</b:Publisher>
    <b:StateProvince>RS</b:StateProvince>
    <b:CountryRegion>Brasil</b:CountryRegion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62F7F9-0C51-426C-8B9B-3A3135B55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caderno</Template>
  <TotalTime>43</TotalTime>
  <Pages>23</Pages>
  <Words>2828</Words>
  <Characters>15277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Processamento de Imagens</vt:lpstr>
    </vt:vector>
  </TitlesOfParts>
  <Company/>
  <LinksUpToDate>false</LinksUpToDate>
  <CharactersWithSpaces>18069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Processamento de Imagens</dc:title>
  <dc:subject>CADERNO DE RESOLUÇÃO DA ATIVIDADE PRÁTICA</dc:subject>
  <dc:creator>ESCREVA SEU NOME AQUI</dc:creator>
  <cp:keywords/>
  <dc:description/>
  <cp:lastModifiedBy>Gabriel Bonifácio</cp:lastModifiedBy>
  <cp:revision>3</cp:revision>
  <cp:lastPrinted>2020-11-23T21:46:00Z</cp:lastPrinted>
  <dcterms:created xsi:type="dcterms:W3CDTF">2023-02-27T11:47:00Z</dcterms:created>
  <dcterms:modified xsi:type="dcterms:W3CDTF">2023-05-10T17:58:00Z</dcterms:modified>
</cp:coreProperties>
</file>